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89" w:rsidRPr="006D61A0" w:rsidRDefault="00375289" w:rsidP="00375289">
      <w:pPr>
        <w:tabs>
          <w:tab w:val="right" w:pos="10065"/>
        </w:tabs>
        <w:jc w:val="both"/>
        <w:rPr>
          <w:rFonts w:asciiTheme="minorHAnsi" w:hAnsiTheme="minorHAnsi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B63854" w:rsidRPr="006D61A0" w:rsidTr="000A30F6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B63854" w:rsidRPr="006D61A0" w:rsidRDefault="00B63854" w:rsidP="000A30F6">
            <w:pPr>
              <w:ind w:left="40"/>
              <w:rPr>
                <w:rFonts w:ascii="Arial" w:hAnsi="Arial" w:cs="Arial"/>
                <w:b/>
              </w:rPr>
            </w:pPr>
            <w:bookmarkStart w:id="0" w:name="_Hlk406680783"/>
            <w:bookmarkStart w:id="1" w:name="_GoBack" w:colFirst="0" w:colLast="0"/>
          </w:p>
        </w:tc>
      </w:tr>
      <w:tr w:rsidR="00375289" w:rsidRPr="006D61A0" w:rsidTr="004438D3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375289" w:rsidRPr="006D61A0" w:rsidRDefault="00650CCA" w:rsidP="000A30F6">
            <w:pPr>
              <w:spacing w:before="120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Titre </w:t>
            </w:r>
            <w:r w:rsidR="00375289" w:rsidRPr="006D61A0">
              <w:rPr>
                <w:rFonts w:ascii="Arial" w:hAnsi="Arial" w:cs="Arial"/>
                <w:b/>
                <w:i/>
              </w:rPr>
              <w:t>du cas d’utilisation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0A30F6">
              <w:rPr>
                <w:rFonts w:ascii="Arial" w:hAnsi="Arial" w:cs="Arial"/>
              </w:rPr>
              <w:t>Consulter page</w:t>
            </w:r>
          </w:p>
        </w:tc>
        <w:tc>
          <w:tcPr>
            <w:tcW w:w="2386" w:type="dxa"/>
            <w:vAlign w:val="center"/>
          </w:tcPr>
          <w:p w:rsidR="00375289" w:rsidRPr="006D61A0" w:rsidRDefault="00375289" w:rsidP="004438D3">
            <w:pPr>
              <w:spacing w:before="120"/>
              <w:ind w:left="38"/>
              <w:rPr>
                <w:rFonts w:ascii="Arial" w:hAnsi="Arial" w:cs="Arial"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Numéro</w:t>
            </w:r>
            <w:r w:rsidR="00B63854" w:rsidRPr="006D61A0">
              <w:rPr>
                <w:rFonts w:ascii="Arial" w:hAnsi="Arial" w:cs="Arial"/>
                <w:b/>
                <w:i/>
              </w:rPr>
              <w:t>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</w:tr>
      <w:tr w:rsidR="00375289" w:rsidRPr="006D61A0" w:rsidTr="00B63854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B63854">
        <w:trPr>
          <w:trHeight w:val="787"/>
          <w:jc w:val="center"/>
        </w:trPr>
        <w:tc>
          <w:tcPr>
            <w:tcW w:w="10182" w:type="dxa"/>
            <w:gridSpan w:val="3"/>
          </w:tcPr>
          <w:p w:rsidR="00206EE2" w:rsidRPr="006D61A0" w:rsidRDefault="00D01D85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Description</w:t>
            </w:r>
            <w:r w:rsidR="00375289" w:rsidRPr="006D61A0">
              <w:rPr>
                <w:rFonts w:ascii="Arial" w:hAnsi="Arial" w:cs="Arial"/>
                <w:b/>
                <w:i/>
              </w:rPr>
              <w:t>:</w:t>
            </w:r>
            <w:r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D43DB1">
              <w:rPr>
                <w:rFonts w:ascii="Arial" w:hAnsi="Arial" w:cs="Arial"/>
              </w:rPr>
              <w:t>Un client veut s’informer d’une des informations existantes sur le site web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D43DB1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primaire:</w:t>
            </w:r>
            <w:r w:rsidR="00650CCA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D43DB1">
              <w:rPr>
                <w:rFonts w:ascii="Arial" w:hAnsi="Arial" w:cs="Arial"/>
              </w:rPr>
              <w:t>Client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D43DB1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Acteur secondaire 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650A33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création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  <w:r w:rsidR="00650A33">
              <w:rPr>
                <w:rFonts w:ascii="Arial" w:hAnsi="Arial" w:cs="Arial"/>
                <w:b/>
                <w:i/>
              </w:rPr>
              <w:t>2014/12</w:t>
            </w:r>
            <w:r w:rsidR="006D61A0" w:rsidRPr="006D61A0">
              <w:rPr>
                <w:rFonts w:ascii="Arial" w:hAnsi="Arial" w:cs="Arial"/>
                <w:b/>
                <w:i/>
              </w:rPr>
              <w:t>/</w:t>
            </w:r>
            <w:r w:rsidR="00650A33">
              <w:rPr>
                <w:rFonts w:ascii="Arial" w:hAnsi="Arial" w:cs="Arial"/>
                <w:b/>
                <w:i/>
              </w:rPr>
              <w:t>17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650A33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Date de modification :</w:t>
            </w:r>
            <w:r w:rsidR="006D61A0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</w:tc>
      </w:tr>
      <w:tr w:rsidR="00375289" w:rsidRPr="006D61A0" w:rsidTr="00B63854">
        <w:trPr>
          <w:trHeight w:val="524"/>
          <w:jc w:val="center"/>
        </w:trPr>
        <w:tc>
          <w:tcPr>
            <w:tcW w:w="4961" w:type="dxa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Version :</w:t>
            </w:r>
            <w:r w:rsidR="006D61A0">
              <w:rPr>
                <w:rFonts w:ascii="Arial" w:hAnsi="Arial" w:cs="Arial"/>
                <w:b/>
                <w:i/>
              </w:rPr>
              <w:t xml:space="preserve"> 1</w:t>
            </w:r>
          </w:p>
        </w:tc>
        <w:tc>
          <w:tcPr>
            <w:tcW w:w="5221" w:type="dxa"/>
            <w:gridSpan w:val="2"/>
          </w:tcPr>
          <w:p w:rsidR="00375289" w:rsidRPr="006D61A0" w:rsidRDefault="00375289" w:rsidP="00650A33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Responsable :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650A33">
              <w:rPr>
                <w:rFonts w:ascii="Arial" w:hAnsi="Arial" w:cs="Arial"/>
                <w:b/>
                <w:i/>
              </w:rPr>
              <w:t>Vincent Boucher</w:t>
            </w:r>
          </w:p>
        </w:tc>
      </w:tr>
      <w:tr w:rsidR="00375289" w:rsidRPr="006D61A0" w:rsidTr="00B63854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375289" w:rsidRPr="006D61A0" w:rsidRDefault="00375289" w:rsidP="00375289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A046DC" w:rsidRPr="006D61A0" w:rsidTr="006D61A0">
        <w:trPr>
          <w:trHeight w:val="811"/>
          <w:jc w:val="center"/>
        </w:trPr>
        <w:tc>
          <w:tcPr>
            <w:tcW w:w="10182" w:type="dxa"/>
            <w:gridSpan w:val="3"/>
          </w:tcPr>
          <w:p w:rsidR="006E7FA8" w:rsidRPr="006D61A0" w:rsidRDefault="00682E0B" w:rsidP="006D61A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Préconditions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6D61A0" w:rsidRPr="006D61A0" w:rsidRDefault="00D43DB1" w:rsidP="00D43DB1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eastAsia="Arial Unicode MS" w:hAnsi="Arial" w:cs="Arial"/>
                <w:color w:val="000000"/>
              </w:rPr>
            </w:pPr>
            <w:r>
              <w:rPr>
                <w:rFonts w:ascii="Arial" w:hAnsi="Arial" w:cs="Arial"/>
              </w:rPr>
              <w:t>Avoir une connexion internet</w:t>
            </w:r>
          </w:p>
        </w:tc>
      </w:tr>
      <w:tr w:rsidR="00375289" w:rsidRPr="006D61A0" w:rsidTr="004438D3">
        <w:trPr>
          <w:trHeight w:val="933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Déclencheur </w:t>
            </w:r>
            <w:r w:rsidR="00737F60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6D61A0" w:rsidRDefault="00D43DB1" w:rsidP="00206EE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ouvre le site web</w:t>
            </w:r>
          </w:p>
        </w:tc>
      </w:tr>
      <w:tr w:rsidR="00375289" w:rsidRPr="006D61A0" w:rsidTr="00236101">
        <w:trPr>
          <w:trHeight w:val="883"/>
          <w:jc w:val="center"/>
        </w:trPr>
        <w:tc>
          <w:tcPr>
            <w:tcW w:w="10182" w:type="dxa"/>
            <w:gridSpan w:val="3"/>
          </w:tcPr>
          <w:p w:rsidR="00206EE2" w:rsidRPr="006D61A0" w:rsidRDefault="00375289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 xml:space="preserve">Processus </w:t>
            </w:r>
            <w:r w:rsidR="00682E0B" w:rsidRPr="006D61A0">
              <w:rPr>
                <w:rFonts w:ascii="Arial" w:hAnsi="Arial" w:cs="Arial"/>
                <w:b/>
                <w:i/>
              </w:rPr>
              <w:t>nominal :</w:t>
            </w:r>
            <w:r w:rsidR="00BA5B9B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Pr="006D61A0" w:rsidRDefault="008A237A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Ouvrir le site web</w:t>
            </w:r>
          </w:p>
          <w:p w:rsidR="006D61A0" w:rsidRDefault="008A237A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Choisir l’onglet voulu pour les informations</w:t>
            </w:r>
          </w:p>
          <w:p w:rsidR="008A237A" w:rsidRPr="006D61A0" w:rsidRDefault="008A237A" w:rsidP="006D61A0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Consulter les informations</w:t>
            </w:r>
          </w:p>
          <w:p w:rsidR="00884F62" w:rsidRPr="006D61A0" w:rsidRDefault="00884F62" w:rsidP="00B72FA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375289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Arrêt 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: </w:t>
            </w:r>
          </w:p>
          <w:p w:rsidR="006D61A0" w:rsidRPr="008A237A" w:rsidRDefault="008A237A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client quitte le site web</w:t>
            </w:r>
          </w:p>
          <w:p w:rsidR="008A237A" w:rsidRPr="006D61A0" w:rsidRDefault="008A237A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client a fini de consulter ce qu’il voulait</w:t>
            </w:r>
          </w:p>
        </w:tc>
      </w:tr>
      <w:tr w:rsidR="00375289" w:rsidRPr="006D61A0" w:rsidTr="001C64E8">
        <w:trPr>
          <w:trHeight w:val="906"/>
          <w:jc w:val="center"/>
        </w:trPr>
        <w:tc>
          <w:tcPr>
            <w:tcW w:w="10182" w:type="dxa"/>
            <w:gridSpan w:val="3"/>
          </w:tcPr>
          <w:p w:rsidR="006D61A0" w:rsidRPr="006D61A0" w:rsidRDefault="00682E0B" w:rsidP="00206EE2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Post Conditions</w:t>
            </w:r>
            <w:r w:rsidR="00B72FA4" w:rsidRPr="006D61A0">
              <w:rPr>
                <w:rFonts w:ascii="Arial" w:hAnsi="Arial" w:cs="Arial"/>
                <w:b/>
                <w:i/>
              </w:rPr>
              <w:t xml:space="preserve"> : </w:t>
            </w:r>
          </w:p>
          <w:p w:rsidR="00A7016A" w:rsidRPr="006D61A0" w:rsidRDefault="008A237A" w:rsidP="00FD421D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A7016A" w:rsidRPr="006D61A0" w:rsidTr="000A30F6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0A30F6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75289" w:rsidRPr="006D61A0" w:rsidTr="00236101">
        <w:trPr>
          <w:trHeight w:val="865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Exceptions</w:t>
            </w:r>
            <w:r w:rsidR="006550EC" w:rsidRPr="006D61A0">
              <w:rPr>
                <w:rFonts w:ascii="Arial" w:hAnsi="Arial" w:cs="Arial"/>
                <w:b/>
                <w:i/>
              </w:rPr>
              <w:t>/Extensions</w:t>
            </w:r>
            <w:r w:rsidRPr="006D61A0">
              <w:rPr>
                <w:rFonts w:ascii="Arial" w:hAnsi="Arial" w:cs="Arial"/>
                <w:b/>
                <w:i/>
              </w:rPr>
              <w:t>:</w:t>
            </w:r>
            <w:r w:rsidR="00236101" w:rsidRPr="006D61A0">
              <w:rPr>
                <w:rFonts w:ascii="Arial" w:hAnsi="Arial" w:cs="Arial"/>
                <w:b/>
                <w:i/>
              </w:rPr>
              <w:t xml:space="preserve"> </w:t>
            </w:r>
            <w:r w:rsidR="00206EE2" w:rsidRPr="006D61A0">
              <w:rPr>
                <w:rFonts w:ascii="Arial" w:hAnsi="Arial" w:cs="Arial"/>
                <w:b/>
                <w:i/>
              </w:rPr>
              <w:t xml:space="preserve"> </w:t>
            </w:r>
          </w:p>
          <w:p w:rsidR="006D61A0" w:rsidRPr="006D61A0" w:rsidRDefault="006D61A0" w:rsidP="008A237A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E1 :</w:t>
            </w:r>
            <w:r w:rsidR="008A237A">
              <w:rPr>
                <w:rFonts w:ascii="Arial" w:hAnsi="Arial" w:cs="Arial"/>
              </w:rPr>
              <w:t xml:space="preserve"> Aucune</w:t>
            </w:r>
          </w:p>
        </w:tc>
      </w:tr>
      <w:tr w:rsidR="00375289" w:rsidRPr="006D61A0" w:rsidTr="006D61A0">
        <w:trPr>
          <w:trHeight w:val="1033"/>
          <w:jc w:val="center"/>
        </w:trPr>
        <w:tc>
          <w:tcPr>
            <w:tcW w:w="10182" w:type="dxa"/>
            <w:gridSpan w:val="3"/>
          </w:tcPr>
          <w:p w:rsidR="006550EC" w:rsidRPr="006D61A0" w:rsidRDefault="00375289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Scénarios Alternatifs</w:t>
            </w:r>
          </w:p>
          <w:p w:rsidR="006D61A0" w:rsidRPr="006D61A0" w:rsidRDefault="006D61A0" w:rsidP="008A237A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A1 :</w:t>
            </w:r>
            <w:r w:rsidR="008A237A">
              <w:rPr>
                <w:rFonts w:ascii="Arial" w:hAnsi="Arial" w:cs="Arial"/>
                <w:b/>
                <w:i/>
              </w:rPr>
              <w:t xml:space="preserve"> </w:t>
            </w:r>
            <w:r w:rsidR="008A237A">
              <w:rPr>
                <w:rFonts w:ascii="Arial" w:hAnsi="Arial" w:cs="Arial"/>
              </w:rPr>
              <w:t>Aucune</w:t>
            </w:r>
          </w:p>
        </w:tc>
      </w:tr>
      <w:tr w:rsidR="00A7016A" w:rsidRPr="006D61A0" w:rsidTr="000A30F6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A7016A" w:rsidRPr="006D61A0" w:rsidRDefault="00A7016A" w:rsidP="000A30F6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4438D3" w:rsidRPr="006D61A0" w:rsidTr="008A237A">
        <w:trPr>
          <w:trHeight w:val="847"/>
          <w:jc w:val="center"/>
        </w:trPr>
        <w:tc>
          <w:tcPr>
            <w:tcW w:w="10182" w:type="dxa"/>
            <w:gridSpan w:val="3"/>
          </w:tcPr>
          <w:p w:rsidR="00A7016A" w:rsidRPr="006D61A0" w:rsidRDefault="006E7FA8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6D61A0" w:rsidRPr="006D61A0" w:rsidRDefault="008A237A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  <w:tr w:rsidR="00A7016A" w:rsidRPr="006D61A0" w:rsidTr="008A237A">
        <w:trPr>
          <w:trHeight w:val="849"/>
          <w:jc w:val="center"/>
        </w:trPr>
        <w:tc>
          <w:tcPr>
            <w:tcW w:w="10182" w:type="dxa"/>
            <w:gridSpan w:val="3"/>
          </w:tcPr>
          <w:p w:rsidR="00A7016A" w:rsidRPr="006D61A0" w:rsidRDefault="00A7016A" w:rsidP="00206EE2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6D61A0"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6D61A0" w:rsidRPr="006D61A0" w:rsidRDefault="008A237A" w:rsidP="006D61A0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Plusieurs onglets explicatifs </w:t>
            </w:r>
          </w:p>
        </w:tc>
      </w:tr>
      <w:tr w:rsidR="00A7016A" w:rsidRPr="006D61A0" w:rsidTr="008A237A">
        <w:trPr>
          <w:trHeight w:val="795"/>
          <w:jc w:val="center"/>
        </w:trPr>
        <w:tc>
          <w:tcPr>
            <w:tcW w:w="10182" w:type="dxa"/>
            <w:gridSpan w:val="3"/>
          </w:tcPr>
          <w:p w:rsidR="00BA5B9B" w:rsidRPr="006D61A0" w:rsidRDefault="00206EE2" w:rsidP="00206EE2">
            <w:pPr>
              <w:spacing w:before="120"/>
              <w:rPr>
                <w:rFonts w:ascii="Arial" w:hAnsi="Arial" w:cs="Arial"/>
              </w:rPr>
            </w:pPr>
            <w:r w:rsidRPr="006D61A0">
              <w:rPr>
                <w:rFonts w:ascii="Arial" w:hAnsi="Arial" w:cs="Arial"/>
                <w:b/>
                <w:i/>
              </w:rPr>
              <w:t>Divers :</w:t>
            </w:r>
          </w:p>
          <w:p w:rsidR="00A7016A" w:rsidRPr="006D61A0" w:rsidRDefault="008A237A" w:rsidP="006E7FA8">
            <w:pPr>
              <w:pStyle w:val="Paragraphedeliste"/>
              <w:numPr>
                <w:ilvl w:val="0"/>
                <w:numId w:val="17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  <w:bookmarkEnd w:id="0"/>
      <w:bookmarkEnd w:id="1"/>
    </w:tbl>
    <w:p w:rsidR="00A046DC" w:rsidRPr="006D61A0" w:rsidRDefault="00A046DC" w:rsidP="00642017">
      <w:pPr>
        <w:tabs>
          <w:tab w:val="right" w:pos="10065"/>
        </w:tabs>
        <w:jc w:val="both"/>
        <w:rPr>
          <w:rFonts w:asciiTheme="minorHAnsi" w:hAnsiTheme="minorHAnsi"/>
        </w:rPr>
      </w:pPr>
    </w:p>
    <w:sectPr w:rsidR="00A046DC" w:rsidRPr="006D61A0" w:rsidSect="003752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C54" w:rsidRDefault="00F82C54" w:rsidP="00375289">
      <w:r>
        <w:separator/>
      </w:r>
    </w:p>
  </w:endnote>
  <w:endnote w:type="continuationSeparator" w:id="0">
    <w:p w:rsidR="00F82C54" w:rsidRDefault="00F82C54" w:rsidP="0037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C54" w:rsidRDefault="00F82C54" w:rsidP="00375289">
      <w:r>
        <w:separator/>
      </w:r>
    </w:p>
  </w:footnote>
  <w:footnote w:type="continuationSeparator" w:id="0">
    <w:p w:rsidR="00F82C54" w:rsidRDefault="00F82C54" w:rsidP="0037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.6pt;height:9.6pt" o:bullet="t">
        <v:imagedata r:id="rId1" o:title="BD15058_"/>
      </v:shape>
    </w:pict>
  </w:numPicBullet>
  <w:abstractNum w:abstractNumId="0">
    <w:nsid w:val="0A076B07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11CD113D"/>
    <w:multiLevelType w:val="hybridMultilevel"/>
    <w:tmpl w:val="DA8CADB6"/>
    <w:lvl w:ilvl="0" w:tplc="42E25866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>
    <w:nsid w:val="20047556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22152CAA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229B415E"/>
    <w:multiLevelType w:val="hybridMultilevel"/>
    <w:tmpl w:val="D75C9332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5142A32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201D9"/>
    <w:multiLevelType w:val="hybridMultilevel"/>
    <w:tmpl w:val="D2324B54"/>
    <w:lvl w:ilvl="0" w:tplc="0BF4FB22">
      <w:start w:val="6"/>
      <w:numFmt w:val="bullet"/>
      <w:lvlText w:val="-"/>
      <w:lvlJc w:val="left"/>
      <w:pPr>
        <w:ind w:left="235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399661DC"/>
    <w:multiLevelType w:val="hybridMultilevel"/>
    <w:tmpl w:val="E1D8D2D8"/>
    <w:lvl w:ilvl="0" w:tplc="C52CE154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3DC573C2"/>
    <w:multiLevelType w:val="hybridMultilevel"/>
    <w:tmpl w:val="413279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EDAA0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C7D22"/>
    <w:multiLevelType w:val="hybridMultilevel"/>
    <w:tmpl w:val="6BC6E682"/>
    <w:lvl w:ilvl="0" w:tplc="820EBB42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>
    <w:nsid w:val="47926826"/>
    <w:multiLevelType w:val="hybridMultilevel"/>
    <w:tmpl w:val="ACEA31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DDC2BF8"/>
    <w:multiLevelType w:val="hybridMultilevel"/>
    <w:tmpl w:val="E61688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42ECC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4">
    <w:nsid w:val="6D232217"/>
    <w:multiLevelType w:val="hybridMultilevel"/>
    <w:tmpl w:val="11FC6D22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E0F7BD5"/>
    <w:multiLevelType w:val="hybridMultilevel"/>
    <w:tmpl w:val="BF2EB7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A4862"/>
    <w:multiLevelType w:val="hybridMultilevel"/>
    <w:tmpl w:val="2662D0E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8435FE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4"/>
  </w:num>
  <w:num w:numId="5">
    <w:abstractNumId w:val="11"/>
  </w:num>
  <w:num w:numId="6">
    <w:abstractNumId w:val="17"/>
  </w:num>
  <w:num w:numId="7">
    <w:abstractNumId w:val="13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  <w:num w:numId="15">
    <w:abstractNumId w:val="6"/>
  </w:num>
  <w:num w:numId="16">
    <w:abstractNumId w:val="1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F6"/>
    <w:rsid w:val="00010D76"/>
    <w:rsid w:val="000A30F6"/>
    <w:rsid w:val="001804A4"/>
    <w:rsid w:val="001A2452"/>
    <w:rsid w:val="001C64E8"/>
    <w:rsid w:val="00206EE2"/>
    <w:rsid w:val="00236101"/>
    <w:rsid w:val="00272DDC"/>
    <w:rsid w:val="00322C97"/>
    <w:rsid w:val="00375289"/>
    <w:rsid w:val="00381E47"/>
    <w:rsid w:val="004438D3"/>
    <w:rsid w:val="00462961"/>
    <w:rsid w:val="0047514B"/>
    <w:rsid w:val="004801FB"/>
    <w:rsid w:val="00522E9B"/>
    <w:rsid w:val="005F38C0"/>
    <w:rsid w:val="00642017"/>
    <w:rsid w:val="00650A33"/>
    <w:rsid w:val="00650CCA"/>
    <w:rsid w:val="006550EC"/>
    <w:rsid w:val="00682E0B"/>
    <w:rsid w:val="00691E38"/>
    <w:rsid w:val="006D61A0"/>
    <w:rsid w:val="006E7FA8"/>
    <w:rsid w:val="006F1BAC"/>
    <w:rsid w:val="00737F60"/>
    <w:rsid w:val="007E2D03"/>
    <w:rsid w:val="007F076C"/>
    <w:rsid w:val="00812FF1"/>
    <w:rsid w:val="00852814"/>
    <w:rsid w:val="00884F62"/>
    <w:rsid w:val="008A237A"/>
    <w:rsid w:val="008F4CF9"/>
    <w:rsid w:val="009450EE"/>
    <w:rsid w:val="00A046DC"/>
    <w:rsid w:val="00A7016A"/>
    <w:rsid w:val="00AB354B"/>
    <w:rsid w:val="00AD3079"/>
    <w:rsid w:val="00AF22B5"/>
    <w:rsid w:val="00B63854"/>
    <w:rsid w:val="00B72FA4"/>
    <w:rsid w:val="00BA5B9B"/>
    <w:rsid w:val="00BB4472"/>
    <w:rsid w:val="00D01D85"/>
    <w:rsid w:val="00D43DB1"/>
    <w:rsid w:val="00F82C54"/>
    <w:rsid w:val="00FD244A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854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1100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cas d’utilisation :</vt:lpstr>
    </vt:vector>
  </TitlesOfParts>
  <Company>CEGEP Jonquiere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cas d’utilisation :</dc:title>
  <dc:creator>Utilisateur</dc:creator>
  <cp:lastModifiedBy>Utilisateur</cp:lastModifiedBy>
  <cp:revision>3</cp:revision>
  <dcterms:created xsi:type="dcterms:W3CDTF">2014-12-17T17:33:00Z</dcterms:created>
  <dcterms:modified xsi:type="dcterms:W3CDTF">2014-12-18T20:45:00Z</dcterms:modified>
</cp:coreProperties>
</file>