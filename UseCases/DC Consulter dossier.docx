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6D61A0" w:rsidRDefault="00B63854" w:rsidP="009D4DF2">
            <w:pPr>
              <w:ind w:left="40"/>
              <w:rPr>
                <w:rFonts w:ascii="Arial" w:hAnsi="Arial" w:cs="Arial"/>
                <w:b/>
              </w:rPr>
            </w:pPr>
            <w:bookmarkStart w:id="0" w:name="OLE_LINK14"/>
            <w:bookmarkStart w:id="1" w:name="OLE_LINK15"/>
            <w:bookmarkStart w:id="2" w:name="OLE_LINK16"/>
            <w:bookmarkStart w:id="3" w:name="_GoBack"/>
          </w:p>
        </w:tc>
      </w:tr>
      <w:tr w:rsidR="00375289" w:rsidRPr="006D61A0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6D61A0" w:rsidRDefault="00650CCA" w:rsidP="004110F0">
            <w:pPr>
              <w:spacing w:before="120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6D61A0">
              <w:rPr>
                <w:rFonts w:ascii="Arial" w:hAnsi="Arial" w:cs="Arial"/>
                <w:b/>
                <w:i/>
              </w:rPr>
              <w:t>du cas d’utilisation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4110F0">
              <w:rPr>
                <w:rFonts w:ascii="Arial" w:hAnsi="Arial" w:cs="Arial"/>
              </w:rPr>
              <w:t>Consulter dossier</w:t>
            </w:r>
          </w:p>
        </w:tc>
        <w:tc>
          <w:tcPr>
            <w:tcW w:w="2386" w:type="dxa"/>
            <w:vAlign w:val="center"/>
          </w:tcPr>
          <w:p w:rsidR="00375289" w:rsidRPr="006D61A0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Numéro</w:t>
            </w:r>
            <w:r w:rsidR="00B63854" w:rsidRPr="006D61A0">
              <w:rPr>
                <w:rFonts w:ascii="Arial" w:hAnsi="Arial" w:cs="Arial"/>
                <w:b/>
                <w:i/>
              </w:rPr>
              <w:t>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375289" w:rsidRPr="006D61A0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B63854">
        <w:trPr>
          <w:trHeight w:val="787"/>
          <w:jc w:val="center"/>
        </w:trPr>
        <w:tc>
          <w:tcPr>
            <w:tcW w:w="10182" w:type="dxa"/>
            <w:gridSpan w:val="3"/>
          </w:tcPr>
          <w:p w:rsidR="00206EE2" w:rsidRPr="006D61A0" w:rsidRDefault="00D01D85" w:rsidP="00C33955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Description</w:t>
            </w:r>
            <w:r w:rsidR="00375289" w:rsidRPr="006D61A0">
              <w:rPr>
                <w:rFonts w:ascii="Arial" w:hAnsi="Arial" w:cs="Arial"/>
                <w:b/>
                <w:i/>
              </w:rPr>
              <w:t>:</w:t>
            </w:r>
            <w:r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C33955">
              <w:rPr>
                <w:rFonts w:ascii="Arial" w:hAnsi="Arial" w:cs="Arial"/>
              </w:rPr>
              <w:t>Un employé veut consulter son dossier personnel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C33955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primaire:</w:t>
            </w:r>
            <w:r w:rsidR="00650CCA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C33955">
              <w:rPr>
                <w:rFonts w:ascii="Arial" w:hAnsi="Arial" w:cs="Arial"/>
              </w:rPr>
              <w:t>employé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C33955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secondaire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C33955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création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C33955">
              <w:rPr>
                <w:rFonts w:ascii="Arial" w:hAnsi="Arial" w:cs="Arial"/>
                <w:b/>
                <w:i/>
              </w:rPr>
              <w:t>201184/12/18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C33955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modification :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Version 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C33955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Responsable :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C33955">
              <w:rPr>
                <w:rFonts w:ascii="Arial" w:hAnsi="Arial" w:cs="Arial"/>
                <w:b/>
                <w:i/>
              </w:rPr>
              <w:t>Vincent Boucher</w:t>
            </w:r>
          </w:p>
        </w:tc>
      </w:tr>
      <w:tr w:rsidR="00375289" w:rsidRPr="006D61A0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A046DC" w:rsidRPr="006D61A0" w:rsidTr="006D61A0">
        <w:trPr>
          <w:trHeight w:val="811"/>
          <w:jc w:val="center"/>
        </w:trPr>
        <w:tc>
          <w:tcPr>
            <w:tcW w:w="10182" w:type="dxa"/>
            <w:gridSpan w:val="3"/>
          </w:tcPr>
          <w:p w:rsidR="006E7FA8" w:rsidRPr="006D61A0" w:rsidRDefault="00682E0B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Préconditions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6D61A0" w:rsidRDefault="00C33955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une connexion internet</w:t>
            </w:r>
          </w:p>
          <w:p w:rsidR="00C33955" w:rsidRPr="006D61A0" w:rsidRDefault="00C33955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hAnsi="Arial" w:cs="Arial"/>
              </w:rPr>
              <w:t>Avoir un nom d’utilisateur et un mot de passe employé</w:t>
            </w:r>
          </w:p>
        </w:tc>
      </w:tr>
      <w:tr w:rsidR="00375289" w:rsidRPr="006D61A0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Déclencheur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6D61A0" w:rsidRDefault="00C33955" w:rsidP="00206EE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ouvre la fenêtre de connexion</w:t>
            </w:r>
          </w:p>
        </w:tc>
      </w:tr>
      <w:tr w:rsidR="00375289" w:rsidRPr="006D61A0" w:rsidTr="00236101">
        <w:trPr>
          <w:trHeight w:val="883"/>
          <w:jc w:val="center"/>
        </w:trPr>
        <w:tc>
          <w:tcPr>
            <w:tcW w:w="10182" w:type="dxa"/>
            <w:gridSpan w:val="3"/>
          </w:tcPr>
          <w:p w:rsidR="00206EE2" w:rsidRPr="006D61A0" w:rsidRDefault="00375289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Processus </w:t>
            </w:r>
            <w:r w:rsidR="00682E0B" w:rsidRPr="006D61A0">
              <w:rPr>
                <w:rFonts w:ascii="Arial" w:hAnsi="Arial" w:cs="Arial"/>
                <w:b/>
                <w:i/>
              </w:rPr>
              <w:t>nominal :</w:t>
            </w:r>
            <w:r w:rsidR="00BA5B9B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C33955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entre son nom d’utilisateur et son mot de passe</w:t>
            </w:r>
          </w:p>
          <w:p w:rsidR="006D61A0" w:rsidRDefault="00C33955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sur connecter</w:t>
            </w:r>
          </w:p>
          <w:p w:rsidR="00C33955" w:rsidRPr="006D61A0" w:rsidRDefault="00C33955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consulte son dossier</w:t>
            </w:r>
          </w:p>
          <w:p w:rsidR="00884F62" w:rsidRPr="006D61A0" w:rsidRDefault="00884F62" w:rsidP="00B72FA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Arrêt 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C33955" w:rsidRDefault="00C33955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L’employé quitte l’intranet</w:t>
            </w:r>
          </w:p>
          <w:p w:rsidR="00C33955" w:rsidRPr="006D61A0" w:rsidRDefault="00C33955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</w:t>
            </w:r>
            <w:r w:rsidRPr="00C33955">
              <w:rPr>
                <w:rFonts w:ascii="Arial" w:hAnsi="Arial" w:cs="Arial"/>
              </w:rPr>
              <w:t>employé a fini de consulter son dossier</w:t>
            </w:r>
          </w:p>
        </w:tc>
      </w:tr>
      <w:tr w:rsidR="00375289" w:rsidRPr="006D61A0" w:rsidTr="00153249">
        <w:trPr>
          <w:trHeight w:val="620"/>
          <w:jc w:val="center"/>
        </w:trPr>
        <w:tc>
          <w:tcPr>
            <w:tcW w:w="10182" w:type="dxa"/>
            <w:gridSpan w:val="3"/>
          </w:tcPr>
          <w:p w:rsidR="006D61A0" w:rsidRPr="006D61A0" w:rsidRDefault="00682E0B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Post Conditions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A7016A" w:rsidRPr="006D61A0" w:rsidRDefault="00C33955" w:rsidP="00FD421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236101">
        <w:trPr>
          <w:trHeight w:val="865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Exceptions</w:t>
            </w:r>
            <w:r w:rsidR="006550EC" w:rsidRPr="006D61A0">
              <w:rPr>
                <w:rFonts w:ascii="Arial" w:hAnsi="Arial" w:cs="Arial"/>
                <w:b/>
                <w:i/>
              </w:rPr>
              <w:t>/Extensions</w:t>
            </w:r>
            <w:r w:rsidRPr="006D61A0">
              <w:rPr>
                <w:rFonts w:ascii="Arial" w:hAnsi="Arial" w:cs="Arial"/>
                <w:b/>
                <w:i/>
              </w:rPr>
              <w:t>:</w:t>
            </w:r>
            <w:r w:rsidR="00236101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06EE2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Default="006D61A0" w:rsidP="00C33955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E1 :</w:t>
            </w:r>
            <w:r w:rsidR="00C33955">
              <w:rPr>
                <w:rFonts w:ascii="Arial" w:hAnsi="Arial" w:cs="Arial"/>
              </w:rPr>
              <w:t xml:space="preserve"> L’employé consulte son horaire</w:t>
            </w:r>
          </w:p>
          <w:p w:rsidR="00C33955" w:rsidRDefault="00C33955" w:rsidP="00C3395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 : 3</w:t>
            </w:r>
          </w:p>
          <w:p w:rsidR="00C33955" w:rsidRDefault="00153249" w:rsidP="00C33955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L’employé choisi la date pour laquelle il veut voir si il travail </w:t>
            </w:r>
          </w:p>
          <w:p w:rsidR="00153249" w:rsidRPr="00C33955" w:rsidRDefault="00153249" w:rsidP="00C33955">
            <w:pPr>
              <w:pStyle w:val="Paragraphedeliste"/>
              <w:numPr>
                <w:ilvl w:val="0"/>
                <w:numId w:val="1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L’employé consulte la liste pour savoir si il travail</w:t>
            </w:r>
          </w:p>
        </w:tc>
      </w:tr>
      <w:tr w:rsidR="00375289" w:rsidRPr="006D61A0" w:rsidTr="00153249">
        <w:trPr>
          <w:trHeight w:val="816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Scénarios Alternatifs</w:t>
            </w:r>
          </w:p>
          <w:p w:rsidR="006D61A0" w:rsidRPr="006D61A0" w:rsidRDefault="006D61A0" w:rsidP="00153249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A1 :</w:t>
            </w:r>
            <w:r w:rsidR="00153249">
              <w:rPr>
                <w:rFonts w:ascii="Arial" w:hAnsi="Arial" w:cs="Arial"/>
              </w:rPr>
              <w:t xml:space="preserve"> Aucun</w:t>
            </w:r>
          </w:p>
        </w:tc>
      </w:tr>
      <w:tr w:rsidR="00A7016A" w:rsidRPr="006D61A0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9D4DF2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4438D3" w:rsidRPr="006D61A0" w:rsidTr="00153249">
        <w:trPr>
          <w:trHeight w:val="805"/>
          <w:jc w:val="center"/>
        </w:trPr>
        <w:tc>
          <w:tcPr>
            <w:tcW w:w="10182" w:type="dxa"/>
            <w:gridSpan w:val="3"/>
          </w:tcPr>
          <w:p w:rsidR="00A7016A" w:rsidRPr="006D61A0" w:rsidRDefault="006E7FA8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D61A0" w:rsidRPr="006D61A0" w:rsidRDefault="0015324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A7016A" w:rsidRPr="006D61A0" w:rsidTr="00153249">
        <w:trPr>
          <w:trHeight w:val="821"/>
          <w:jc w:val="center"/>
        </w:trPr>
        <w:tc>
          <w:tcPr>
            <w:tcW w:w="10182" w:type="dxa"/>
            <w:gridSpan w:val="3"/>
          </w:tcPr>
          <w:p w:rsidR="00A7016A" w:rsidRPr="006D61A0" w:rsidRDefault="00A7016A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6D61A0" w:rsidRPr="006D61A0" w:rsidRDefault="00153249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calendrier et une liste </w:t>
            </w:r>
            <w:proofErr w:type="spellStart"/>
            <w:r>
              <w:rPr>
                <w:rFonts w:ascii="Arial" w:hAnsi="Arial" w:cs="Arial"/>
              </w:rPr>
              <w:t>view</w:t>
            </w:r>
            <w:proofErr w:type="spellEnd"/>
            <w:r>
              <w:rPr>
                <w:rFonts w:ascii="Arial" w:hAnsi="Arial" w:cs="Arial"/>
              </w:rPr>
              <w:t xml:space="preserve"> en plus de toutes les données du dossier employé </w:t>
            </w:r>
          </w:p>
        </w:tc>
      </w:tr>
      <w:tr w:rsidR="00A7016A" w:rsidRPr="006D61A0" w:rsidTr="00153249">
        <w:trPr>
          <w:trHeight w:val="793"/>
          <w:jc w:val="center"/>
        </w:trPr>
        <w:tc>
          <w:tcPr>
            <w:tcW w:w="10182" w:type="dxa"/>
            <w:gridSpan w:val="3"/>
          </w:tcPr>
          <w:p w:rsidR="00BA5B9B" w:rsidRPr="006D61A0" w:rsidRDefault="00206EE2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Divers :</w:t>
            </w:r>
          </w:p>
          <w:p w:rsidR="00A7016A" w:rsidRPr="006D61A0" w:rsidRDefault="00153249" w:rsidP="006E7FA8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  <w:bookmarkEnd w:id="2"/>
      <w:bookmarkEnd w:id="3"/>
    </w:tbl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71" w:rsidRDefault="000C6E71" w:rsidP="00375289">
      <w:r>
        <w:separator/>
      </w:r>
    </w:p>
  </w:endnote>
  <w:endnote w:type="continuationSeparator" w:id="0">
    <w:p w:rsidR="000C6E71" w:rsidRDefault="000C6E71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71" w:rsidRDefault="000C6E71" w:rsidP="00375289">
      <w:r>
        <w:separator/>
      </w:r>
    </w:p>
  </w:footnote>
  <w:footnote w:type="continuationSeparator" w:id="0">
    <w:p w:rsidR="000C6E71" w:rsidRDefault="000C6E71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9.35pt;height:9.35pt" o:bullet="t">
        <v:imagedata r:id="rId1" o:title="BD15058_"/>
      </v:shape>
    </w:pict>
  </w:numPicBullet>
  <w:abstractNum w:abstractNumId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473446CB"/>
    <w:multiLevelType w:val="hybridMultilevel"/>
    <w:tmpl w:val="DC0E8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26826"/>
    <w:multiLevelType w:val="hybridMultilevel"/>
    <w:tmpl w:val="ACEA31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5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5"/>
  </w:num>
  <w:num w:numId="5">
    <w:abstractNumId w:val="12"/>
  </w:num>
  <w:num w:numId="6">
    <w:abstractNumId w:val="18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F0"/>
    <w:rsid w:val="00010D76"/>
    <w:rsid w:val="00074140"/>
    <w:rsid w:val="000B4B39"/>
    <w:rsid w:val="000C6E71"/>
    <w:rsid w:val="00153249"/>
    <w:rsid w:val="001804A4"/>
    <w:rsid w:val="001A2452"/>
    <w:rsid w:val="001C64E8"/>
    <w:rsid w:val="00206EE2"/>
    <w:rsid w:val="00236101"/>
    <w:rsid w:val="00301373"/>
    <w:rsid w:val="00322C97"/>
    <w:rsid w:val="00375289"/>
    <w:rsid w:val="004110F0"/>
    <w:rsid w:val="004438D3"/>
    <w:rsid w:val="00462961"/>
    <w:rsid w:val="0047514B"/>
    <w:rsid w:val="004801FB"/>
    <w:rsid w:val="00522E9B"/>
    <w:rsid w:val="005F38C0"/>
    <w:rsid w:val="00642017"/>
    <w:rsid w:val="00650CCA"/>
    <w:rsid w:val="006550EC"/>
    <w:rsid w:val="00682E0B"/>
    <w:rsid w:val="00691E38"/>
    <w:rsid w:val="006D61A0"/>
    <w:rsid w:val="006E7FA8"/>
    <w:rsid w:val="006F1BAC"/>
    <w:rsid w:val="00737F60"/>
    <w:rsid w:val="00765BE7"/>
    <w:rsid w:val="007E2D03"/>
    <w:rsid w:val="007F076C"/>
    <w:rsid w:val="00812FF1"/>
    <w:rsid w:val="00852814"/>
    <w:rsid w:val="00884F62"/>
    <w:rsid w:val="008F4CF9"/>
    <w:rsid w:val="009450EE"/>
    <w:rsid w:val="00A046DC"/>
    <w:rsid w:val="00A7016A"/>
    <w:rsid w:val="00AB354B"/>
    <w:rsid w:val="00AD3079"/>
    <w:rsid w:val="00AF22B5"/>
    <w:rsid w:val="00B63854"/>
    <w:rsid w:val="00B72FA4"/>
    <w:rsid w:val="00BA5B9B"/>
    <w:rsid w:val="00BB4472"/>
    <w:rsid w:val="00C33955"/>
    <w:rsid w:val="00D01D85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4</cp:revision>
  <dcterms:created xsi:type="dcterms:W3CDTF">2014-12-17T17:33:00Z</dcterms:created>
  <dcterms:modified xsi:type="dcterms:W3CDTF">2014-12-18T20:47:00Z</dcterms:modified>
</cp:coreProperties>
</file>