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89" w:rsidRPr="006D61A0" w:rsidRDefault="00375289" w:rsidP="00375289">
      <w:pPr>
        <w:tabs>
          <w:tab w:val="right" w:pos="10065"/>
        </w:tabs>
        <w:jc w:val="both"/>
        <w:rPr>
          <w:rFonts w:asciiTheme="minorHAnsi" w:hAnsiTheme="minorHAnsi"/>
        </w:rPr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B63854" w:rsidRPr="006D61A0" w:rsidTr="009D4DF2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B63854" w:rsidRPr="006D61A0" w:rsidRDefault="00B63854" w:rsidP="009D4DF2">
            <w:pPr>
              <w:ind w:left="40"/>
              <w:rPr>
                <w:rFonts w:ascii="Arial" w:hAnsi="Arial" w:cs="Arial"/>
                <w:b/>
              </w:rPr>
            </w:pPr>
            <w:bookmarkStart w:id="0" w:name="OLE_LINK6"/>
            <w:bookmarkStart w:id="1" w:name="OLE_LINK7"/>
            <w:bookmarkStart w:id="2" w:name="_GoBack"/>
          </w:p>
        </w:tc>
      </w:tr>
      <w:tr w:rsidR="00375289" w:rsidRPr="006D61A0" w:rsidTr="004438D3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375289" w:rsidRPr="006D61A0" w:rsidRDefault="00650CCA" w:rsidP="002332E5">
            <w:pPr>
              <w:spacing w:before="120"/>
              <w:rPr>
                <w:rFonts w:ascii="Arial" w:hAnsi="Arial" w:cs="Arial"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 xml:space="preserve">Titre </w:t>
            </w:r>
            <w:r w:rsidR="00375289" w:rsidRPr="006D61A0">
              <w:rPr>
                <w:rFonts w:ascii="Arial" w:hAnsi="Arial" w:cs="Arial"/>
                <w:b/>
                <w:i/>
              </w:rPr>
              <w:t>du cas d’utilisation 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: </w:t>
            </w:r>
            <w:r w:rsidR="002332E5">
              <w:rPr>
                <w:rFonts w:ascii="Arial" w:hAnsi="Arial" w:cs="Arial"/>
              </w:rPr>
              <w:t>Réserver</w:t>
            </w:r>
            <w:r w:rsidR="000A1EB3">
              <w:rPr>
                <w:rFonts w:ascii="Arial" w:hAnsi="Arial" w:cs="Arial"/>
              </w:rPr>
              <w:t xml:space="preserve"> </w:t>
            </w:r>
            <w:r w:rsidR="002332E5">
              <w:rPr>
                <w:rFonts w:ascii="Arial" w:hAnsi="Arial" w:cs="Arial"/>
              </w:rPr>
              <w:t>un</w:t>
            </w:r>
            <w:r w:rsidR="000A1EB3">
              <w:rPr>
                <w:rFonts w:ascii="Arial" w:hAnsi="Arial" w:cs="Arial"/>
              </w:rPr>
              <w:t xml:space="preserve"> forfait</w:t>
            </w:r>
          </w:p>
        </w:tc>
        <w:tc>
          <w:tcPr>
            <w:tcW w:w="2386" w:type="dxa"/>
            <w:vAlign w:val="center"/>
          </w:tcPr>
          <w:p w:rsidR="00375289" w:rsidRPr="006D61A0" w:rsidRDefault="00375289" w:rsidP="004438D3">
            <w:pPr>
              <w:spacing w:before="120"/>
              <w:ind w:left="38"/>
              <w:rPr>
                <w:rFonts w:ascii="Arial" w:hAnsi="Arial" w:cs="Arial"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Numéro</w:t>
            </w:r>
            <w:r w:rsidR="00B63854" w:rsidRPr="006D61A0">
              <w:rPr>
                <w:rFonts w:ascii="Arial" w:hAnsi="Arial" w:cs="Arial"/>
                <w:b/>
                <w:i/>
              </w:rPr>
              <w:t>:</w:t>
            </w:r>
            <w:r w:rsidR="006D61A0">
              <w:rPr>
                <w:rFonts w:ascii="Arial" w:hAnsi="Arial" w:cs="Arial"/>
                <w:b/>
                <w:i/>
              </w:rPr>
              <w:t xml:space="preserve"> 1</w:t>
            </w:r>
          </w:p>
        </w:tc>
      </w:tr>
      <w:tr w:rsidR="00375289" w:rsidRPr="006D61A0" w:rsidTr="00B63854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375289" w:rsidRPr="006D61A0" w:rsidRDefault="00375289" w:rsidP="00375289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75289" w:rsidRPr="006D61A0" w:rsidTr="00B63854">
        <w:trPr>
          <w:trHeight w:val="787"/>
          <w:jc w:val="center"/>
        </w:trPr>
        <w:tc>
          <w:tcPr>
            <w:tcW w:w="10182" w:type="dxa"/>
            <w:gridSpan w:val="3"/>
          </w:tcPr>
          <w:p w:rsidR="00206EE2" w:rsidRPr="006D61A0" w:rsidRDefault="00D01D85" w:rsidP="002332E5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Description</w:t>
            </w:r>
            <w:r w:rsidR="00375289" w:rsidRPr="006D61A0">
              <w:rPr>
                <w:rFonts w:ascii="Arial" w:hAnsi="Arial" w:cs="Arial"/>
                <w:b/>
                <w:i/>
              </w:rPr>
              <w:t>:</w:t>
            </w:r>
            <w:r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0A1EB3">
              <w:rPr>
                <w:rFonts w:ascii="Arial" w:hAnsi="Arial" w:cs="Arial"/>
              </w:rPr>
              <w:t xml:space="preserve">Le client choisi de </w:t>
            </w:r>
            <w:r w:rsidR="002332E5">
              <w:rPr>
                <w:rFonts w:ascii="Arial" w:hAnsi="Arial" w:cs="Arial"/>
              </w:rPr>
              <w:t>réserver un forfait</w:t>
            </w:r>
            <w:r w:rsidR="000A1EB3">
              <w:rPr>
                <w:rFonts w:ascii="Arial" w:hAnsi="Arial" w:cs="Arial"/>
              </w:rPr>
              <w:t xml:space="preserve"> pour son séjour à l’hôtel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0A1EB3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Acteur primaire:</w:t>
            </w:r>
            <w:r w:rsidR="00650CCA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0A1EB3">
              <w:rPr>
                <w:rFonts w:ascii="Arial" w:hAnsi="Arial" w:cs="Arial"/>
              </w:rPr>
              <w:t>Client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0A1EB3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Acteur secondaire </w:t>
            </w:r>
            <w:r w:rsidR="000A1EB3" w:rsidRPr="006D61A0">
              <w:rPr>
                <w:rFonts w:ascii="Arial" w:hAnsi="Arial" w:cs="Arial"/>
                <w:b/>
                <w:i/>
              </w:rPr>
              <w:t xml:space="preserve">: </w:t>
            </w:r>
            <w:r w:rsidR="000A1EB3">
              <w:rPr>
                <w:rFonts w:ascii="Arial" w:hAnsi="Arial" w:cs="Arial"/>
              </w:rPr>
              <w:t>Aucun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4961" w:type="dxa"/>
          </w:tcPr>
          <w:p w:rsidR="00375289" w:rsidRPr="006D61A0" w:rsidRDefault="00375289" w:rsidP="000A1EB3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Date de création 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: </w:t>
            </w:r>
            <w:r w:rsidR="000A1EB3">
              <w:rPr>
                <w:rFonts w:ascii="Arial" w:hAnsi="Arial" w:cs="Arial"/>
                <w:b/>
                <w:i/>
              </w:rPr>
              <w:t>2014</w:t>
            </w:r>
            <w:r w:rsidR="006D61A0" w:rsidRPr="006D61A0">
              <w:rPr>
                <w:rFonts w:ascii="Arial" w:hAnsi="Arial" w:cs="Arial"/>
                <w:b/>
                <w:i/>
              </w:rPr>
              <w:t>/</w:t>
            </w:r>
            <w:r w:rsidR="000A1EB3">
              <w:rPr>
                <w:rFonts w:ascii="Arial" w:hAnsi="Arial" w:cs="Arial"/>
                <w:b/>
                <w:i/>
              </w:rPr>
              <w:t>10</w:t>
            </w:r>
            <w:r w:rsidR="006D61A0" w:rsidRPr="006D61A0">
              <w:rPr>
                <w:rFonts w:ascii="Arial" w:hAnsi="Arial" w:cs="Arial"/>
                <w:b/>
                <w:i/>
              </w:rPr>
              <w:t>/</w:t>
            </w:r>
            <w:r w:rsidR="000A1EB3">
              <w:rPr>
                <w:rFonts w:ascii="Arial" w:hAnsi="Arial" w:cs="Arial"/>
                <w:b/>
                <w:i/>
              </w:rPr>
              <w:t>27</w:t>
            </w:r>
          </w:p>
        </w:tc>
        <w:tc>
          <w:tcPr>
            <w:tcW w:w="5221" w:type="dxa"/>
            <w:gridSpan w:val="2"/>
          </w:tcPr>
          <w:p w:rsidR="00375289" w:rsidRPr="006D61A0" w:rsidRDefault="00375289" w:rsidP="000A1EB3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Date de modification :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0A1EB3">
              <w:rPr>
                <w:rFonts w:ascii="Arial" w:hAnsi="Arial" w:cs="Arial"/>
                <w:b/>
                <w:i/>
              </w:rPr>
              <w:t>2014/10</w:t>
            </w:r>
            <w:r w:rsidR="006D61A0" w:rsidRPr="006D61A0">
              <w:rPr>
                <w:rFonts w:ascii="Arial" w:hAnsi="Arial" w:cs="Arial"/>
                <w:b/>
                <w:i/>
              </w:rPr>
              <w:t>/</w:t>
            </w:r>
            <w:r w:rsidR="000A1EB3">
              <w:rPr>
                <w:rFonts w:ascii="Arial" w:hAnsi="Arial" w:cs="Arial"/>
                <w:b/>
                <w:i/>
              </w:rPr>
              <w:t>27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4961" w:type="dxa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Version :</w:t>
            </w:r>
            <w:r w:rsidR="006D61A0">
              <w:rPr>
                <w:rFonts w:ascii="Arial" w:hAnsi="Arial" w:cs="Arial"/>
                <w:b/>
                <w:i/>
              </w:rPr>
              <w:t xml:space="preserve"> </w:t>
            </w:r>
            <w:r w:rsidR="00727139">
              <w:rPr>
                <w:rFonts w:ascii="Arial" w:hAnsi="Arial" w:cs="Arial"/>
                <w:b/>
                <w:i/>
              </w:rPr>
              <w:t>2</w:t>
            </w:r>
          </w:p>
        </w:tc>
        <w:tc>
          <w:tcPr>
            <w:tcW w:w="5221" w:type="dxa"/>
            <w:gridSpan w:val="2"/>
          </w:tcPr>
          <w:p w:rsidR="00375289" w:rsidRPr="006D61A0" w:rsidRDefault="00375289" w:rsidP="000A1EB3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Responsable :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0A1EB3">
              <w:rPr>
                <w:rFonts w:ascii="Arial" w:hAnsi="Arial" w:cs="Arial"/>
                <w:b/>
                <w:i/>
              </w:rPr>
              <w:t>Vincent Boucher</w:t>
            </w:r>
          </w:p>
        </w:tc>
      </w:tr>
      <w:tr w:rsidR="00375289" w:rsidRPr="006D61A0" w:rsidTr="00B63854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375289" w:rsidRPr="006D61A0" w:rsidRDefault="00375289" w:rsidP="00375289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A046DC" w:rsidRPr="006D61A0" w:rsidTr="006D61A0">
        <w:trPr>
          <w:trHeight w:val="811"/>
          <w:jc w:val="center"/>
        </w:trPr>
        <w:tc>
          <w:tcPr>
            <w:tcW w:w="10182" w:type="dxa"/>
            <w:gridSpan w:val="3"/>
          </w:tcPr>
          <w:p w:rsidR="006E7FA8" w:rsidRPr="006D61A0" w:rsidRDefault="00682E0B" w:rsidP="006D61A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Préconditions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 : </w:t>
            </w:r>
          </w:p>
          <w:p w:rsidR="006D61A0" w:rsidRPr="006D61A0" w:rsidRDefault="002332E5" w:rsidP="006D61A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375289" w:rsidRPr="006D61A0" w:rsidTr="004438D3">
        <w:trPr>
          <w:trHeight w:val="933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Déclencheur 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: </w:t>
            </w:r>
          </w:p>
          <w:p w:rsidR="006D61A0" w:rsidRPr="006D61A0" w:rsidRDefault="002332E5" w:rsidP="002332E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client clique sur l’onglet forfait</w:t>
            </w:r>
          </w:p>
        </w:tc>
      </w:tr>
      <w:tr w:rsidR="00375289" w:rsidRPr="006D61A0" w:rsidTr="00236101">
        <w:trPr>
          <w:trHeight w:val="883"/>
          <w:jc w:val="center"/>
        </w:trPr>
        <w:tc>
          <w:tcPr>
            <w:tcW w:w="10182" w:type="dxa"/>
            <w:gridSpan w:val="3"/>
          </w:tcPr>
          <w:p w:rsidR="00206EE2" w:rsidRPr="006D61A0" w:rsidRDefault="00375289" w:rsidP="00206EE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 xml:space="preserve">Processus </w:t>
            </w:r>
            <w:r w:rsidR="00682E0B" w:rsidRPr="006D61A0">
              <w:rPr>
                <w:rFonts w:ascii="Arial" w:hAnsi="Arial" w:cs="Arial"/>
                <w:b/>
                <w:i/>
              </w:rPr>
              <w:t>nominal :</w:t>
            </w:r>
            <w:r w:rsidR="00BA5B9B" w:rsidRPr="006D61A0">
              <w:rPr>
                <w:rFonts w:ascii="Arial" w:hAnsi="Arial" w:cs="Arial"/>
                <w:b/>
                <w:i/>
              </w:rPr>
              <w:t xml:space="preserve"> </w:t>
            </w:r>
          </w:p>
          <w:p w:rsidR="006D61A0" w:rsidRPr="006D61A0" w:rsidRDefault="002332E5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client clique sur l’onglet forfait</w:t>
            </w:r>
          </w:p>
          <w:p w:rsidR="006D61A0" w:rsidRDefault="002332E5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client consulte les forfaits</w:t>
            </w:r>
          </w:p>
          <w:p w:rsidR="00727139" w:rsidRDefault="00727139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client choisi le forfait voulu</w:t>
            </w:r>
          </w:p>
          <w:p w:rsidR="00727139" w:rsidRDefault="00727139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client entre ses informations personnelles</w:t>
            </w:r>
          </w:p>
          <w:p w:rsidR="00727139" w:rsidRPr="006D61A0" w:rsidRDefault="00727139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valide la réservation</w:t>
            </w:r>
          </w:p>
          <w:p w:rsidR="00884F62" w:rsidRPr="006D61A0" w:rsidRDefault="00884F62" w:rsidP="00B72FA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hAnsi="Arial" w:cs="Arial"/>
                <w:b/>
                <w:i/>
              </w:rPr>
            </w:pPr>
          </w:p>
        </w:tc>
      </w:tr>
      <w:tr w:rsidR="00375289" w:rsidRPr="006D61A0" w:rsidTr="001C64E8">
        <w:trPr>
          <w:trHeight w:val="906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Arrêt </w:t>
            </w:r>
            <w:r w:rsidR="00B72FA4" w:rsidRPr="006D61A0">
              <w:rPr>
                <w:rFonts w:ascii="Arial" w:hAnsi="Arial" w:cs="Arial"/>
                <w:b/>
                <w:i/>
              </w:rPr>
              <w:t xml:space="preserve">: </w:t>
            </w:r>
          </w:p>
          <w:p w:rsidR="006D61A0" w:rsidRPr="002332E5" w:rsidRDefault="002332E5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cas se termine normalement</w:t>
            </w:r>
          </w:p>
          <w:p w:rsidR="002332E5" w:rsidRPr="006D61A0" w:rsidRDefault="002332E5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client appuie sur fermer</w:t>
            </w:r>
          </w:p>
        </w:tc>
      </w:tr>
      <w:tr w:rsidR="00375289" w:rsidRPr="006D61A0" w:rsidTr="001C64E8">
        <w:trPr>
          <w:trHeight w:val="906"/>
          <w:jc w:val="center"/>
        </w:trPr>
        <w:tc>
          <w:tcPr>
            <w:tcW w:w="10182" w:type="dxa"/>
            <w:gridSpan w:val="3"/>
          </w:tcPr>
          <w:p w:rsidR="006D61A0" w:rsidRPr="006D61A0" w:rsidRDefault="00682E0B" w:rsidP="00206EE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Post Conditions</w:t>
            </w:r>
            <w:r w:rsidR="00B72FA4" w:rsidRPr="006D61A0">
              <w:rPr>
                <w:rFonts w:ascii="Arial" w:hAnsi="Arial" w:cs="Arial"/>
                <w:b/>
                <w:i/>
              </w:rPr>
              <w:t xml:space="preserve"> : </w:t>
            </w:r>
          </w:p>
          <w:p w:rsidR="00A7016A" w:rsidRPr="006D61A0" w:rsidRDefault="00727139" w:rsidP="002332E5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Une nouvelle réservation est crée</w:t>
            </w:r>
          </w:p>
        </w:tc>
      </w:tr>
      <w:tr w:rsidR="00A7016A" w:rsidRPr="006D61A0" w:rsidTr="009D4DF2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A7016A" w:rsidRPr="006D61A0" w:rsidRDefault="00A7016A" w:rsidP="009D4DF2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75289" w:rsidRPr="006D61A0" w:rsidTr="00236101">
        <w:trPr>
          <w:trHeight w:val="865"/>
          <w:jc w:val="center"/>
        </w:trPr>
        <w:tc>
          <w:tcPr>
            <w:tcW w:w="10182" w:type="dxa"/>
            <w:gridSpan w:val="3"/>
          </w:tcPr>
          <w:p w:rsidR="006550EC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Exceptions</w:t>
            </w:r>
            <w:r w:rsidR="006550EC" w:rsidRPr="006D61A0">
              <w:rPr>
                <w:rFonts w:ascii="Arial" w:hAnsi="Arial" w:cs="Arial"/>
                <w:b/>
                <w:i/>
              </w:rPr>
              <w:t>/Extensions</w:t>
            </w:r>
            <w:r w:rsidRPr="006D61A0">
              <w:rPr>
                <w:rFonts w:ascii="Arial" w:hAnsi="Arial" w:cs="Arial"/>
                <w:b/>
                <w:i/>
              </w:rPr>
              <w:t>:</w:t>
            </w:r>
            <w:r w:rsidR="00236101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206EE2" w:rsidRPr="006D61A0">
              <w:rPr>
                <w:rFonts w:ascii="Arial" w:hAnsi="Arial" w:cs="Arial"/>
                <w:b/>
                <w:i/>
              </w:rPr>
              <w:t xml:space="preserve"> </w:t>
            </w:r>
          </w:p>
          <w:p w:rsidR="006D61A0" w:rsidRDefault="006D61A0" w:rsidP="00291F39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E1 </w:t>
            </w:r>
            <w:r w:rsidR="00291F39" w:rsidRPr="006D61A0">
              <w:rPr>
                <w:rFonts w:ascii="Arial" w:hAnsi="Arial" w:cs="Arial"/>
                <w:b/>
                <w:i/>
              </w:rPr>
              <w:t>:</w:t>
            </w:r>
            <w:r w:rsidR="00291F39">
              <w:rPr>
                <w:rFonts w:ascii="Arial" w:hAnsi="Arial" w:cs="Arial"/>
              </w:rPr>
              <w:t xml:space="preserve"> Le client réserve plusieurs forfaits</w:t>
            </w:r>
          </w:p>
          <w:p w:rsidR="00291F39" w:rsidRDefault="00291F39" w:rsidP="00291F3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Début : 3</w:t>
            </w:r>
          </w:p>
          <w:p w:rsidR="00291F39" w:rsidRPr="00291F39" w:rsidRDefault="00291F39" w:rsidP="00291F39">
            <w:pPr>
              <w:pStyle w:val="Paragraphedeliste"/>
              <w:numPr>
                <w:ilvl w:val="0"/>
                <w:numId w:val="1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client choisi le nombre de forfaits qu’il veut</w:t>
            </w:r>
          </w:p>
          <w:p w:rsidR="00291F39" w:rsidRPr="006D61A0" w:rsidRDefault="00291F39" w:rsidP="00291F3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Retour : 4</w:t>
            </w:r>
          </w:p>
        </w:tc>
      </w:tr>
      <w:tr w:rsidR="00375289" w:rsidRPr="006D61A0" w:rsidTr="006D61A0">
        <w:trPr>
          <w:trHeight w:val="1033"/>
          <w:jc w:val="center"/>
        </w:trPr>
        <w:tc>
          <w:tcPr>
            <w:tcW w:w="10182" w:type="dxa"/>
            <w:gridSpan w:val="3"/>
          </w:tcPr>
          <w:p w:rsidR="006550EC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Scénarios Alternatifs</w:t>
            </w:r>
          </w:p>
          <w:p w:rsidR="006D61A0" w:rsidRPr="00291F39" w:rsidRDefault="00291F39" w:rsidP="00206EE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 xml:space="preserve"> </w:t>
            </w:r>
            <w:r>
              <w:rPr>
                <w:rFonts w:ascii="Arial" w:hAnsi="Arial" w:cs="Arial"/>
              </w:rPr>
              <w:t>Aucun</w:t>
            </w:r>
          </w:p>
        </w:tc>
      </w:tr>
      <w:tr w:rsidR="00A7016A" w:rsidRPr="006D61A0" w:rsidTr="009D4DF2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A7016A" w:rsidRPr="006D61A0" w:rsidRDefault="00A7016A" w:rsidP="009D4DF2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4438D3" w:rsidRPr="006D61A0" w:rsidTr="00206EE2">
        <w:trPr>
          <w:trHeight w:val="1108"/>
          <w:jc w:val="center"/>
        </w:trPr>
        <w:tc>
          <w:tcPr>
            <w:tcW w:w="10182" w:type="dxa"/>
            <w:gridSpan w:val="3"/>
          </w:tcPr>
          <w:p w:rsidR="00A7016A" w:rsidRPr="006D61A0" w:rsidRDefault="006E7FA8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Contraintes non-fonctionnelles:</w:t>
            </w:r>
          </w:p>
          <w:p w:rsidR="006D61A0" w:rsidRPr="00727139" w:rsidRDefault="00727139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Le site internet doit être lié à une base de données</w:t>
            </w:r>
          </w:p>
          <w:p w:rsidR="00727139" w:rsidRPr="006D61A0" w:rsidRDefault="00727139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 xml:space="preserve">Le prix des forfaits doit pouvoir remplacer les prix des chambres </w:t>
            </w:r>
          </w:p>
        </w:tc>
      </w:tr>
      <w:tr w:rsidR="00A7016A" w:rsidRPr="006D61A0" w:rsidTr="00206EE2">
        <w:trPr>
          <w:trHeight w:val="1195"/>
          <w:jc w:val="center"/>
        </w:trPr>
        <w:tc>
          <w:tcPr>
            <w:tcW w:w="10182" w:type="dxa"/>
            <w:gridSpan w:val="3"/>
          </w:tcPr>
          <w:p w:rsidR="00A7016A" w:rsidRPr="006D61A0" w:rsidRDefault="00A7016A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lastRenderedPageBreak/>
              <w:t>Contraintes liées à l'IHM:</w:t>
            </w:r>
          </w:p>
          <w:p w:rsidR="006D61A0" w:rsidRPr="006D61A0" w:rsidRDefault="00727139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suite d’interface facile à comprendre et à utiliser</w:t>
            </w:r>
          </w:p>
        </w:tc>
      </w:tr>
      <w:tr w:rsidR="00A7016A" w:rsidRPr="006D61A0" w:rsidTr="006D61A0">
        <w:trPr>
          <w:trHeight w:val="1061"/>
          <w:jc w:val="center"/>
        </w:trPr>
        <w:tc>
          <w:tcPr>
            <w:tcW w:w="10182" w:type="dxa"/>
            <w:gridSpan w:val="3"/>
          </w:tcPr>
          <w:p w:rsidR="00BA5B9B" w:rsidRPr="006D61A0" w:rsidRDefault="00206EE2" w:rsidP="00206EE2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Divers :</w:t>
            </w:r>
          </w:p>
          <w:p w:rsidR="00A7016A" w:rsidRPr="006D61A0" w:rsidRDefault="00727139" w:rsidP="00727139">
            <w:pPr>
              <w:pStyle w:val="Paragraphedeliste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</w:t>
            </w:r>
          </w:p>
        </w:tc>
      </w:tr>
      <w:bookmarkEnd w:id="0"/>
      <w:bookmarkEnd w:id="1"/>
      <w:bookmarkEnd w:id="2"/>
    </w:tbl>
    <w:p w:rsidR="00A046DC" w:rsidRPr="006D61A0" w:rsidRDefault="00A046DC" w:rsidP="00642017">
      <w:pPr>
        <w:tabs>
          <w:tab w:val="right" w:pos="10065"/>
        </w:tabs>
        <w:jc w:val="both"/>
        <w:rPr>
          <w:rFonts w:asciiTheme="minorHAnsi" w:hAnsiTheme="minorHAnsi"/>
        </w:rPr>
      </w:pPr>
    </w:p>
    <w:sectPr w:rsidR="00A046DC" w:rsidRPr="006D61A0" w:rsidSect="0037528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EB4" w:rsidRDefault="00875EB4" w:rsidP="00375289">
      <w:r>
        <w:separator/>
      </w:r>
    </w:p>
  </w:endnote>
  <w:endnote w:type="continuationSeparator" w:id="0">
    <w:p w:rsidR="00875EB4" w:rsidRDefault="00875EB4" w:rsidP="0037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EB4" w:rsidRDefault="00875EB4" w:rsidP="00375289">
      <w:r>
        <w:separator/>
      </w:r>
    </w:p>
  </w:footnote>
  <w:footnote w:type="continuationSeparator" w:id="0">
    <w:p w:rsidR="00875EB4" w:rsidRDefault="00875EB4" w:rsidP="00375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9.6pt;height:9.6pt" o:bullet="t">
        <v:imagedata r:id="rId1" o:title="BD15058_"/>
      </v:shape>
    </w:pict>
  </w:numPicBullet>
  <w:abstractNum w:abstractNumId="0">
    <w:nsid w:val="0A076B07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>
    <w:nsid w:val="11CD113D"/>
    <w:multiLevelType w:val="hybridMultilevel"/>
    <w:tmpl w:val="DA8CADB6"/>
    <w:lvl w:ilvl="0" w:tplc="42E25866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">
    <w:nsid w:val="20047556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>
    <w:nsid w:val="22152CAA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>
    <w:nsid w:val="229B415E"/>
    <w:multiLevelType w:val="hybridMultilevel"/>
    <w:tmpl w:val="D75C9332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5142A32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201D9"/>
    <w:multiLevelType w:val="hybridMultilevel"/>
    <w:tmpl w:val="D2324B54"/>
    <w:lvl w:ilvl="0" w:tplc="0BF4FB22">
      <w:start w:val="6"/>
      <w:numFmt w:val="bullet"/>
      <w:lvlText w:val="-"/>
      <w:lvlJc w:val="left"/>
      <w:pPr>
        <w:ind w:left="235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>
    <w:nsid w:val="399661DC"/>
    <w:multiLevelType w:val="hybridMultilevel"/>
    <w:tmpl w:val="E1D8D2D8"/>
    <w:lvl w:ilvl="0" w:tplc="C52CE154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>
    <w:nsid w:val="3DC573C2"/>
    <w:multiLevelType w:val="hybridMultilevel"/>
    <w:tmpl w:val="4132790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EDAA0A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1C7D22"/>
    <w:multiLevelType w:val="hybridMultilevel"/>
    <w:tmpl w:val="6BC6E682"/>
    <w:lvl w:ilvl="0" w:tplc="820EBB42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0">
    <w:nsid w:val="47926826"/>
    <w:multiLevelType w:val="hybridMultilevel"/>
    <w:tmpl w:val="ACEA31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DDC2BF8"/>
    <w:multiLevelType w:val="hybridMultilevel"/>
    <w:tmpl w:val="E616889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1C4A3A"/>
    <w:multiLevelType w:val="hybridMultilevel"/>
    <w:tmpl w:val="C0C00AF2"/>
    <w:lvl w:ilvl="0" w:tplc="0C0C000F">
      <w:start w:val="1"/>
      <w:numFmt w:val="decimal"/>
      <w:lvlText w:val="%1."/>
      <w:lvlJc w:val="left"/>
      <w:pPr>
        <w:ind w:left="1493" w:hanging="360"/>
      </w:pPr>
    </w:lvl>
    <w:lvl w:ilvl="1" w:tplc="0C0C0019" w:tentative="1">
      <w:start w:val="1"/>
      <w:numFmt w:val="lowerLetter"/>
      <w:lvlText w:val="%2."/>
      <w:lvlJc w:val="left"/>
      <w:pPr>
        <w:ind w:left="2213" w:hanging="360"/>
      </w:pPr>
    </w:lvl>
    <w:lvl w:ilvl="2" w:tplc="0C0C001B" w:tentative="1">
      <w:start w:val="1"/>
      <w:numFmt w:val="lowerRoman"/>
      <w:lvlText w:val="%3."/>
      <w:lvlJc w:val="right"/>
      <w:pPr>
        <w:ind w:left="2933" w:hanging="180"/>
      </w:pPr>
    </w:lvl>
    <w:lvl w:ilvl="3" w:tplc="0C0C000F" w:tentative="1">
      <w:start w:val="1"/>
      <w:numFmt w:val="decimal"/>
      <w:lvlText w:val="%4."/>
      <w:lvlJc w:val="left"/>
      <w:pPr>
        <w:ind w:left="3653" w:hanging="360"/>
      </w:pPr>
    </w:lvl>
    <w:lvl w:ilvl="4" w:tplc="0C0C0019" w:tentative="1">
      <w:start w:val="1"/>
      <w:numFmt w:val="lowerLetter"/>
      <w:lvlText w:val="%5."/>
      <w:lvlJc w:val="left"/>
      <w:pPr>
        <w:ind w:left="4373" w:hanging="360"/>
      </w:pPr>
    </w:lvl>
    <w:lvl w:ilvl="5" w:tplc="0C0C001B" w:tentative="1">
      <w:start w:val="1"/>
      <w:numFmt w:val="lowerRoman"/>
      <w:lvlText w:val="%6."/>
      <w:lvlJc w:val="right"/>
      <w:pPr>
        <w:ind w:left="5093" w:hanging="180"/>
      </w:pPr>
    </w:lvl>
    <w:lvl w:ilvl="6" w:tplc="0C0C000F" w:tentative="1">
      <w:start w:val="1"/>
      <w:numFmt w:val="decimal"/>
      <w:lvlText w:val="%7."/>
      <w:lvlJc w:val="left"/>
      <w:pPr>
        <w:ind w:left="5813" w:hanging="360"/>
      </w:pPr>
    </w:lvl>
    <w:lvl w:ilvl="7" w:tplc="0C0C0019" w:tentative="1">
      <w:start w:val="1"/>
      <w:numFmt w:val="lowerLetter"/>
      <w:lvlText w:val="%8."/>
      <w:lvlJc w:val="left"/>
      <w:pPr>
        <w:ind w:left="6533" w:hanging="360"/>
      </w:pPr>
    </w:lvl>
    <w:lvl w:ilvl="8" w:tplc="0C0C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4">
    <w:nsid w:val="57D42ECC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5">
    <w:nsid w:val="6D232217"/>
    <w:multiLevelType w:val="hybridMultilevel"/>
    <w:tmpl w:val="11FC6D22"/>
    <w:lvl w:ilvl="0" w:tplc="0C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E0F7BD5"/>
    <w:multiLevelType w:val="hybridMultilevel"/>
    <w:tmpl w:val="BF2EB7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A4862"/>
    <w:multiLevelType w:val="hybridMultilevel"/>
    <w:tmpl w:val="2662D0E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8435FE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5"/>
  </w:num>
  <w:num w:numId="5">
    <w:abstractNumId w:val="11"/>
  </w:num>
  <w:num w:numId="6">
    <w:abstractNumId w:val="18"/>
  </w:num>
  <w:num w:numId="7">
    <w:abstractNumId w:val="14"/>
  </w:num>
  <w:num w:numId="8">
    <w:abstractNumId w:val="2"/>
  </w:num>
  <w:num w:numId="9">
    <w:abstractNumId w:val="3"/>
  </w:num>
  <w:num w:numId="10">
    <w:abstractNumId w:val="5"/>
  </w:num>
  <w:num w:numId="11">
    <w:abstractNumId w:val="0"/>
  </w:num>
  <w:num w:numId="12">
    <w:abstractNumId w:val="1"/>
  </w:num>
  <w:num w:numId="13">
    <w:abstractNumId w:val="9"/>
  </w:num>
  <w:num w:numId="14">
    <w:abstractNumId w:val="7"/>
  </w:num>
  <w:num w:numId="15">
    <w:abstractNumId w:val="6"/>
  </w:num>
  <w:num w:numId="16">
    <w:abstractNumId w:val="16"/>
  </w:num>
  <w:num w:numId="17">
    <w:abstractNumId w:val="17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EB3"/>
    <w:rsid w:val="00010D76"/>
    <w:rsid w:val="000A1EB3"/>
    <w:rsid w:val="001804A4"/>
    <w:rsid w:val="001A2452"/>
    <w:rsid w:val="001C64E8"/>
    <w:rsid w:val="00206EE2"/>
    <w:rsid w:val="002332E5"/>
    <w:rsid w:val="00236101"/>
    <w:rsid w:val="00291F39"/>
    <w:rsid w:val="00322C97"/>
    <w:rsid w:val="00375289"/>
    <w:rsid w:val="004438D3"/>
    <w:rsid w:val="00443B35"/>
    <w:rsid w:val="00462961"/>
    <w:rsid w:val="0047514B"/>
    <w:rsid w:val="004801FB"/>
    <w:rsid w:val="00522E9B"/>
    <w:rsid w:val="005F38C0"/>
    <w:rsid w:val="00642017"/>
    <w:rsid w:val="00650CCA"/>
    <w:rsid w:val="006550EC"/>
    <w:rsid w:val="00682E0B"/>
    <w:rsid w:val="00691E38"/>
    <w:rsid w:val="006D61A0"/>
    <w:rsid w:val="006E7FA8"/>
    <w:rsid w:val="006F1BAC"/>
    <w:rsid w:val="00727139"/>
    <w:rsid w:val="00737F60"/>
    <w:rsid w:val="007E2D03"/>
    <w:rsid w:val="007F076C"/>
    <w:rsid w:val="00812FF1"/>
    <w:rsid w:val="00852814"/>
    <w:rsid w:val="00875EB4"/>
    <w:rsid w:val="00884F62"/>
    <w:rsid w:val="008E3D36"/>
    <w:rsid w:val="008F4CF9"/>
    <w:rsid w:val="009450EE"/>
    <w:rsid w:val="00A046DC"/>
    <w:rsid w:val="00A504D1"/>
    <w:rsid w:val="00A7016A"/>
    <w:rsid w:val="00AB354B"/>
    <w:rsid w:val="00AD3079"/>
    <w:rsid w:val="00AF22B5"/>
    <w:rsid w:val="00B63854"/>
    <w:rsid w:val="00B72FA4"/>
    <w:rsid w:val="00BA5B9B"/>
    <w:rsid w:val="00BB4472"/>
    <w:rsid w:val="00D01D85"/>
    <w:rsid w:val="00F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3854"/>
    <w:rPr>
      <w:lang w:eastAsia="fr-FR"/>
    </w:rPr>
  </w:style>
  <w:style w:type="paragraph" w:styleId="Titre3">
    <w:name w:val="heading 3"/>
    <w:basedOn w:val="Normal"/>
    <w:next w:val="Normal"/>
    <w:qFormat/>
    <w:rsid w:val="00A046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6DC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37528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75289"/>
    <w:rPr>
      <w:lang w:eastAsia="fr-FR"/>
    </w:rPr>
  </w:style>
  <w:style w:type="paragraph" w:styleId="Pieddepage">
    <w:name w:val="footer"/>
    <w:basedOn w:val="Normal"/>
    <w:link w:val="PieddepageCar"/>
    <w:rsid w:val="0037528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5289"/>
    <w:rPr>
      <w:lang w:eastAsia="fr-FR"/>
    </w:rPr>
  </w:style>
  <w:style w:type="paragraph" w:styleId="Paragraphedeliste">
    <w:name w:val="List Paragraph"/>
    <w:basedOn w:val="Normal"/>
    <w:uiPriority w:val="34"/>
    <w:qFormat/>
    <w:rsid w:val="006E7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3854"/>
    <w:rPr>
      <w:lang w:eastAsia="fr-FR"/>
    </w:rPr>
  </w:style>
  <w:style w:type="paragraph" w:styleId="Titre3">
    <w:name w:val="heading 3"/>
    <w:basedOn w:val="Normal"/>
    <w:next w:val="Normal"/>
    <w:qFormat/>
    <w:rsid w:val="00A046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6DC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37528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75289"/>
    <w:rPr>
      <w:lang w:eastAsia="fr-FR"/>
    </w:rPr>
  </w:style>
  <w:style w:type="paragraph" w:styleId="Pieddepage">
    <w:name w:val="footer"/>
    <w:basedOn w:val="Normal"/>
    <w:link w:val="PieddepageCar"/>
    <w:rsid w:val="0037528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5289"/>
    <w:rPr>
      <w:lang w:eastAsia="fr-FR"/>
    </w:rPr>
  </w:style>
  <w:style w:type="paragraph" w:styleId="Paragraphedeliste">
    <w:name w:val="List Paragraph"/>
    <w:basedOn w:val="Normal"/>
    <w:uiPriority w:val="34"/>
    <w:qFormat/>
    <w:rsid w:val="006E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ocuments\GitHub\Projet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29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cas d’utilisation :</vt:lpstr>
    </vt:vector>
  </TitlesOfParts>
  <Company>CEGEP Jonquiere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cas d’utilisation :</dc:title>
  <dc:creator>Utilisateur</dc:creator>
  <cp:lastModifiedBy>Utilisateur</cp:lastModifiedBy>
  <cp:revision>3</cp:revision>
  <dcterms:created xsi:type="dcterms:W3CDTF">2014-10-27T19:10:00Z</dcterms:created>
  <dcterms:modified xsi:type="dcterms:W3CDTF">2014-12-18T20:44:00Z</dcterms:modified>
</cp:coreProperties>
</file>