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89" w:rsidRPr="006D61A0" w:rsidRDefault="00375289" w:rsidP="00375289">
      <w:pPr>
        <w:tabs>
          <w:tab w:val="right" w:pos="10065"/>
        </w:tabs>
        <w:jc w:val="both"/>
        <w:rPr>
          <w:rFonts w:asciiTheme="minorHAnsi" w:hAnsiTheme="minorHAnsi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B63854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B63854" w:rsidRPr="006D61A0" w:rsidRDefault="00B63854" w:rsidP="009D4DF2">
            <w:pPr>
              <w:ind w:left="40"/>
              <w:rPr>
                <w:rFonts w:ascii="Arial" w:hAnsi="Arial" w:cs="Arial"/>
                <w:b/>
              </w:rPr>
            </w:pPr>
            <w:bookmarkStart w:id="0" w:name="OLE_LINK12"/>
            <w:bookmarkStart w:id="1" w:name="OLE_LINK13"/>
            <w:bookmarkStart w:id="2" w:name="_GoBack"/>
          </w:p>
        </w:tc>
      </w:tr>
      <w:tr w:rsidR="00375289" w:rsidRPr="006D61A0" w:rsidTr="004438D3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375289" w:rsidRPr="006D61A0" w:rsidRDefault="00650CCA" w:rsidP="006B5579">
            <w:pPr>
              <w:spacing w:before="120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Titre </w:t>
            </w:r>
            <w:r w:rsidR="00375289" w:rsidRPr="006D61A0">
              <w:rPr>
                <w:rFonts w:ascii="Arial" w:hAnsi="Arial" w:cs="Arial"/>
                <w:b/>
                <w:i/>
              </w:rPr>
              <w:t>du cas d’utilisation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6B5579">
              <w:rPr>
                <w:rFonts w:ascii="Arial" w:hAnsi="Arial" w:cs="Arial"/>
              </w:rPr>
              <w:t>Envoyer des messages généraux</w:t>
            </w:r>
          </w:p>
        </w:tc>
        <w:tc>
          <w:tcPr>
            <w:tcW w:w="2386" w:type="dxa"/>
            <w:vAlign w:val="center"/>
          </w:tcPr>
          <w:p w:rsidR="00375289" w:rsidRPr="006D61A0" w:rsidRDefault="00375289" w:rsidP="004438D3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Numéro</w:t>
            </w:r>
            <w:r w:rsidR="00B63854" w:rsidRPr="006D61A0">
              <w:rPr>
                <w:rFonts w:ascii="Arial" w:hAnsi="Arial" w:cs="Arial"/>
                <w:b/>
                <w:i/>
              </w:rPr>
              <w:t>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375289" w:rsidRPr="006D61A0" w:rsidTr="00B63854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B63854">
        <w:trPr>
          <w:trHeight w:val="787"/>
          <w:jc w:val="center"/>
        </w:trPr>
        <w:tc>
          <w:tcPr>
            <w:tcW w:w="10182" w:type="dxa"/>
            <w:gridSpan w:val="3"/>
          </w:tcPr>
          <w:p w:rsidR="00206EE2" w:rsidRPr="006D61A0" w:rsidRDefault="00D01D85" w:rsidP="006B5579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Description</w:t>
            </w:r>
            <w:r w:rsidR="00375289" w:rsidRPr="006D61A0">
              <w:rPr>
                <w:rFonts w:ascii="Arial" w:hAnsi="Arial" w:cs="Arial"/>
                <w:b/>
                <w:i/>
              </w:rPr>
              <w:t>:</w:t>
            </w:r>
            <w:r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6B5579">
              <w:rPr>
                <w:rFonts w:ascii="Arial" w:hAnsi="Arial" w:cs="Arial"/>
              </w:rPr>
              <w:t>Le directeur d’hôtel envoie un message pour informer tous ses employés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995DE6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primaire:</w:t>
            </w:r>
            <w:r w:rsidR="00650CCA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995DE6">
              <w:rPr>
                <w:rFonts w:ascii="Arial" w:hAnsi="Arial" w:cs="Arial"/>
              </w:rPr>
              <w:t>Administrateur système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6B5579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secondaire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6B5579">
              <w:rPr>
                <w:rFonts w:ascii="Arial" w:hAnsi="Arial" w:cs="Arial"/>
              </w:rPr>
              <w:t>Tous les acteurs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6B5579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création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6B5579">
              <w:rPr>
                <w:rFonts w:ascii="Arial" w:hAnsi="Arial" w:cs="Arial"/>
                <w:b/>
                <w:i/>
              </w:rPr>
              <w:t>2014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6B5579">
              <w:rPr>
                <w:rFonts w:ascii="Arial" w:hAnsi="Arial" w:cs="Arial"/>
                <w:b/>
                <w:i/>
              </w:rPr>
              <w:t>10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6B5579">
              <w:rPr>
                <w:rFonts w:ascii="Arial" w:hAnsi="Arial" w:cs="Arial"/>
                <w:b/>
                <w:i/>
              </w:rPr>
              <w:t>27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6B5579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modification :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6B5579">
              <w:rPr>
                <w:rFonts w:ascii="Arial" w:hAnsi="Arial" w:cs="Arial"/>
                <w:b/>
                <w:i/>
              </w:rPr>
              <w:t>2014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6B5579">
              <w:rPr>
                <w:rFonts w:ascii="Arial" w:hAnsi="Arial" w:cs="Arial"/>
                <w:b/>
                <w:i/>
              </w:rPr>
              <w:t>10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6B5579">
              <w:rPr>
                <w:rFonts w:ascii="Arial" w:hAnsi="Arial" w:cs="Arial"/>
                <w:b/>
                <w:i/>
              </w:rPr>
              <w:t>27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Version 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6B5579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Responsable :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6B5579">
              <w:rPr>
                <w:rFonts w:ascii="Arial" w:hAnsi="Arial" w:cs="Arial"/>
                <w:b/>
                <w:i/>
              </w:rPr>
              <w:t>Vincent Boucher</w:t>
            </w:r>
          </w:p>
        </w:tc>
      </w:tr>
      <w:tr w:rsidR="00375289" w:rsidRPr="006D61A0" w:rsidTr="00B63854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A046DC" w:rsidRPr="006D61A0" w:rsidTr="006D61A0">
        <w:trPr>
          <w:trHeight w:val="811"/>
          <w:jc w:val="center"/>
        </w:trPr>
        <w:tc>
          <w:tcPr>
            <w:tcW w:w="10182" w:type="dxa"/>
            <w:gridSpan w:val="3"/>
          </w:tcPr>
          <w:p w:rsidR="006E7FA8" w:rsidRDefault="00682E0B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Préconditions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995DE6" w:rsidRPr="00995DE6" w:rsidRDefault="00995DE6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</w:rPr>
            </w:pPr>
            <w:r w:rsidRPr="00995DE6">
              <w:rPr>
                <w:rFonts w:ascii="Arial" w:hAnsi="Arial" w:cs="Arial"/>
              </w:rPr>
              <w:t>Être connecter à l’application</w:t>
            </w:r>
          </w:p>
          <w:p w:rsidR="006D61A0" w:rsidRPr="006D61A0" w:rsidRDefault="00995DE6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hAnsi="Arial" w:cs="Arial"/>
              </w:rPr>
              <w:t>Avoir accès à la console d’administration du logiciel</w:t>
            </w:r>
          </w:p>
        </w:tc>
      </w:tr>
      <w:tr w:rsidR="00375289" w:rsidRPr="006D61A0" w:rsidTr="004438D3">
        <w:trPr>
          <w:trHeight w:val="933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Déclencheur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6D61A0" w:rsidRDefault="00995DE6" w:rsidP="00206EE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système doit ajouter un nouveau message général</w:t>
            </w:r>
          </w:p>
        </w:tc>
      </w:tr>
      <w:tr w:rsidR="00375289" w:rsidRPr="006D61A0" w:rsidTr="00236101">
        <w:trPr>
          <w:trHeight w:val="883"/>
          <w:jc w:val="center"/>
        </w:trPr>
        <w:tc>
          <w:tcPr>
            <w:tcW w:w="10182" w:type="dxa"/>
            <w:gridSpan w:val="3"/>
          </w:tcPr>
          <w:p w:rsidR="00206EE2" w:rsidRPr="006D61A0" w:rsidRDefault="00375289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Processus </w:t>
            </w:r>
            <w:r w:rsidR="00682E0B" w:rsidRPr="006D61A0">
              <w:rPr>
                <w:rFonts w:ascii="Arial" w:hAnsi="Arial" w:cs="Arial"/>
                <w:b/>
                <w:i/>
              </w:rPr>
              <w:t>nominal :</w:t>
            </w:r>
            <w:r w:rsidR="00BA5B9B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995DE6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bookmarkStart w:id="3" w:name="OLE_LINK1"/>
            <w:bookmarkStart w:id="4" w:name="OLE_LINK2"/>
            <w:r>
              <w:rPr>
                <w:rFonts w:ascii="Arial" w:hAnsi="Arial" w:cs="Arial"/>
              </w:rPr>
              <w:t>L’administrateur clique sur le bouton console d’administration</w:t>
            </w:r>
          </w:p>
          <w:p w:rsidR="006D61A0" w:rsidRDefault="00995DE6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bookmarkStart w:id="5" w:name="OLE_LINK3"/>
            <w:bookmarkStart w:id="6" w:name="OLE_LINK4"/>
            <w:bookmarkEnd w:id="3"/>
            <w:bookmarkEnd w:id="4"/>
            <w:r>
              <w:rPr>
                <w:rFonts w:ascii="Arial" w:hAnsi="Arial" w:cs="Arial"/>
              </w:rPr>
              <w:t>Il choisit le bouton message</w:t>
            </w:r>
            <w:bookmarkEnd w:id="5"/>
            <w:bookmarkEnd w:id="6"/>
          </w:p>
          <w:p w:rsidR="00995DE6" w:rsidRDefault="00995DE6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entre le message</w:t>
            </w:r>
          </w:p>
          <w:p w:rsidR="00884F62" w:rsidRPr="00995DE6" w:rsidRDefault="00995DE6" w:rsidP="00995DE6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Il entre les informations supplémentaires lié au message</w:t>
            </w:r>
          </w:p>
          <w:p w:rsidR="00995DE6" w:rsidRPr="00995DE6" w:rsidRDefault="00995DE6" w:rsidP="00995DE6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Il appuie sur confirmer</w:t>
            </w:r>
          </w:p>
          <w:p w:rsidR="00995DE6" w:rsidRPr="006D61A0" w:rsidRDefault="00995DE6" w:rsidP="00995DE6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Le système valide l’ajout</w:t>
            </w: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Arrêt 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500C19" w:rsidRDefault="00995DE6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cas se termine normalement</w:t>
            </w:r>
            <w:r w:rsidR="00500C19">
              <w:rPr>
                <w:rFonts w:ascii="Arial" w:hAnsi="Arial" w:cs="Arial"/>
              </w:rPr>
              <w:t xml:space="preserve"> </w:t>
            </w:r>
          </w:p>
          <w:p w:rsidR="00500C19" w:rsidRPr="006D61A0" w:rsidRDefault="00500C19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L’administrateur appuie sur annuler</w:t>
            </w:r>
          </w:p>
        </w:tc>
      </w:tr>
      <w:tr w:rsidR="00375289" w:rsidRPr="006D61A0" w:rsidTr="00500C19">
        <w:trPr>
          <w:trHeight w:val="882"/>
          <w:jc w:val="center"/>
        </w:trPr>
        <w:tc>
          <w:tcPr>
            <w:tcW w:w="10182" w:type="dxa"/>
            <w:gridSpan w:val="3"/>
          </w:tcPr>
          <w:p w:rsidR="006D61A0" w:rsidRPr="006D61A0" w:rsidRDefault="00682E0B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Post Conditions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A7016A" w:rsidRPr="006D61A0" w:rsidRDefault="00500C19" w:rsidP="00FD421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Un nouveau message général est ajouté à la base de </w:t>
            </w:r>
            <w:r w:rsidR="00D11A33">
              <w:rPr>
                <w:rFonts w:ascii="Arial" w:hAnsi="Arial" w:cs="Arial"/>
              </w:rPr>
              <w:t>données</w:t>
            </w:r>
          </w:p>
        </w:tc>
      </w:tr>
      <w:tr w:rsidR="00A7016A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9D4DF2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236101">
        <w:trPr>
          <w:trHeight w:val="865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Exceptions</w:t>
            </w:r>
            <w:r w:rsidR="006550EC" w:rsidRPr="006D61A0">
              <w:rPr>
                <w:rFonts w:ascii="Arial" w:hAnsi="Arial" w:cs="Arial"/>
                <w:b/>
                <w:i/>
              </w:rPr>
              <w:t>/Extensions</w:t>
            </w:r>
            <w:r w:rsidRPr="006D61A0">
              <w:rPr>
                <w:rFonts w:ascii="Arial" w:hAnsi="Arial" w:cs="Arial"/>
                <w:b/>
                <w:i/>
              </w:rPr>
              <w:t>:</w:t>
            </w:r>
            <w:r w:rsidR="00236101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06EE2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6D61A0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E1 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</w:rPr>
              <w:t>titre</w:t>
            </w:r>
          </w:p>
        </w:tc>
      </w:tr>
      <w:tr w:rsidR="00375289" w:rsidRPr="006D61A0" w:rsidTr="006D61A0">
        <w:trPr>
          <w:trHeight w:val="1033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Scénarios Alternatifs</w:t>
            </w:r>
          </w:p>
          <w:p w:rsidR="006D61A0" w:rsidRDefault="006D61A0" w:rsidP="00500C19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A1 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="00500C19">
              <w:rPr>
                <w:rFonts w:ascii="Arial" w:hAnsi="Arial" w:cs="Arial"/>
              </w:rPr>
              <w:t>Modifier message</w:t>
            </w:r>
          </w:p>
          <w:p w:rsidR="00500C19" w:rsidRPr="006D61A0" w:rsidRDefault="00500C19" w:rsidP="00500C19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bookmarkStart w:id="7" w:name="OLE_LINK5"/>
            <w:bookmarkStart w:id="8" w:name="OLE_LINK6"/>
            <w:r>
              <w:rPr>
                <w:rFonts w:ascii="Arial" w:hAnsi="Arial" w:cs="Arial"/>
              </w:rPr>
              <w:t>L’administrateur clique sur le bouton console d’administration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le bouton message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sélectionne le message voulu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appuie sur modifier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change les informations voulu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appuie Sur confirmer</w:t>
            </w:r>
          </w:p>
          <w:p w:rsidR="00500C19" w:rsidRPr="00500C19" w:rsidRDefault="00500C19" w:rsidP="00500C19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valide la modification</w:t>
            </w:r>
            <w:bookmarkEnd w:id="7"/>
            <w:bookmarkEnd w:id="8"/>
          </w:p>
          <w:p w:rsidR="00500C19" w:rsidRDefault="00500C19" w:rsidP="00500C19">
            <w:pPr>
              <w:spacing w:before="120"/>
              <w:rPr>
                <w:rFonts w:ascii="Arial" w:hAnsi="Arial" w:cs="Arial"/>
              </w:rPr>
            </w:pPr>
            <w:r w:rsidRPr="00500C19">
              <w:rPr>
                <w:rFonts w:ascii="Arial" w:hAnsi="Arial" w:cs="Arial"/>
                <w:b/>
                <w:i/>
              </w:rPr>
              <w:t>A2 :</w:t>
            </w:r>
            <w:r>
              <w:rPr>
                <w:rFonts w:ascii="Arial" w:hAnsi="Arial" w:cs="Arial"/>
              </w:rPr>
              <w:t xml:space="preserve"> Supprimer message</w:t>
            </w:r>
          </w:p>
          <w:p w:rsidR="00500C19" w:rsidRPr="006D61A0" w:rsidRDefault="00500C19" w:rsidP="00500C19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clique sur le bouton console d’administration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le bouton message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sélectionne le message voulu</w:t>
            </w:r>
          </w:p>
          <w:p w:rsidR="00500C19" w:rsidRDefault="00500C19" w:rsidP="00500C19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appuie sur supprimer</w:t>
            </w:r>
          </w:p>
          <w:p w:rsidR="00500C19" w:rsidRPr="00500C19" w:rsidRDefault="00500C19" w:rsidP="00500C19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valide la </w:t>
            </w:r>
            <w:r w:rsidR="00D11A33">
              <w:rPr>
                <w:rFonts w:ascii="Arial" w:hAnsi="Arial" w:cs="Arial"/>
              </w:rPr>
              <w:t>suppression</w:t>
            </w:r>
          </w:p>
        </w:tc>
      </w:tr>
      <w:tr w:rsidR="00A7016A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9D4DF2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4438D3" w:rsidRPr="006D61A0" w:rsidTr="00206EE2">
        <w:trPr>
          <w:trHeight w:val="1108"/>
          <w:jc w:val="center"/>
        </w:trPr>
        <w:tc>
          <w:tcPr>
            <w:tcW w:w="10182" w:type="dxa"/>
            <w:gridSpan w:val="3"/>
          </w:tcPr>
          <w:p w:rsidR="00A7016A" w:rsidRPr="006D61A0" w:rsidRDefault="006E7FA8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6D61A0" w:rsidRPr="006D61A0" w:rsidRDefault="00D11A33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Une table message généraux dans la BD pour entreposer les messages</w:t>
            </w:r>
          </w:p>
        </w:tc>
      </w:tr>
      <w:tr w:rsidR="00A7016A" w:rsidRPr="006D61A0" w:rsidTr="00206EE2">
        <w:trPr>
          <w:trHeight w:val="1195"/>
          <w:jc w:val="center"/>
        </w:trPr>
        <w:tc>
          <w:tcPr>
            <w:tcW w:w="10182" w:type="dxa"/>
            <w:gridSpan w:val="3"/>
          </w:tcPr>
          <w:p w:rsidR="00A7016A" w:rsidRPr="006D61A0" w:rsidRDefault="00A7016A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6D61A0" w:rsidRPr="006D61A0" w:rsidRDefault="00D11A33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endroit dans l’intranet pour voir les messages généraux et un endroit pour les écrire sur le logiciel</w:t>
            </w:r>
          </w:p>
        </w:tc>
      </w:tr>
      <w:tr w:rsidR="00A7016A" w:rsidRPr="006D61A0" w:rsidTr="006D61A0">
        <w:trPr>
          <w:trHeight w:val="1061"/>
          <w:jc w:val="center"/>
        </w:trPr>
        <w:tc>
          <w:tcPr>
            <w:tcW w:w="10182" w:type="dxa"/>
            <w:gridSpan w:val="3"/>
          </w:tcPr>
          <w:p w:rsidR="00BA5B9B" w:rsidRPr="006D61A0" w:rsidRDefault="00206EE2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Divers :</w:t>
            </w:r>
          </w:p>
          <w:p w:rsidR="00A7016A" w:rsidRPr="006D61A0" w:rsidRDefault="00D11A33" w:rsidP="006E7FA8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bookmarkEnd w:id="0"/>
      <w:bookmarkEnd w:id="1"/>
      <w:bookmarkEnd w:id="2"/>
    </w:tbl>
    <w:p w:rsidR="00A046DC" w:rsidRPr="006D61A0" w:rsidRDefault="00A046DC" w:rsidP="00642017">
      <w:pPr>
        <w:tabs>
          <w:tab w:val="right" w:pos="10065"/>
        </w:tabs>
        <w:jc w:val="both"/>
        <w:rPr>
          <w:rFonts w:asciiTheme="minorHAnsi" w:hAnsiTheme="minorHAnsi"/>
        </w:rPr>
      </w:pPr>
    </w:p>
    <w:sectPr w:rsidR="00A046DC" w:rsidRPr="006D61A0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3CB" w:rsidRDefault="004763CB" w:rsidP="00375289">
      <w:r>
        <w:separator/>
      </w:r>
    </w:p>
  </w:endnote>
  <w:endnote w:type="continuationSeparator" w:id="0">
    <w:p w:rsidR="004763CB" w:rsidRDefault="004763CB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3CB" w:rsidRDefault="004763CB" w:rsidP="00375289">
      <w:r>
        <w:separator/>
      </w:r>
    </w:p>
  </w:footnote>
  <w:footnote w:type="continuationSeparator" w:id="0">
    <w:p w:rsidR="004763CB" w:rsidRDefault="004763CB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.6pt;height:9.6pt" o:bullet="t">
        <v:imagedata r:id="rId1" o:title="BD15058_"/>
      </v:shape>
    </w:pict>
  </w:numPicBullet>
  <w:abstractNum w:abstractNumId="0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11CD113D"/>
    <w:multiLevelType w:val="hybridMultilevel"/>
    <w:tmpl w:val="DA8CADB6"/>
    <w:lvl w:ilvl="0" w:tplc="42E25866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201D9"/>
    <w:multiLevelType w:val="hybridMultilevel"/>
    <w:tmpl w:val="D2324B54"/>
    <w:lvl w:ilvl="0" w:tplc="0BF4FB22">
      <w:start w:val="6"/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399661DC"/>
    <w:multiLevelType w:val="hybridMultilevel"/>
    <w:tmpl w:val="E1D8D2D8"/>
    <w:lvl w:ilvl="0" w:tplc="C52CE154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C7D22"/>
    <w:multiLevelType w:val="hybridMultilevel"/>
    <w:tmpl w:val="6BC6E682"/>
    <w:lvl w:ilvl="0" w:tplc="820EBB42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47926826"/>
    <w:multiLevelType w:val="hybridMultilevel"/>
    <w:tmpl w:val="B5948EA2"/>
    <w:lvl w:ilvl="0" w:tplc="65920020">
      <w:start w:val="1"/>
      <w:numFmt w:val="decimal"/>
      <w:lvlText w:val="%1."/>
      <w:lvlJc w:val="left"/>
      <w:pPr>
        <w:ind w:left="785" w:hanging="360"/>
      </w:pPr>
      <w:rPr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4">
    <w:nsid w:val="617C14D4"/>
    <w:multiLevelType w:val="hybridMultilevel"/>
    <w:tmpl w:val="CBD2B34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953B1"/>
    <w:multiLevelType w:val="hybridMultilevel"/>
    <w:tmpl w:val="CBD2B34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E0F7BD5"/>
    <w:multiLevelType w:val="hybridMultilevel"/>
    <w:tmpl w:val="BF2EB7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A4862"/>
    <w:multiLevelType w:val="hybridMultilevel"/>
    <w:tmpl w:val="2662D0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6"/>
  </w:num>
  <w:num w:numId="5">
    <w:abstractNumId w:val="11"/>
  </w:num>
  <w:num w:numId="6">
    <w:abstractNumId w:val="19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6"/>
  </w:num>
  <w:num w:numId="16">
    <w:abstractNumId w:val="17"/>
  </w:num>
  <w:num w:numId="17">
    <w:abstractNumId w:val="18"/>
  </w:num>
  <w:num w:numId="18">
    <w:abstractNumId w:val="1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79"/>
    <w:rsid w:val="00010D76"/>
    <w:rsid w:val="001804A4"/>
    <w:rsid w:val="001A2452"/>
    <w:rsid w:val="001C64E8"/>
    <w:rsid w:val="00206EE2"/>
    <w:rsid w:val="00236101"/>
    <w:rsid w:val="00282B20"/>
    <w:rsid w:val="00322C97"/>
    <w:rsid w:val="00333270"/>
    <w:rsid w:val="00375289"/>
    <w:rsid w:val="004438D3"/>
    <w:rsid w:val="00462961"/>
    <w:rsid w:val="0047514B"/>
    <w:rsid w:val="004763CB"/>
    <w:rsid w:val="004801FB"/>
    <w:rsid w:val="00500C19"/>
    <w:rsid w:val="00522E9B"/>
    <w:rsid w:val="005F38C0"/>
    <w:rsid w:val="00604917"/>
    <w:rsid w:val="006248F3"/>
    <w:rsid w:val="00642017"/>
    <w:rsid w:val="00650CCA"/>
    <w:rsid w:val="006550EC"/>
    <w:rsid w:val="00682E0B"/>
    <w:rsid w:val="00691E38"/>
    <w:rsid w:val="006B5579"/>
    <w:rsid w:val="006D61A0"/>
    <w:rsid w:val="006E7FA8"/>
    <w:rsid w:val="006F1BAC"/>
    <w:rsid w:val="00737F60"/>
    <w:rsid w:val="007E2D03"/>
    <w:rsid w:val="007F076C"/>
    <w:rsid w:val="00812FF1"/>
    <w:rsid w:val="00852814"/>
    <w:rsid w:val="00884F62"/>
    <w:rsid w:val="008F4CF9"/>
    <w:rsid w:val="009450EE"/>
    <w:rsid w:val="00995DE6"/>
    <w:rsid w:val="00A046DC"/>
    <w:rsid w:val="00A229DA"/>
    <w:rsid w:val="00A7016A"/>
    <w:rsid w:val="00AB354B"/>
    <w:rsid w:val="00AD3079"/>
    <w:rsid w:val="00AF22B5"/>
    <w:rsid w:val="00B63854"/>
    <w:rsid w:val="00B72FA4"/>
    <w:rsid w:val="00BA5B9B"/>
    <w:rsid w:val="00BB4472"/>
    <w:rsid w:val="00D01D85"/>
    <w:rsid w:val="00D11A33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37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Utilisateur</dc:creator>
  <cp:lastModifiedBy>Utilisateur</cp:lastModifiedBy>
  <cp:revision>4</cp:revision>
  <dcterms:created xsi:type="dcterms:W3CDTF">2014-10-27T18:53:00Z</dcterms:created>
  <dcterms:modified xsi:type="dcterms:W3CDTF">2014-12-18T20:46:00Z</dcterms:modified>
</cp:coreProperties>
</file>