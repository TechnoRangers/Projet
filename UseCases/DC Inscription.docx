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289" w:rsidRPr="006D61A0" w:rsidRDefault="00375289" w:rsidP="00375289">
      <w:pPr>
        <w:tabs>
          <w:tab w:val="right" w:pos="10065"/>
        </w:tabs>
        <w:jc w:val="both"/>
        <w:rPr>
          <w:rFonts w:asciiTheme="minorHAnsi" w:hAnsiTheme="minorHAnsi"/>
        </w:rPr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1"/>
        <w:gridCol w:w="2835"/>
        <w:gridCol w:w="2386"/>
      </w:tblGrid>
      <w:tr w:rsidR="003629D0" w:rsidTr="003629D0">
        <w:trPr>
          <w:trHeight w:val="58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629D0" w:rsidRDefault="003629D0">
            <w:pPr>
              <w:ind w:left="40"/>
              <w:rPr>
                <w:rFonts w:ascii="Arial" w:hAnsi="Arial" w:cs="Arial"/>
                <w:b/>
              </w:rPr>
            </w:pPr>
            <w:bookmarkStart w:id="0" w:name="OLE_LINK1"/>
            <w:bookmarkStart w:id="1" w:name="OLE_LINK2"/>
            <w:bookmarkStart w:id="2" w:name="_GoBack" w:colFirst="0" w:colLast="1"/>
          </w:p>
        </w:tc>
      </w:tr>
      <w:tr w:rsidR="003629D0" w:rsidTr="003629D0">
        <w:trPr>
          <w:trHeight w:val="708"/>
          <w:jc w:val="center"/>
        </w:trPr>
        <w:tc>
          <w:tcPr>
            <w:tcW w:w="77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9D0" w:rsidRDefault="003629D0" w:rsidP="003629D0">
            <w:pPr>
              <w:spacing w:before="1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Titre du cas d’utilisation : </w:t>
            </w:r>
            <w:r>
              <w:rPr>
                <w:rFonts w:ascii="Arial" w:hAnsi="Arial" w:cs="Arial"/>
              </w:rPr>
              <w:t>s’inscrire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29D0" w:rsidRDefault="003629D0">
            <w:pPr>
              <w:spacing w:before="120"/>
              <w:ind w:left="38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i/>
              </w:rPr>
              <w:t>Numéro: 1</w:t>
            </w:r>
          </w:p>
        </w:tc>
      </w:tr>
      <w:tr w:rsidR="003629D0" w:rsidTr="003629D0">
        <w:trPr>
          <w:trHeight w:val="58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629D0" w:rsidRDefault="003629D0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3629D0" w:rsidTr="003629D0">
        <w:trPr>
          <w:trHeight w:val="787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D0" w:rsidRDefault="003629D0" w:rsidP="003629D0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Description: </w:t>
            </w:r>
            <w:r>
              <w:rPr>
                <w:rFonts w:ascii="Arial" w:hAnsi="Arial" w:cs="Arial"/>
              </w:rPr>
              <w:t xml:space="preserve">Un </w:t>
            </w:r>
            <w:r>
              <w:rPr>
                <w:rFonts w:ascii="Arial" w:hAnsi="Arial" w:cs="Arial"/>
              </w:rPr>
              <w:t>client veut s’inscrire pour gagner du temps leur de ses prochaines réservation sur le site web</w:t>
            </w:r>
          </w:p>
        </w:tc>
      </w:tr>
      <w:tr w:rsidR="003629D0" w:rsidTr="003629D0">
        <w:trPr>
          <w:trHeight w:val="524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D0" w:rsidRDefault="003629D0" w:rsidP="003629D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Acteur primaire:</w:t>
            </w:r>
            <w:r>
              <w:rPr>
                <w:rFonts w:ascii="Arial" w:hAnsi="Arial" w:cs="Arial"/>
                <w:b/>
                <w:i/>
              </w:rPr>
              <w:t xml:space="preserve"> </w:t>
            </w:r>
            <w:r>
              <w:rPr>
                <w:rFonts w:ascii="Arial" w:hAnsi="Arial" w:cs="Arial"/>
              </w:rPr>
              <w:t>Client</w:t>
            </w:r>
          </w:p>
        </w:tc>
      </w:tr>
      <w:tr w:rsidR="003629D0" w:rsidTr="003629D0">
        <w:trPr>
          <w:trHeight w:val="524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D0" w:rsidRDefault="003629D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 xml:space="preserve">Acteur secondaire : </w:t>
            </w:r>
          </w:p>
        </w:tc>
      </w:tr>
      <w:tr w:rsidR="003629D0" w:rsidTr="003629D0">
        <w:trPr>
          <w:trHeight w:val="524"/>
          <w:jc w:val="center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D0" w:rsidRDefault="003629D0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Date de création : 201184/12/18</w:t>
            </w:r>
          </w:p>
        </w:tc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D0" w:rsidRDefault="003629D0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Date de modification : </w:t>
            </w:r>
          </w:p>
        </w:tc>
      </w:tr>
      <w:tr w:rsidR="003629D0" w:rsidTr="003629D0">
        <w:trPr>
          <w:trHeight w:val="524"/>
          <w:jc w:val="center"/>
        </w:trPr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D0" w:rsidRDefault="003629D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Version : 1</w:t>
            </w:r>
          </w:p>
        </w:tc>
        <w:tc>
          <w:tcPr>
            <w:tcW w:w="52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D0" w:rsidRDefault="003629D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Responsable : Vincent Boucher</w:t>
            </w:r>
          </w:p>
        </w:tc>
      </w:tr>
      <w:tr w:rsidR="003629D0" w:rsidTr="003629D0">
        <w:trPr>
          <w:trHeight w:val="196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629D0" w:rsidRDefault="003629D0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3629D0" w:rsidTr="003629D0">
        <w:trPr>
          <w:trHeight w:val="811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D0" w:rsidRDefault="003629D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line="240" w:lineRule="exact"/>
              <w:ind w:left="357" w:right="91" w:hanging="357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Préconditions : </w:t>
            </w:r>
          </w:p>
          <w:p w:rsidR="003629D0" w:rsidRDefault="003629D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line="240" w:lineRule="exact"/>
              <w:ind w:left="357" w:right="91" w:hanging="357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Avoir une connexion internet</w:t>
            </w:r>
          </w:p>
          <w:p w:rsidR="003629D0" w:rsidRDefault="003629D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120" w:line="240" w:lineRule="exact"/>
              <w:ind w:left="357" w:right="91" w:hanging="357"/>
              <w:jc w:val="both"/>
              <w:rPr>
                <w:rFonts w:ascii="Arial" w:eastAsia="Arial Unicode MS" w:hAnsi="Arial" w:cs="Arial"/>
                <w:color w:val="000000"/>
              </w:rPr>
            </w:pPr>
          </w:p>
        </w:tc>
      </w:tr>
      <w:tr w:rsidR="003629D0" w:rsidTr="003629D0">
        <w:trPr>
          <w:trHeight w:val="933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D0" w:rsidRDefault="003629D0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Déclencheur : </w:t>
            </w:r>
          </w:p>
          <w:p w:rsidR="003629D0" w:rsidRDefault="003629D0" w:rsidP="003629D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e client ouvre l’onglet connexion</w:t>
            </w:r>
          </w:p>
        </w:tc>
      </w:tr>
      <w:tr w:rsidR="003629D0" w:rsidTr="003629D0">
        <w:trPr>
          <w:trHeight w:val="883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9D0" w:rsidRDefault="003629D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88" w:hanging="360"/>
              <w:jc w:val="both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Processus nominal : </w:t>
            </w:r>
          </w:p>
          <w:p w:rsidR="00CC20D3" w:rsidRDefault="00CC20D3" w:rsidP="003629D0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</w:p>
          <w:p w:rsidR="00CC20D3" w:rsidRDefault="00CC20D3" w:rsidP="003629D0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client appui sur l’onglet connexion</w:t>
            </w:r>
          </w:p>
          <w:p w:rsidR="003629D0" w:rsidRDefault="003629D0" w:rsidP="003629D0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client appui sur s’inscrire</w:t>
            </w:r>
          </w:p>
          <w:p w:rsidR="003629D0" w:rsidRDefault="003629D0" w:rsidP="003629D0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entre ses information personnel</w:t>
            </w:r>
          </w:p>
          <w:p w:rsidR="003629D0" w:rsidRDefault="003629D0" w:rsidP="003629D0">
            <w:pPr>
              <w:pStyle w:val="Paragraphedeliste"/>
              <w:widowControl w:val="0"/>
              <w:numPr>
                <w:ilvl w:val="0"/>
                <w:numId w:val="19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appui sur confirmer</w:t>
            </w:r>
          </w:p>
          <w:p w:rsidR="003629D0" w:rsidRDefault="003629D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88" w:hanging="360"/>
              <w:jc w:val="both"/>
              <w:rPr>
                <w:rFonts w:ascii="Arial" w:hAnsi="Arial" w:cs="Arial"/>
                <w:b/>
                <w:i/>
              </w:rPr>
            </w:pPr>
          </w:p>
        </w:tc>
      </w:tr>
      <w:tr w:rsidR="003629D0" w:rsidTr="003629D0">
        <w:trPr>
          <w:trHeight w:val="906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D0" w:rsidRDefault="003629D0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Arrêt : </w:t>
            </w:r>
          </w:p>
          <w:p w:rsidR="003629D0" w:rsidRDefault="003629D0" w:rsidP="003629D0">
            <w:pPr>
              <w:pStyle w:val="Paragraphedeliste"/>
              <w:numPr>
                <w:ilvl w:val="0"/>
                <w:numId w:val="20"/>
              </w:num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L’employé quitte l</w:t>
            </w:r>
            <w:r>
              <w:rPr>
                <w:rFonts w:ascii="Arial" w:hAnsi="Arial" w:cs="Arial"/>
              </w:rPr>
              <w:t>e site web</w:t>
            </w:r>
          </w:p>
          <w:p w:rsidR="003629D0" w:rsidRDefault="003629D0" w:rsidP="003629D0">
            <w:pPr>
              <w:pStyle w:val="Paragraphedeliste"/>
              <w:numPr>
                <w:ilvl w:val="0"/>
                <w:numId w:val="20"/>
              </w:num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e client fini son inscription</w:t>
            </w:r>
          </w:p>
        </w:tc>
      </w:tr>
      <w:tr w:rsidR="003629D0" w:rsidTr="003629D0">
        <w:trPr>
          <w:trHeight w:val="620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D0" w:rsidRDefault="003629D0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Post Conditions : </w:t>
            </w:r>
          </w:p>
          <w:p w:rsidR="003629D0" w:rsidRDefault="003629D0" w:rsidP="003629D0">
            <w:pPr>
              <w:pStyle w:val="Paragraphedeliste"/>
              <w:widowControl w:val="0"/>
              <w:numPr>
                <w:ilvl w:val="0"/>
                <w:numId w:val="2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3629D0" w:rsidTr="003629D0">
        <w:trPr>
          <w:trHeight w:val="58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629D0" w:rsidRDefault="003629D0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3629D0" w:rsidTr="003629D0">
        <w:trPr>
          <w:trHeight w:val="865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D0" w:rsidRDefault="003629D0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 xml:space="preserve">Exceptions/Extensions:  </w:t>
            </w:r>
          </w:p>
          <w:p w:rsidR="003629D0" w:rsidRDefault="003629D0" w:rsidP="00CC20D3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E1 :</w:t>
            </w:r>
            <w:r>
              <w:rPr>
                <w:rFonts w:ascii="Arial" w:hAnsi="Arial" w:cs="Arial"/>
              </w:rPr>
              <w:t xml:space="preserve"> </w:t>
            </w:r>
            <w:r w:rsidR="00CC20D3">
              <w:rPr>
                <w:rFonts w:ascii="Arial" w:hAnsi="Arial" w:cs="Arial"/>
              </w:rPr>
              <w:t>Aucun</w:t>
            </w:r>
          </w:p>
        </w:tc>
      </w:tr>
      <w:tr w:rsidR="003629D0" w:rsidTr="003629D0">
        <w:trPr>
          <w:trHeight w:val="816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D0" w:rsidRDefault="003629D0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Scénarios Alternatifs</w:t>
            </w:r>
          </w:p>
          <w:p w:rsidR="003629D0" w:rsidRDefault="003629D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A1 :</w:t>
            </w:r>
            <w:r>
              <w:rPr>
                <w:rFonts w:ascii="Arial" w:hAnsi="Arial" w:cs="Arial"/>
              </w:rPr>
              <w:t xml:space="preserve"> Aucun</w:t>
            </w:r>
          </w:p>
        </w:tc>
      </w:tr>
      <w:tr w:rsidR="003629D0" w:rsidTr="003629D0">
        <w:trPr>
          <w:trHeight w:val="58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3629D0" w:rsidRDefault="003629D0">
            <w:pPr>
              <w:ind w:left="40"/>
              <w:rPr>
                <w:rFonts w:ascii="Arial" w:hAnsi="Arial" w:cs="Arial"/>
                <w:b/>
              </w:rPr>
            </w:pPr>
          </w:p>
        </w:tc>
      </w:tr>
      <w:tr w:rsidR="003629D0" w:rsidTr="003629D0">
        <w:trPr>
          <w:trHeight w:val="805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D0" w:rsidRDefault="003629D0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Contraintes non-fonctionnelles:</w:t>
            </w:r>
          </w:p>
          <w:p w:rsidR="003629D0" w:rsidRDefault="00CC20D3" w:rsidP="003629D0">
            <w:pPr>
              <w:pStyle w:val="Paragraphedeliste"/>
              <w:numPr>
                <w:ilvl w:val="0"/>
                <w:numId w:val="20"/>
              </w:num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</w:rPr>
              <w:t>Une table de client sur la base de données</w:t>
            </w:r>
          </w:p>
        </w:tc>
      </w:tr>
      <w:tr w:rsidR="003629D0" w:rsidTr="003629D0">
        <w:trPr>
          <w:trHeight w:val="821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D0" w:rsidRDefault="003629D0">
            <w:pPr>
              <w:spacing w:before="120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Contraintes liées à l'IHM:</w:t>
            </w:r>
          </w:p>
          <w:p w:rsidR="003629D0" w:rsidRDefault="00CC20D3" w:rsidP="003629D0">
            <w:pPr>
              <w:pStyle w:val="Paragraphedeliste"/>
              <w:numPr>
                <w:ilvl w:val="0"/>
                <w:numId w:val="20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Une interface pour crée un compte</w:t>
            </w:r>
          </w:p>
        </w:tc>
      </w:tr>
      <w:tr w:rsidR="003629D0" w:rsidTr="003629D0">
        <w:trPr>
          <w:trHeight w:val="793"/>
          <w:jc w:val="center"/>
        </w:trPr>
        <w:tc>
          <w:tcPr>
            <w:tcW w:w="101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9D0" w:rsidRDefault="003629D0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</w:rPr>
              <w:t>Divers :</w:t>
            </w:r>
          </w:p>
          <w:p w:rsidR="003629D0" w:rsidRDefault="003629D0" w:rsidP="003629D0">
            <w:pPr>
              <w:pStyle w:val="Paragraphedeliste"/>
              <w:numPr>
                <w:ilvl w:val="0"/>
                <w:numId w:val="20"/>
              </w:num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Aucun</w:t>
            </w:r>
          </w:p>
        </w:tc>
      </w:tr>
      <w:bookmarkEnd w:id="0"/>
      <w:bookmarkEnd w:id="1"/>
      <w:bookmarkEnd w:id="2"/>
    </w:tbl>
    <w:p w:rsidR="003629D0" w:rsidRDefault="003629D0" w:rsidP="003629D0">
      <w:pPr>
        <w:tabs>
          <w:tab w:val="right" w:pos="10065"/>
        </w:tabs>
        <w:jc w:val="both"/>
        <w:rPr>
          <w:rFonts w:asciiTheme="minorHAnsi" w:hAnsiTheme="minorHAnsi"/>
        </w:rPr>
      </w:pPr>
    </w:p>
    <w:p w:rsidR="00A046DC" w:rsidRPr="006D61A0" w:rsidRDefault="00A046DC" w:rsidP="00642017">
      <w:pPr>
        <w:tabs>
          <w:tab w:val="right" w:pos="10065"/>
        </w:tabs>
        <w:jc w:val="both"/>
        <w:rPr>
          <w:rFonts w:asciiTheme="minorHAnsi" w:hAnsiTheme="minorHAnsi"/>
        </w:rPr>
      </w:pPr>
    </w:p>
    <w:sectPr w:rsidR="00A046DC" w:rsidRPr="006D61A0" w:rsidSect="0037528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C3A" w:rsidRDefault="00737C3A" w:rsidP="00375289">
      <w:r>
        <w:separator/>
      </w:r>
    </w:p>
  </w:endnote>
  <w:endnote w:type="continuationSeparator" w:id="0">
    <w:p w:rsidR="00737C3A" w:rsidRDefault="00737C3A" w:rsidP="00375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C3A" w:rsidRDefault="00737C3A" w:rsidP="00375289">
      <w:r>
        <w:separator/>
      </w:r>
    </w:p>
  </w:footnote>
  <w:footnote w:type="continuationSeparator" w:id="0">
    <w:p w:rsidR="00737C3A" w:rsidRDefault="00737C3A" w:rsidP="003752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.35pt;height:9.35pt" o:bullet="t">
        <v:imagedata r:id="rId1" o:title="BD15058_"/>
      </v:shape>
    </w:pict>
  </w:numPicBullet>
  <w:abstractNum w:abstractNumId="0">
    <w:nsid w:val="0A076B07"/>
    <w:multiLevelType w:val="hybridMultilevel"/>
    <w:tmpl w:val="7F80BF00"/>
    <w:lvl w:ilvl="0" w:tplc="8E8E6312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 w:hint="default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">
    <w:nsid w:val="11CD113D"/>
    <w:multiLevelType w:val="hybridMultilevel"/>
    <w:tmpl w:val="DA8CADB6"/>
    <w:lvl w:ilvl="0" w:tplc="42E25866">
      <w:start w:val="6"/>
      <w:numFmt w:val="bullet"/>
      <w:lvlText w:val="-"/>
      <w:lvlJc w:val="left"/>
      <w:pPr>
        <w:ind w:left="241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2">
    <w:nsid w:val="20047556"/>
    <w:multiLevelType w:val="hybridMultilevel"/>
    <w:tmpl w:val="7F80BF00"/>
    <w:lvl w:ilvl="0" w:tplc="8E8E6312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 w:hint="default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3">
    <w:nsid w:val="22152CAA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4">
    <w:nsid w:val="229B415E"/>
    <w:multiLevelType w:val="hybridMultilevel"/>
    <w:tmpl w:val="D75C9332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5142A32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037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0201D9"/>
    <w:multiLevelType w:val="hybridMultilevel"/>
    <w:tmpl w:val="D2324B54"/>
    <w:lvl w:ilvl="0" w:tplc="0BF4FB22">
      <w:start w:val="6"/>
      <w:numFmt w:val="bullet"/>
      <w:lvlText w:val="-"/>
      <w:lvlJc w:val="left"/>
      <w:pPr>
        <w:ind w:left="235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7">
    <w:nsid w:val="399661DC"/>
    <w:multiLevelType w:val="hybridMultilevel"/>
    <w:tmpl w:val="E1D8D2D8"/>
    <w:lvl w:ilvl="0" w:tplc="C52CE154">
      <w:start w:val="6"/>
      <w:numFmt w:val="bullet"/>
      <w:lvlText w:val="-"/>
      <w:lvlJc w:val="left"/>
      <w:pPr>
        <w:ind w:left="241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8">
    <w:nsid w:val="3DC573C2"/>
    <w:multiLevelType w:val="hybridMultilevel"/>
    <w:tmpl w:val="4132790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3EDAA0A4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1C7D22"/>
    <w:multiLevelType w:val="hybridMultilevel"/>
    <w:tmpl w:val="6BC6E682"/>
    <w:lvl w:ilvl="0" w:tplc="820EBB42">
      <w:start w:val="6"/>
      <w:numFmt w:val="bullet"/>
      <w:lvlText w:val="-"/>
      <w:lvlJc w:val="left"/>
      <w:pPr>
        <w:ind w:left="2415" w:hanging="360"/>
      </w:pPr>
      <w:rPr>
        <w:rFonts w:ascii="Arial" w:eastAsia="Times New Roman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10">
    <w:nsid w:val="473446CB"/>
    <w:multiLevelType w:val="hybridMultilevel"/>
    <w:tmpl w:val="DC0E893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926826"/>
    <w:multiLevelType w:val="hybridMultilevel"/>
    <w:tmpl w:val="ACEA316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F02FC1"/>
    <w:multiLevelType w:val="hybridMultilevel"/>
    <w:tmpl w:val="74461D52"/>
    <w:lvl w:ilvl="0" w:tplc="016E15D6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4DDC2BF8"/>
    <w:multiLevelType w:val="hybridMultilevel"/>
    <w:tmpl w:val="E616889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D42ECC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398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801" w:hanging="360"/>
      </w:pPr>
    </w:lvl>
    <w:lvl w:ilvl="2" w:tplc="0C0C001B" w:tentative="1">
      <w:start w:val="1"/>
      <w:numFmt w:val="lowerRoman"/>
      <w:lvlText w:val="%3."/>
      <w:lvlJc w:val="right"/>
      <w:pPr>
        <w:ind w:left="2521" w:hanging="180"/>
      </w:pPr>
    </w:lvl>
    <w:lvl w:ilvl="3" w:tplc="0C0C000F" w:tentative="1">
      <w:start w:val="1"/>
      <w:numFmt w:val="decimal"/>
      <w:lvlText w:val="%4."/>
      <w:lvlJc w:val="left"/>
      <w:pPr>
        <w:ind w:left="3241" w:hanging="360"/>
      </w:pPr>
    </w:lvl>
    <w:lvl w:ilvl="4" w:tplc="0C0C0019" w:tentative="1">
      <w:start w:val="1"/>
      <w:numFmt w:val="lowerLetter"/>
      <w:lvlText w:val="%5."/>
      <w:lvlJc w:val="left"/>
      <w:pPr>
        <w:ind w:left="3961" w:hanging="360"/>
      </w:pPr>
    </w:lvl>
    <w:lvl w:ilvl="5" w:tplc="0C0C001B" w:tentative="1">
      <w:start w:val="1"/>
      <w:numFmt w:val="lowerRoman"/>
      <w:lvlText w:val="%6."/>
      <w:lvlJc w:val="right"/>
      <w:pPr>
        <w:ind w:left="4681" w:hanging="180"/>
      </w:pPr>
    </w:lvl>
    <w:lvl w:ilvl="6" w:tplc="0C0C000F" w:tentative="1">
      <w:start w:val="1"/>
      <w:numFmt w:val="decimal"/>
      <w:lvlText w:val="%7."/>
      <w:lvlJc w:val="left"/>
      <w:pPr>
        <w:ind w:left="5401" w:hanging="360"/>
      </w:pPr>
    </w:lvl>
    <w:lvl w:ilvl="7" w:tplc="0C0C0019" w:tentative="1">
      <w:start w:val="1"/>
      <w:numFmt w:val="lowerLetter"/>
      <w:lvlText w:val="%8."/>
      <w:lvlJc w:val="left"/>
      <w:pPr>
        <w:ind w:left="6121" w:hanging="360"/>
      </w:pPr>
    </w:lvl>
    <w:lvl w:ilvl="8" w:tplc="0C0C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5">
    <w:nsid w:val="6D232217"/>
    <w:multiLevelType w:val="hybridMultilevel"/>
    <w:tmpl w:val="11FC6D22"/>
    <w:lvl w:ilvl="0" w:tplc="0C0C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E0F7BD5"/>
    <w:multiLevelType w:val="hybridMultilevel"/>
    <w:tmpl w:val="BF2EB75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DA4862"/>
    <w:multiLevelType w:val="hybridMultilevel"/>
    <w:tmpl w:val="2662D0E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8435FE"/>
    <w:multiLevelType w:val="hybridMultilevel"/>
    <w:tmpl w:val="8B06FDEC"/>
    <w:lvl w:ilvl="0" w:tplc="0DFCF076">
      <w:start w:val="1"/>
      <w:numFmt w:val="decimal"/>
      <w:lvlText w:val="%1."/>
      <w:lvlJc w:val="left"/>
      <w:pPr>
        <w:ind w:left="1037" w:hanging="360"/>
      </w:pPr>
      <w:rPr>
        <w:rFonts w:asciiTheme="minorHAnsi" w:eastAsiaTheme="minorHAnsi" w:hAnsiTheme="minorHAnsi" w:cstheme="minorBidi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5"/>
  </w:num>
  <w:num w:numId="5">
    <w:abstractNumId w:val="12"/>
  </w:num>
  <w:num w:numId="6">
    <w:abstractNumId w:val="18"/>
  </w:num>
  <w:num w:numId="7">
    <w:abstractNumId w:val="14"/>
  </w:num>
  <w:num w:numId="8">
    <w:abstractNumId w:val="2"/>
  </w:num>
  <w:num w:numId="9">
    <w:abstractNumId w:val="3"/>
  </w:num>
  <w:num w:numId="10">
    <w:abstractNumId w:val="5"/>
  </w:num>
  <w:num w:numId="11">
    <w:abstractNumId w:val="0"/>
  </w:num>
  <w:num w:numId="12">
    <w:abstractNumId w:val="1"/>
  </w:num>
  <w:num w:numId="13">
    <w:abstractNumId w:val="9"/>
  </w:num>
  <w:num w:numId="14">
    <w:abstractNumId w:val="7"/>
  </w:num>
  <w:num w:numId="15">
    <w:abstractNumId w:val="6"/>
  </w:num>
  <w:num w:numId="16">
    <w:abstractNumId w:val="16"/>
  </w:num>
  <w:num w:numId="17">
    <w:abstractNumId w:val="17"/>
  </w:num>
  <w:num w:numId="18">
    <w:abstractNumId w:val="11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59B"/>
    <w:rsid w:val="000059B2"/>
    <w:rsid w:val="00010D76"/>
    <w:rsid w:val="001804A4"/>
    <w:rsid w:val="001A2452"/>
    <w:rsid w:val="001C64E8"/>
    <w:rsid w:val="00206EE2"/>
    <w:rsid w:val="00236101"/>
    <w:rsid w:val="00322C97"/>
    <w:rsid w:val="003629D0"/>
    <w:rsid w:val="00375289"/>
    <w:rsid w:val="004438D3"/>
    <w:rsid w:val="00462961"/>
    <w:rsid w:val="0047514B"/>
    <w:rsid w:val="004801FB"/>
    <w:rsid w:val="00522E9B"/>
    <w:rsid w:val="005F38C0"/>
    <w:rsid w:val="00642017"/>
    <w:rsid w:val="00650CCA"/>
    <w:rsid w:val="006550EC"/>
    <w:rsid w:val="00682E0B"/>
    <w:rsid w:val="00691E38"/>
    <w:rsid w:val="006C40AE"/>
    <w:rsid w:val="006D61A0"/>
    <w:rsid w:val="006E7FA8"/>
    <w:rsid w:val="006F1BAC"/>
    <w:rsid w:val="00737C3A"/>
    <w:rsid w:val="00737F60"/>
    <w:rsid w:val="007E2D03"/>
    <w:rsid w:val="007F076C"/>
    <w:rsid w:val="00812FF1"/>
    <w:rsid w:val="00852814"/>
    <w:rsid w:val="00884F62"/>
    <w:rsid w:val="008F4CF9"/>
    <w:rsid w:val="009450EE"/>
    <w:rsid w:val="00A046DC"/>
    <w:rsid w:val="00A7016A"/>
    <w:rsid w:val="00A91F8E"/>
    <w:rsid w:val="00AB354B"/>
    <w:rsid w:val="00AD3079"/>
    <w:rsid w:val="00AF22B5"/>
    <w:rsid w:val="00B63854"/>
    <w:rsid w:val="00B72FA4"/>
    <w:rsid w:val="00B8359B"/>
    <w:rsid w:val="00BA5B9B"/>
    <w:rsid w:val="00BB4472"/>
    <w:rsid w:val="00CC20D3"/>
    <w:rsid w:val="00D01D85"/>
    <w:rsid w:val="00F12B16"/>
    <w:rsid w:val="00FD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29D0"/>
    <w:rPr>
      <w:lang w:eastAsia="fr-FR"/>
    </w:rPr>
  </w:style>
  <w:style w:type="paragraph" w:styleId="Titre3">
    <w:name w:val="heading 3"/>
    <w:basedOn w:val="Normal"/>
    <w:next w:val="Normal"/>
    <w:qFormat/>
    <w:rsid w:val="00A046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046DC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37528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375289"/>
    <w:rPr>
      <w:lang w:eastAsia="fr-FR"/>
    </w:rPr>
  </w:style>
  <w:style w:type="paragraph" w:styleId="Pieddepage">
    <w:name w:val="footer"/>
    <w:basedOn w:val="Normal"/>
    <w:link w:val="PieddepageCar"/>
    <w:rsid w:val="0037528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375289"/>
    <w:rPr>
      <w:lang w:eastAsia="fr-FR"/>
    </w:rPr>
  </w:style>
  <w:style w:type="paragraph" w:styleId="Paragraphedeliste">
    <w:name w:val="List Paragraph"/>
    <w:basedOn w:val="Normal"/>
    <w:uiPriority w:val="34"/>
    <w:qFormat/>
    <w:rsid w:val="006E7F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629D0"/>
    <w:rPr>
      <w:lang w:eastAsia="fr-FR"/>
    </w:rPr>
  </w:style>
  <w:style w:type="paragraph" w:styleId="Titre3">
    <w:name w:val="heading 3"/>
    <w:basedOn w:val="Normal"/>
    <w:next w:val="Normal"/>
    <w:qFormat/>
    <w:rsid w:val="00A046D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046DC"/>
    <w:rPr>
      <w:lang w:val="fr-FR"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37528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375289"/>
    <w:rPr>
      <w:lang w:eastAsia="fr-FR"/>
    </w:rPr>
  </w:style>
  <w:style w:type="paragraph" w:styleId="Pieddepage">
    <w:name w:val="footer"/>
    <w:basedOn w:val="Normal"/>
    <w:link w:val="PieddepageCar"/>
    <w:rsid w:val="0037528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rsid w:val="00375289"/>
    <w:rPr>
      <w:lang w:eastAsia="fr-FR"/>
    </w:rPr>
  </w:style>
  <w:style w:type="paragraph" w:styleId="Paragraphedeliste">
    <w:name w:val="List Paragraph"/>
    <w:basedOn w:val="Normal"/>
    <w:uiPriority w:val="34"/>
    <w:qFormat/>
    <w:rsid w:val="006E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tilisateur\Documents\GitHub\Projet\Gabari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Gabarit.dotx</Template>
  <TotalTime>31</TotalTime>
  <Pages>1</Pages>
  <Words>137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cas d’utilisation :</vt:lpstr>
    </vt:vector>
  </TitlesOfParts>
  <Company>CEGEP Jonquiere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cas d’utilisation :</dc:title>
  <dc:creator>Utilisateur</dc:creator>
  <cp:lastModifiedBy>Utilisateur</cp:lastModifiedBy>
  <cp:revision>5</cp:revision>
  <dcterms:created xsi:type="dcterms:W3CDTF">2014-12-17T17:33:00Z</dcterms:created>
  <dcterms:modified xsi:type="dcterms:W3CDTF">2014-12-18T21:10:00Z</dcterms:modified>
</cp:coreProperties>
</file>