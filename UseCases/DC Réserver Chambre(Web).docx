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89" w:rsidRPr="006D61A0" w:rsidRDefault="00375289" w:rsidP="00375289">
      <w:pPr>
        <w:tabs>
          <w:tab w:val="right" w:pos="10065"/>
        </w:tabs>
        <w:jc w:val="both"/>
        <w:rPr>
          <w:rFonts w:asciiTheme="minorHAnsi" w:hAnsiTheme="minorHAnsi"/>
        </w:rPr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B63854" w:rsidRPr="006D61A0" w:rsidTr="00E1541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B63854" w:rsidRPr="006D61A0" w:rsidRDefault="00B63854" w:rsidP="00E1541F">
            <w:pPr>
              <w:ind w:left="40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_GoBack"/>
          </w:p>
        </w:tc>
      </w:tr>
      <w:tr w:rsidR="00375289" w:rsidRPr="006D61A0" w:rsidTr="004438D3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375289" w:rsidRPr="006D61A0" w:rsidRDefault="00650CCA" w:rsidP="0024101D">
            <w:pPr>
              <w:spacing w:before="120"/>
              <w:rPr>
                <w:rFonts w:ascii="Arial" w:hAnsi="Arial" w:cs="Arial"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 xml:space="preserve">Titre </w:t>
            </w:r>
            <w:r w:rsidR="00375289" w:rsidRPr="006D61A0">
              <w:rPr>
                <w:rFonts w:ascii="Arial" w:hAnsi="Arial" w:cs="Arial"/>
                <w:b/>
                <w:i/>
              </w:rPr>
              <w:t>du cas d’utilisation 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: </w:t>
            </w:r>
            <w:r w:rsidR="0024101D">
              <w:rPr>
                <w:rFonts w:ascii="Arial" w:hAnsi="Arial" w:cs="Arial"/>
              </w:rPr>
              <w:t>Réserver chambre (web)</w:t>
            </w:r>
          </w:p>
        </w:tc>
        <w:tc>
          <w:tcPr>
            <w:tcW w:w="2386" w:type="dxa"/>
            <w:vAlign w:val="center"/>
          </w:tcPr>
          <w:p w:rsidR="00375289" w:rsidRPr="006D61A0" w:rsidRDefault="00375289" w:rsidP="004438D3">
            <w:pPr>
              <w:spacing w:before="120"/>
              <w:ind w:left="38"/>
              <w:rPr>
                <w:rFonts w:ascii="Arial" w:hAnsi="Arial" w:cs="Arial"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Numéro</w:t>
            </w:r>
            <w:r w:rsidR="00B63854" w:rsidRPr="006D61A0">
              <w:rPr>
                <w:rFonts w:ascii="Arial" w:hAnsi="Arial" w:cs="Arial"/>
                <w:b/>
                <w:i/>
              </w:rPr>
              <w:t>:</w:t>
            </w:r>
            <w:r w:rsidR="006D61A0">
              <w:rPr>
                <w:rFonts w:ascii="Arial" w:hAnsi="Arial" w:cs="Arial"/>
                <w:b/>
                <w:i/>
              </w:rPr>
              <w:t xml:space="preserve"> 1</w:t>
            </w:r>
          </w:p>
        </w:tc>
      </w:tr>
      <w:tr w:rsidR="00375289" w:rsidRPr="006D61A0" w:rsidTr="00B63854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375289" w:rsidRPr="006D61A0" w:rsidRDefault="00375289" w:rsidP="00375289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75289" w:rsidRPr="006D61A0" w:rsidTr="00B63854">
        <w:trPr>
          <w:trHeight w:val="787"/>
          <w:jc w:val="center"/>
        </w:trPr>
        <w:tc>
          <w:tcPr>
            <w:tcW w:w="10182" w:type="dxa"/>
            <w:gridSpan w:val="3"/>
          </w:tcPr>
          <w:p w:rsidR="00206EE2" w:rsidRPr="006D61A0" w:rsidRDefault="00D01D85" w:rsidP="0024101D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Description</w:t>
            </w:r>
            <w:r w:rsidR="00375289" w:rsidRPr="006D61A0">
              <w:rPr>
                <w:rFonts w:ascii="Arial" w:hAnsi="Arial" w:cs="Arial"/>
                <w:b/>
                <w:i/>
              </w:rPr>
              <w:t>:</w:t>
            </w:r>
            <w:r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24101D">
              <w:rPr>
                <w:rFonts w:ascii="Arial" w:hAnsi="Arial" w:cs="Arial"/>
              </w:rPr>
              <w:t>Un client réserve une chambre par le billet du site internet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24101D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Acteur primaire:</w:t>
            </w:r>
            <w:r w:rsidR="00650CCA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24101D">
              <w:rPr>
                <w:rFonts w:ascii="Arial" w:hAnsi="Arial" w:cs="Arial"/>
              </w:rPr>
              <w:t>Client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24101D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Acteur secondaire 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: </w:t>
            </w:r>
            <w:r w:rsidR="0024101D">
              <w:rPr>
                <w:rFonts w:ascii="Arial" w:hAnsi="Arial" w:cs="Arial"/>
              </w:rPr>
              <w:t>Aucun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4961" w:type="dxa"/>
          </w:tcPr>
          <w:p w:rsidR="00375289" w:rsidRPr="006D61A0" w:rsidRDefault="00375289" w:rsidP="0024101D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Date de création 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: </w:t>
            </w:r>
            <w:r w:rsidR="0024101D">
              <w:rPr>
                <w:rFonts w:ascii="Arial" w:hAnsi="Arial" w:cs="Arial"/>
                <w:b/>
                <w:i/>
              </w:rPr>
              <w:t>2014</w:t>
            </w:r>
            <w:r w:rsidR="006D61A0" w:rsidRPr="006D61A0">
              <w:rPr>
                <w:rFonts w:ascii="Arial" w:hAnsi="Arial" w:cs="Arial"/>
                <w:b/>
                <w:i/>
              </w:rPr>
              <w:t>/</w:t>
            </w:r>
            <w:r w:rsidR="0024101D">
              <w:rPr>
                <w:rFonts w:ascii="Arial" w:hAnsi="Arial" w:cs="Arial"/>
                <w:b/>
                <w:i/>
              </w:rPr>
              <w:t>10</w:t>
            </w:r>
            <w:r w:rsidR="006D61A0" w:rsidRPr="006D61A0">
              <w:rPr>
                <w:rFonts w:ascii="Arial" w:hAnsi="Arial" w:cs="Arial"/>
                <w:b/>
                <w:i/>
              </w:rPr>
              <w:t>/</w:t>
            </w:r>
            <w:r w:rsidR="0024101D">
              <w:rPr>
                <w:rFonts w:ascii="Arial" w:hAnsi="Arial" w:cs="Arial"/>
                <w:b/>
                <w:i/>
              </w:rPr>
              <w:t>23</w:t>
            </w:r>
          </w:p>
        </w:tc>
        <w:tc>
          <w:tcPr>
            <w:tcW w:w="5221" w:type="dxa"/>
            <w:gridSpan w:val="2"/>
          </w:tcPr>
          <w:p w:rsidR="00375289" w:rsidRPr="006D61A0" w:rsidRDefault="00375289" w:rsidP="00E1541F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Date de modification :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E1541F">
              <w:rPr>
                <w:rFonts w:ascii="Arial" w:hAnsi="Arial" w:cs="Arial"/>
                <w:b/>
                <w:i/>
              </w:rPr>
              <w:t>2014</w:t>
            </w:r>
            <w:r w:rsidR="006D61A0" w:rsidRPr="006D61A0">
              <w:rPr>
                <w:rFonts w:ascii="Arial" w:hAnsi="Arial" w:cs="Arial"/>
                <w:b/>
                <w:i/>
              </w:rPr>
              <w:t>/</w:t>
            </w:r>
            <w:r w:rsidR="00E1541F">
              <w:rPr>
                <w:rFonts w:ascii="Arial" w:hAnsi="Arial" w:cs="Arial"/>
                <w:b/>
                <w:i/>
              </w:rPr>
              <w:t>10</w:t>
            </w:r>
            <w:r w:rsidR="006D61A0" w:rsidRPr="006D61A0">
              <w:rPr>
                <w:rFonts w:ascii="Arial" w:hAnsi="Arial" w:cs="Arial"/>
                <w:b/>
                <w:i/>
              </w:rPr>
              <w:t>/</w:t>
            </w:r>
            <w:r w:rsidR="00E1541F">
              <w:rPr>
                <w:rFonts w:ascii="Arial" w:hAnsi="Arial" w:cs="Arial"/>
                <w:b/>
                <w:i/>
              </w:rPr>
              <w:t>24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4961" w:type="dxa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Version :</w:t>
            </w:r>
            <w:r w:rsidR="006D61A0">
              <w:rPr>
                <w:rFonts w:ascii="Arial" w:hAnsi="Arial" w:cs="Arial"/>
                <w:b/>
                <w:i/>
              </w:rPr>
              <w:t xml:space="preserve"> 1</w:t>
            </w:r>
          </w:p>
        </w:tc>
        <w:tc>
          <w:tcPr>
            <w:tcW w:w="5221" w:type="dxa"/>
            <w:gridSpan w:val="2"/>
          </w:tcPr>
          <w:p w:rsidR="00375289" w:rsidRPr="006D61A0" w:rsidRDefault="00375289" w:rsidP="0024101D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Responsable :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24101D">
              <w:rPr>
                <w:rFonts w:ascii="Arial" w:hAnsi="Arial" w:cs="Arial"/>
                <w:b/>
                <w:i/>
              </w:rPr>
              <w:t>Vincent Boucher</w:t>
            </w:r>
          </w:p>
        </w:tc>
      </w:tr>
      <w:tr w:rsidR="00375289" w:rsidRPr="006D61A0" w:rsidTr="00B63854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375289" w:rsidRPr="006D61A0" w:rsidRDefault="00375289" w:rsidP="00375289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A046DC" w:rsidRPr="006D61A0" w:rsidTr="006D61A0">
        <w:trPr>
          <w:trHeight w:val="811"/>
          <w:jc w:val="center"/>
        </w:trPr>
        <w:tc>
          <w:tcPr>
            <w:tcW w:w="10182" w:type="dxa"/>
            <w:gridSpan w:val="3"/>
          </w:tcPr>
          <w:p w:rsidR="006E7FA8" w:rsidRPr="006D61A0" w:rsidRDefault="00682E0B" w:rsidP="006D61A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Préconditions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 : </w:t>
            </w:r>
          </w:p>
          <w:p w:rsidR="006D61A0" w:rsidRPr="006D61A0" w:rsidRDefault="0024101D" w:rsidP="006D61A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ascii="Arial" w:hAnsi="Arial" w:cs="Arial"/>
              </w:rPr>
              <w:t>Avoir une connexion à internet</w:t>
            </w:r>
          </w:p>
        </w:tc>
      </w:tr>
      <w:tr w:rsidR="00375289" w:rsidRPr="006D61A0" w:rsidTr="004438D3">
        <w:trPr>
          <w:trHeight w:val="933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Déclencheur 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: </w:t>
            </w:r>
          </w:p>
          <w:p w:rsidR="006D61A0" w:rsidRPr="006D61A0" w:rsidRDefault="0024101D" w:rsidP="0024101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client choisit l’onglet réserver une chambre</w:t>
            </w:r>
          </w:p>
        </w:tc>
      </w:tr>
      <w:tr w:rsidR="00375289" w:rsidRPr="006D61A0" w:rsidTr="00236101">
        <w:trPr>
          <w:trHeight w:val="883"/>
          <w:jc w:val="center"/>
        </w:trPr>
        <w:tc>
          <w:tcPr>
            <w:tcW w:w="10182" w:type="dxa"/>
            <w:gridSpan w:val="3"/>
          </w:tcPr>
          <w:p w:rsidR="00206EE2" w:rsidRPr="006D61A0" w:rsidRDefault="00375289" w:rsidP="00206EE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 xml:space="preserve">Processus </w:t>
            </w:r>
            <w:r w:rsidR="00682E0B" w:rsidRPr="006D61A0">
              <w:rPr>
                <w:rFonts w:ascii="Arial" w:hAnsi="Arial" w:cs="Arial"/>
                <w:b/>
                <w:i/>
              </w:rPr>
              <w:t>nominal :</w:t>
            </w:r>
            <w:r w:rsidR="00BA5B9B" w:rsidRPr="006D61A0">
              <w:rPr>
                <w:rFonts w:ascii="Arial" w:hAnsi="Arial" w:cs="Arial"/>
                <w:b/>
                <w:i/>
              </w:rPr>
              <w:t xml:space="preserve"> </w:t>
            </w:r>
          </w:p>
          <w:p w:rsidR="006D61A0" w:rsidRPr="006D61A0" w:rsidRDefault="007F3C69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Aller sur le site internet</w:t>
            </w:r>
          </w:p>
          <w:p w:rsidR="006D61A0" w:rsidRDefault="007F3C69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Sélectionner l’o</w:t>
            </w:r>
            <w:r w:rsidR="009E06F1">
              <w:rPr>
                <w:rFonts w:ascii="Arial" w:hAnsi="Arial" w:cs="Arial"/>
              </w:rPr>
              <w:t>nglet réservé</w:t>
            </w:r>
            <w:r>
              <w:rPr>
                <w:rFonts w:ascii="Arial" w:hAnsi="Arial" w:cs="Arial"/>
              </w:rPr>
              <w:t xml:space="preserve"> chambre</w:t>
            </w:r>
          </w:p>
          <w:p w:rsidR="007F3C69" w:rsidRDefault="009E06F1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Choisir l’hôtel</w:t>
            </w:r>
          </w:p>
          <w:p w:rsidR="009E06F1" w:rsidRDefault="009E06F1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ses préférences</w:t>
            </w:r>
          </w:p>
          <w:p w:rsidR="007F3C69" w:rsidRDefault="009E06F1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Sélectionner le type de</w:t>
            </w:r>
            <w:r w:rsidR="007F3C69">
              <w:rPr>
                <w:rFonts w:ascii="Arial" w:hAnsi="Arial" w:cs="Arial"/>
              </w:rPr>
              <w:t xml:space="preserve"> chambre </w:t>
            </w:r>
            <w:r w:rsidR="00AA0AB2">
              <w:rPr>
                <w:rFonts w:ascii="Arial" w:hAnsi="Arial" w:cs="Arial"/>
              </w:rPr>
              <w:t>voulue</w:t>
            </w:r>
          </w:p>
          <w:p w:rsidR="007F3C69" w:rsidRDefault="00187B4C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Entrer les informations personnels</w:t>
            </w:r>
          </w:p>
          <w:p w:rsidR="00187B4C" w:rsidRPr="006D61A0" w:rsidRDefault="00187B4C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Valider la réservation</w:t>
            </w:r>
          </w:p>
          <w:p w:rsidR="00884F62" w:rsidRPr="006D61A0" w:rsidRDefault="00884F62" w:rsidP="00B72FA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hAnsi="Arial" w:cs="Arial"/>
                <w:b/>
                <w:i/>
              </w:rPr>
            </w:pPr>
          </w:p>
        </w:tc>
      </w:tr>
      <w:tr w:rsidR="00375289" w:rsidRPr="006D61A0" w:rsidTr="001C64E8">
        <w:trPr>
          <w:trHeight w:val="906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Arrêt </w:t>
            </w:r>
            <w:r w:rsidR="00B72FA4" w:rsidRPr="006D61A0">
              <w:rPr>
                <w:rFonts w:ascii="Arial" w:hAnsi="Arial" w:cs="Arial"/>
                <w:b/>
                <w:i/>
              </w:rPr>
              <w:t xml:space="preserve">: </w:t>
            </w:r>
          </w:p>
          <w:p w:rsidR="006D61A0" w:rsidRPr="00FF35D2" w:rsidRDefault="00FF35D2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client appui sur annuler</w:t>
            </w:r>
          </w:p>
          <w:p w:rsidR="00FF35D2" w:rsidRPr="006D61A0" w:rsidRDefault="00FF35D2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client quitte la réservation</w:t>
            </w:r>
          </w:p>
        </w:tc>
      </w:tr>
      <w:tr w:rsidR="00375289" w:rsidRPr="006D61A0" w:rsidTr="001C64E8">
        <w:trPr>
          <w:trHeight w:val="906"/>
          <w:jc w:val="center"/>
        </w:trPr>
        <w:tc>
          <w:tcPr>
            <w:tcW w:w="10182" w:type="dxa"/>
            <w:gridSpan w:val="3"/>
          </w:tcPr>
          <w:p w:rsidR="006D61A0" w:rsidRPr="006D61A0" w:rsidRDefault="00682E0B" w:rsidP="00206EE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Post Conditions</w:t>
            </w:r>
            <w:r w:rsidR="00B72FA4" w:rsidRPr="006D61A0">
              <w:rPr>
                <w:rFonts w:ascii="Arial" w:hAnsi="Arial" w:cs="Arial"/>
                <w:b/>
                <w:i/>
              </w:rPr>
              <w:t xml:space="preserve"> : </w:t>
            </w:r>
          </w:p>
          <w:p w:rsidR="00A7016A" w:rsidRPr="006D61A0" w:rsidRDefault="00FF35D2" w:rsidP="00FD421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Une nouvelle réservation est entrée dans la base donnée</w:t>
            </w:r>
          </w:p>
        </w:tc>
      </w:tr>
      <w:tr w:rsidR="00A7016A" w:rsidRPr="006D61A0" w:rsidTr="00E1541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A7016A" w:rsidRPr="006D61A0" w:rsidRDefault="00A7016A" w:rsidP="00E1541F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75289" w:rsidRPr="006D61A0" w:rsidTr="00236101">
        <w:trPr>
          <w:trHeight w:val="865"/>
          <w:jc w:val="center"/>
        </w:trPr>
        <w:tc>
          <w:tcPr>
            <w:tcW w:w="10182" w:type="dxa"/>
            <w:gridSpan w:val="3"/>
          </w:tcPr>
          <w:p w:rsidR="006550EC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Exceptions</w:t>
            </w:r>
            <w:r w:rsidR="006550EC" w:rsidRPr="006D61A0">
              <w:rPr>
                <w:rFonts w:ascii="Arial" w:hAnsi="Arial" w:cs="Arial"/>
                <w:b/>
                <w:i/>
              </w:rPr>
              <w:t>/Extensions</w:t>
            </w:r>
            <w:r w:rsidRPr="006D61A0">
              <w:rPr>
                <w:rFonts w:ascii="Arial" w:hAnsi="Arial" w:cs="Arial"/>
                <w:b/>
                <w:i/>
              </w:rPr>
              <w:t>:</w:t>
            </w:r>
            <w:r w:rsidR="00236101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206EE2" w:rsidRPr="006D61A0">
              <w:rPr>
                <w:rFonts w:ascii="Arial" w:hAnsi="Arial" w:cs="Arial"/>
                <w:b/>
                <w:i/>
              </w:rPr>
              <w:t xml:space="preserve"> </w:t>
            </w:r>
          </w:p>
          <w:p w:rsidR="00964ACF" w:rsidRDefault="006D61A0" w:rsidP="00964ACF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E1 </w:t>
            </w:r>
            <w:r w:rsidR="00964ACF" w:rsidRPr="006D61A0">
              <w:rPr>
                <w:rFonts w:ascii="Arial" w:hAnsi="Arial" w:cs="Arial"/>
                <w:b/>
                <w:i/>
              </w:rPr>
              <w:t>:</w:t>
            </w:r>
            <w:r w:rsidR="00964ACF">
              <w:rPr>
                <w:rFonts w:ascii="Arial" w:hAnsi="Arial" w:cs="Arial"/>
              </w:rPr>
              <w:t xml:space="preserve"> Le client réserve plusieurs chambres</w:t>
            </w:r>
          </w:p>
          <w:p w:rsidR="007E431B" w:rsidRDefault="007E431B" w:rsidP="00964AC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Début : 3</w:t>
            </w:r>
          </w:p>
          <w:p w:rsidR="007E431B" w:rsidRDefault="007E431B" w:rsidP="007E431B">
            <w:pPr>
              <w:pStyle w:val="Paragraphedeliste"/>
              <w:numPr>
                <w:ilvl w:val="0"/>
                <w:numId w:val="1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client sélectionne plusieurs chambres</w:t>
            </w:r>
          </w:p>
          <w:p w:rsidR="007E431B" w:rsidRDefault="007E431B" w:rsidP="007E431B">
            <w:pPr>
              <w:pStyle w:val="Paragraphedeliste"/>
              <w:numPr>
                <w:ilvl w:val="0"/>
                <w:numId w:val="1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client entre </w:t>
            </w:r>
            <w:r w:rsidR="0021762C">
              <w:rPr>
                <w:rFonts w:ascii="Arial" w:hAnsi="Arial" w:cs="Arial"/>
              </w:rPr>
              <w:t>les informations spécifiques</w:t>
            </w:r>
            <w:r>
              <w:rPr>
                <w:rFonts w:ascii="Arial" w:hAnsi="Arial" w:cs="Arial"/>
              </w:rPr>
              <w:t xml:space="preserve"> au séjour de chaque </w:t>
            </w:r>
            <w:r w:rsidR="0021762C">
              <w:rPr>
                <w:rFonts w:ascii="Arial" w:hAnsi="Arial" w:cs="Arial"/>
              </w:rPr>
              <w:t>chambre</w:t>
            </w:r>
          </w:p>
          <w:p w:rsidR="007E431B" w:rsidRPr="007E431B" w:rsidRDefault="007E431B" w:rsidP="007E431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Retour : 5</w:t>
            </w:r>
          </w:p>
        </w:tc>
      </w:tr>
      <w:tr w:rsidR="00375289" w:rsidRPr="006D61A0" w:rsidTr="006D61A0">
        <w:trPr>
          <w:trHeight w:val="1033"/>
          <w:jc w:val="center"/>
        </w:trPr>
        <w:tc>
          <w:tcPr>
            <w:tcW w:w="10182" w:type="dxa"/>
            <w:gridSpan w:val="3"/>
          </w:tcPr>
          <w:p w:rsidR="006550EC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Scénarios Alternatifs</w:t>
            </w:r>
          </w:p>
          <w:p w:rsidR="006D61A0" w:rsidRPr="00FF35D2" w:rsidRDefault="00FF35D2" w:rsidP="00206EE2">
            <w:pPr>
              <w:spacing w:before="120"/>
              <w:rPr>
                <w:rFonts w:ascii="Arial" w:hAnsi="Arial" w:cs="Arial"/>
              </w:rPr>
            </w:pPr>
            <w:r w:rsidRPr="00FF35D2">
              <w:rPr>
                <w:rFonts w:ascii="Arial" w:hAnsi="Arial" w:cs="Arial"/>
              </w:rPr>
              <w:t>Aucun</w:t>
            </w:r>
          </w:p>
        </w:tc>
      </w:tr>
      <w:tr w:rsidR="00A7016A" w:rsidRPr="006D61A0" w:rsidTr="00E1541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A7016A" w:rsidRPr="006D61A0" w:rsidRDefault="00A7016A" w:rsidP="00E1541F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4438D3" w:rsidRPr="006D61A0" w:rsidTr="00206EE2">
        <w:trPr>
          <w:trHeight w:val="1108"/>
          <w:jc w:val="center"/>
        </w:trPr>
        <w:tc>
          <w:tcPr>
            <w:tcW w:w="10182" w:type="dxa"/>
            <w:gridSpan w:val="3"/>
          </w:tcPr>
          <w:p w:rsidR="00A7016A" w:rsidRPr="006D61A0" w:rsidRDefault="006E7FA8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Contraintes non-fonctionnelles:</w:t>
            </w:r>
          </w:p>
          <w:p w:rsidR="006D61A0" w:rsidRPr="006D61A0" w:rsidRDefault="002A778B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 xml:space="preserve">Le site web doit être </w:t>
            </w:r>
            <w:r w:rsidR="0021762C">
              <w:rPr>
                <w:rFonts w:ascii="Arial" w:hAnsi="Arial" w:cs="Arial"/>
              </w:rPr>
              <w:t>connecté</w:t>
            </w:r>
            <w:r>
              <w:rPr>
                <w:rFonts w:ascii="Arial" w:hAnsi="Arial" w:cs="Arial"/>
              </w:rPr>
              <w:t xml:space="preserve"> à une base de </w:t>
            </w:r>
            <w:r w:rsidR="0021762C">
              <w:rPr>
                <w:rFonts w:ascii="Arial" w:hAnsi="Arial" w:cs="Arial"/>
              </w:rPr>
              <w:t>données</w:t>
            </w:r>
          </w:p>
        </w:tc>
      </w:tr>
      <w:tr w:rsidR="00A7016A" w:rsidRPr="006D61A0" w:rsidTr="00206EE2">
        <w:trPr>
          <w:trHeight w:val="1195"/>
          <w:jc w:val="center"/>
        </w:trPr>
        <w:tc>
          <w:tcPr>
            <w:tcW w:w="10182" w:type="dxa"/>
            <w:gridSpan w:val="3"/>
          </w:tcPr>
          <w:p w:rsidR="00A7016A" w:rsidRPr="006D61A0" w:rsidRDefault="00A7016A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lastRenderedPageBreak/>
              <w:t>Contraintes liées à l'IHM:</w:t>
            </w:r>
          </w:p>
          <w:p w:rsidR="006D61A0" w:rsidRPr="006D61A0" w:rsidRDefault="002A778B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suite d’interface très simple à comprendre et facile à utiliser</w:t>
            </w:r>
          </w:p>
        </w:tc>
      </w:tr>
      <w:tr w:rsidR="00A7016A" w:rsidRPr="006D61A0" w:rsidTr="006D61A0">
        <w:trPr>
          <w:trHeight w:val="1061"/>
          <w:jc w:val="center"/>
        </w:trPr>
        <w:tc>
          <w:tcPr>
            <w:tcW w:w="10182" w:type="dxa"/>
            <w:gridSpan w:val="3"/>
          </w:tcPr>
          <w:p w:rsidR="00BA5B9B" w:rsidRPr="006D61A0" w:rsidRDefault="00206EE2" w:rsidP="00206EE2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Divers :</w:t>
            </w:r>
          </w:p>
          <w:p w:rsidR="00A7016A" w:rsidRPr="006D61A0" w:rsidRDefault="002A778B" w:rsidP="002A778B">
            <w:pPr>
              <w:pStyle w:val="Paragraphedeliste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:rsidR="00A046DC" w:rsidRPr="006D61A0" w:rsidRDefault="00A046DC" w:rsidP="00642017">
      <w:pPr>
        <w:tabs>
          <w:tab w:val="right" w:pos="10065"/>
        </w:tabs>
        <w:jc w:val="both"/>
        <w:rPr>
          <w:rFonts w:asciiTheme="minorHAnsi" w:hAnsiTheme="minorHAnsi"/>
        </w:rPr>
      </w:pPr>
    </w:p>
    <w:sectPr w:rsidR="00A046DC" w:rsidRPr="006D61A0" w:rsidSect="0037528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4F" w:rsidRDefault="00FE5F4F" w:rsidP="00375289">
      <w:r>
        <w:separator/>
      </w:r>
    </w:p>
  </w:endnote>
  <w:endnote w:type="continuationSeparator" w:id="0">
    <w:p w:rsidR="00FE5F4F" w:rsidRDefault="00FE5F4F" w:rsidP="0037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4F" w:rsidRDefault="00FE5F4F" w:rsidP="00375289">
      <w:r>
        <w:separator/>
      </w:r>
    </w:p>
  </w:footnote>
  <w:footnote w:type="continuationSeparator" w:id="0">
    <w:p w:rsidR="00FE5F4F" w:rsidRDefault="00FE5F4F" w:rsidP="00375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9.6pt;height:9.6pt" o:bullet="t">
        <v:imagedata r:id="rId1" o:title="BD15058_"/>
      </v:shape>
    </w:pict>
  </w:numPicBullet>
  <w:abstractNum w:abstractNumId="0">
    <w:nsid w:val="09A65FBE"/>
    <w:multiLevelType w:val="hybridMultilevel"/>
    <w:tmpl w:val="05305AFC"/>
    <w:lvl w:ilvl="0" w:tplc="58C63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76B07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">
    <w:nsid w:val="11CD113D"/>
    <w:multiLevelType w:val="hybridMultilevel"/>
    <w:tmpl w:val="DA8CADB6"/>
    <w:lvl w:ilvl="0" w:tplc="42E25866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3">
    <w:nsid w:val="20047556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>
    <w:nsid w:val="22152CAA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5">
    <w:nsid w:val="229B415E"/>
    <w:multiLevelType w:val="hybridMultilevel"/>
    <w:tmpl w:val="D75C9332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5142A32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201D9"/>
    <w:multiLevelType w:val="hybridMultilevel"/>
    <w:tmpl w:val="D2324B54"/>
    <w:lvl w:ilvl="0" w:tplc="0BF4FB22">
      <w:start w:val="6"/>
      <w:numFmt w:val="bullet"/>
      <w:lvlText w:val="-"/>
      <w:lvlJc w:val="left"/>
      <w:pPr>
        <w:ind w:left="235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8">
    <w:nsid w:val="399661DC"/>
    <w:multiLevelType w:val="hybridMultilevel"/>
    <w:tmpl w:val="E1D8D2D8"/>
    <w:lvl w:ilvl="0" w:tplc="C52CE154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9">
    <w:nsid w:val="3DC573C2"/>
    <w:multiLevelType w:val="hybridMultilevel"/>
    <w:tmpl w:val="4132790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EDAA0A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1C7D22"/>
    <w:multiLevelType w:val="hybridMultilevel"/>
    <w:tmpl w:val="6BC6E682"/>
    <w:lvl w:ilvl="0" w:tplc="820EBB42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1">
    <w:nsid w:val="47926826"/>
    <w:multiLevelType w:val="hybridMultilevel"/>
    <w:tmpl w:val="ACEA31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DDC2BF8"/>
    <w:multiLevelType w:val="hybridMultilevel"/>
    <w:tmpl w:val="E616889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D42ECC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5">
    <w:nsid w:val="6D232217"/>
    <w:multiLevelType w:val="hybridMultilevel"/>
    <w:tmpl w:val="11FC6D22"/>
    <w:lvl w:ilvl="0" w:tplc="0C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E0F7BD5"/>
    <w:multiLevelType w:val="hybridMultilevel"/>
    <w:tmpl w:val="BF2EB7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A4862"/>
    <w:multiLevelType w:val="hybridMultilevel"/>
    <w:tmpl w:val="2662D0E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8435FE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5"/>
  </w:num>
  <w:num w:numId="5">
    <w:abstractNumId w:val="12"/>
  </w:num>
  <w:num w:numId="6">
    <w:abstractNumId w:val="18"/>
  </w:num>
  <w:num w:numId="7">
    <w:abstractNumId w:val="14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2"/>
  </w:num>
  <w:num w:numId="13">
    <w:abstractNumId w:val="10"/>
  </w:num>
  <w:num w:numId="14">
    <w:abstractNumId w:val="8"/>
  </w:num>
  <w:num w:numId="15">
    <w:abstractNumId w:val="7"/>
  </w:num>
  <w:num w:numId="16">
    <w:abstractNumId w:val="16"/>
  </w:num>
  <w:num w:numId="17">
    <w:abstractNumId w:val="17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1D"/>
    <w:rsid w:val="00010D76"/>
    <w:rsid w:val="00060251"/>
    <w:rsid w:val="00140A1A"/>
    <w:rsid w:val="001804A4"/>
    <w:rsid w:val="00187B4C"/>
    <w:rsid w:val="001A2452"/>
    <w:rsid w:val="001C64E8"/>
    <w:rsid w:val="00206EE2"/>
    <w:rsid w:val="0021762C"/>
    <w:rsid w:val="00236101"/>
    <w:rsid w:val="0024101D"/>
    <w:rsid w:val="002A778B"/>
    <w:rsid w:val="00322C97"/>
    <w:rsid w:val="00375289"/>
    <w:rsid w:val="004438D3"/>
    <w:rsid w:val="00462961"/>
    <w:rsid w:val="0047514B"/>
    <w:rsid w:val="004801FB"/>
    <w:rsid w:val="004F55BB"/>
    <w:rsid w:val="00522E9B"/>
    <w:rsid w:val="005F38C0"/>
    <w:rsid w:val="00642017"/>
    <w:rsid w:val="00650CCA"/>
    <w:rsid w:val="006550EC"/>
    <w:rsid w:val="00682E0B"/>
    <w:rsid w:val="00691E38"/>
    <w:rsid w:val="006D61A0"/>
    <w:rsid w:val="006E7FA8"/>
    <w:rsid w:val="006F1BAC"/>
    <w:rsid w:val="00737F60"/>
    <w:rsid w:val="007E2D03"/>
    <w:rsid w:val="007E431B"/>
    <w:rsid w:val="007F076C"/>
    <w:rsid w:val="007F3C69"/>
    <w:rsid w:val="00812FF1"/>
    <w:rsid w:val="00852814"/>
    <w:rsid w:val="00884F62"/>
    <w:rsid w:val="008D3BAF"/>
    <w:rsid w:val="008F4CF9"/>
    <w:rsid w:val="009450EE"/>
    <w:rsid w:val="00964ACF"/>
    <w:rsid w:val="009E06F1"/>
    <w:rsid w:val="00A046DC"/>
    <w:rsid w:val="00A7016A"/>
    <w:rsid w:val="00AA0AB2"/>
    <w:rsid w:val="00AB354B"/>
    <w:rsid w:val="00AD3079"/>
    <w:rsid w:val="00AF22B5"/>
    <w:rsid w:val="00B63854"/>
    <w:rsid w:val="00B72FA4"/>
    <w:rsid w:val="00BA5B9B"/>
    <w:rsid w:val="00BB4472"/>
    <w:rsid w:val="00C33C28"/>
    <w:rsid w:val="00D01D85"/>
    <w:rsid w:val="00E1541F"/>
    <w:rsid w:val="00FD421D"/>
    <w:rsid w:val="00FE5F4F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3854"/>
    <w:rPr>
      <w:lang w:eastAsia="fr-FR"/>
    </w:rPr>
  </w:style>
  <w:style w:type="paragraph" w:styleId="Titre3">
    <w:name w:val="heading 3"/>
    <w:basedOn w:val="Normal"/>
    <w:next w:val="Normal"/>
    <w:qFormat/>
    <w:rsid w:val="00A046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6DC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37528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75289"/>
    <w:rPr>
      <w:lang w:eastAsia="fr-FR"/>
    </w:rPr>
  </w:style>
  <w:style w:type="paragraph" w:styleId="Pieddepage">
    <w:name w:val="footer"/>
    <w:basedOn w:val="Normal"/>
    <w:link w:val="PieddepageCar"/>
    <w:rsid w:val="0037528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5289"/>
    <w:rPr>
      <w:lang w:eastAsia="fr-FR"/>
    </w:rPr>
  </w:style>
  <w:style w:type="paragraph" w:styleId="Paragraphedeliste">
    <w:name w:val="List Paragraph"/>
    <w:basedOn w:val="Normal"/>
    <w:uiPriority w:val="34"/>
    <w:qFormat/>
    <w:rsid w:val="006E7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3854"/>
    <w:rPr>
      <w:lang w:eastAsia="fr-FR"/>
    </w:rPr>
  </w:style>
  <w:style w:type="paragraph" w:styleId="Titre3">
    <w:name w:val="heading 3"/>
    <w:basedOn w:val="Normal"/>
    <w:next w:val="Normal"/>
    <w:qFormat/>
    <w:rsid w:val="00A046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6DC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37528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75289"/>
    <w:rPr>
      <w:lang w:eastAsia="fr-FR"/>
    </w:rPr>
  </w:style>
  <w:style w:type="paragraph" w:styleId="Pieddepage">
    <w:name w:val="footer"/>
    <w:basedOn w:val="Normal"/>
    <w:link w:val="PieddepageCar"/>
    <w:rsid w:val="0037528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5289"/>
    <w:rPr>
      <w:lang w:eastAsia="fr-FR"/>
    </w:rPr>
  </w:style>
  <w:style w:type="paragraph" w:styleId="Paragraphedeliste">
    <w:name w:val="List Paragraph"/>
    <w:basedOn w:val="Normal"/>
    <w:uiPriority w:val="34"/>
    <w:qFormat/>
    <w:rsid w:val="006E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ocuments\GitHub\Projet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0958A-2C06-4C46-BE83-C2540CB7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1436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cas d’utilisation :</vt:lpstr>
    </vt:vector>
  </TitlesOfParts>
  <Company>CEGEP Jonquiere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cas d’utilisation :</dc:title>
  <dc:creator>Utilisateur</dc:creator>
  <cp:lastModifiedBy>Utilisateur</cp:lastModifiedBy>
  <cp:revision>5</cp:revision>
  <dcterms:created xsi:type="dcterms:W3CDTF">2014-10-23T18:32:00Z</dcterms:created>
  <dcterms:modified xsi:type="dcterms:W3CDTF">2014-12-18T20:42:00Z</dcterms:modified>
</cp:coreProperties>
</file>