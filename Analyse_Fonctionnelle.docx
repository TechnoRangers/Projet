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158863"/>
        <w:docPartObj>
          <w:docPartGallery w:val="Cover Pages"/>
          <w:docPartUnique/>
        </w:docPartObj>
      </w:sdtPr>
      <w:sdtEndPr>
        <w:rPr>
          <w:rFonts w:eastAsiaTheme="minorEastAsia"/>
          <w:lang w:val="fr-FR" w:eastAsia="fr-CA"/>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gridCol w:w="4896"/>
          </w:tblGrid>
          <w:tr w:rsidR="00995B3C">
            <w:trPr>
              <w:trHeight w:val="1440"/>
            </w:trPr>
            <w:tc>
              <w:tcPr>
                <w:tcW w:w="1440" w:type="dxa"/>
                <w:tcBorders>
                  <w:right w:val="single" w:sz="4" w:space="0" w:color="FFFFFF" w:themeColor="background1"/>
                </w:tcBorders>
                <w:shd w:val="clear" w:color="auto" w:fill="3C8890" w:themeFill="accent2" w:themeFillShade="BF"/>
              </w:tcPr>
              <w:p w:rsidR="00995B3C" w:rsidRDefault="00995B3C"/>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fullDate="2014-08-28T00:00:00Z">
                  <w:dateFormat w:val="yyyy"/>
                  <w:lid w:val="fr-FR"/>
                  <w:storeMappedDataAs w:val="dateTime"/>
                  <w:calendar w:val="gregorian"/>
                </w:date>
              </w:sdtPr>
              <w:sdtContent>
                <w:tc>
                  <w:tcPr>
                    <w:tcW w:w="2520" w:type="dxa"/>
                    <w:gridSpan w:val="2"/>
                    <w:tcBorders>
                      <w:left w:val="single" w:sz="4" w:space="0" w:color="FFFFFF" w:themeColor="background1"/>
                    </w:tcBorders>
                    <w:shd w:val="clear" w:color="auto" w:fill="3C8890" w:themeFill="accent2" w:themeFillShade="BF"/>
                    <w:vAlign w:val="bottom"/>
                  </w:tcPr>
                  <w:p w:rsidR="00995B3C" w:rsidRDefault="00E50FC8" w:rsidP="007F3CF8">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lang w:val="fr-FR"/>
                      </w:rPr>
                      <w:t>2014</w:t>
                    </w:r>
                  </w:p>
                </w:tc>
              </w:sdtContent>
            </w:sdt>
          </w:tr>
          <w:tr w:rsidR="00995B3C" w:rsidTr="007F3CF8">
            <w:trPr>
              <w:gridAfter w:val="1"/>
              <w:wAfter w:w="4896" w:type="dxa"/>
              <w:trHeight w:val="2880"/>
            </w:trPr>
            <w:tc>
              <w:tcPr>
                <w:tcW w:w="1440" w:type="dxa"/>
                <w:tcBorders>
                  <w:right w:val="single" w:sz="4" w:space="0" w:color="000000" w:themeColor="text1"/>
                </w:tcBorders>
                <w:shd w:val="clear" w:color="auto" w:fill="auto"/>
              </w:tcPr>
              <w:p w:rsidR="00995B3C" w:rsidRDefault="00995B3C"/>
            </w:tc>
            <w:tc>
              <w:tcPr>
                <w:tcW w:w="2520" w:type="dxa"/>
                <w:tcBorders>
                  <w:left w:val="single" w:sz="4" w:space="0" w:color="000000" w:themeColor="text1"/>
                </w:tcBorders>
                <w:vAlign w:val="center"/>
              </w:tcPr>
              <w:sdt>
                <w:sdtPr>
                  <w:rPr>
                    <w:color w:val="A68100"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995B3C" w:rsidRDefault="007F3CF8">
                    <w:pPr>
                      <w:pStyle w:val="Sansinterligne"/>
                      <w:rPr>
                        <w:color w:val="A68100" w:themeColor="accent3" w:themeShade="BF"/>
                      </w:rPr>
                    </w:pPr>
                    <w:r>
                      <w:rPr>
                        <w:color w:val="A68100" w:themeColor="accent3" w:themeShade="BF"/>
                      </w:rPr>
                      <w:t>Techno Rangers</w:t>
                    </w:r>
                  </w:p>
                </w:sdtContent>
              </w:sdt>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p w:rsidR="00995B3C" w:rsidRDefault="00995B3C">
                <w:pPr>
                  <w:pStyle w:val="Sansinterligne"/>
                  <w:rPr>
                    <w:color w:val="A68100" w:themeColor="accent3" w:themeShade="BF"/>
                  </w:rPr>
                </w:pPr>
              </w:p>
            </w:tc>
          </w:tr>
        </w:tbl>
        <w:p w:rsidR="00995B3C" w:rsidRDefault="00995B3C"/>
        <w:p w:rsidR="00995B3C" w:rsidRDefault="00995B3C"/>
        <w:tbl>
          <w:tblPr>
            <w:tblpPr w:leftFromText="187" w:rightFromText="187" w:horzAnchor="margin" w:tblpXSpec="center" w:tblpYSpec="bottom"/>
            <w:tblW w:w="5000" w:type="pct"/>
            <w:tblLook w:val="04A0" w:firstRow="1" w:lastRow="0" w:firstColumn="1" w:lastColumn="0" w:noHBand="0" w:noVBand="1"/>
          </w:tblPr>
          <w:tblGrid>
            <w:gridCol w:w="8856"/>
          </w:tblGrid>
          <w:tr w:rsidR="00995B3C">
            <w:tc>
              <w:tcPr>
                <w:tcW w:w="0" w:type="auto"/>
              </w:tcPr>
              <w:p w:rsidR="00995B3C" w:rsidRDefault="00995B3C" w:rsidP="00E50FC8">
                <w:pPr>
                  <w:pStyle w:val="Sansinterligne"/>
                  <w:rPr>
                    <w:b/>
                    <w:bCs/>
                    <w:caps/>
                    <w:sz w:val="72"/>
                    <w:szCs w:val="72"/>
                  </w:rPr>
                </w:pPr>
                <w:r>
                  <w:rPr>
                    <w:b/>
                    <w:bCs/>
                    <w:caps/>
                    <w:color w:val="A68100" w:themeColor="accent3" w:themeShade="BF"/>
                    <w:sz w:val="72"/>
                    <w:szCs w:val="72"/>
                    <w:lang w:val="fr-FR"/>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E50FC8">
                      <w:rPr>
                        <w:b/>
                        <w:bCs/>
                        <w:caps/>
                        <w:sz w:val="72"/>
                        <w:szCs w:val="72"/>
                      </w:rPr>
                      <w:t>Analyse fonctionnelle</w:t>
                    </w:r>
                  </w:sdtContent>
                </w:sdt>
                <w:r>
                  <w:rPr>
                    <w:b/>
                    <w:bCs/>
                    <w:caps/>
                    <w:color w:val="A68100" w:themeColor="accent3" w:themeShade="BF"/>
                    <w:sz w:val="72"/>
                    <w:szCs w:val="72"/>
                    <w:lang w:val="fr-FR"/>
                  </w:rPr>
                  <w:t>]</w:t>
                </w:r>
              </w:p>
            </w:tc>
          </w:tr>
          <w:tr w:rsidR="00995B3C">
            <w:tc>
              <w:tcPr>
                <w:tcW w:w="0" w:type="auto"/>
              </w:tcPr>
              <w:p w:rsidR="00995B3C" w:rsidRDefault="00995B3C" w:rsidP="007F3CF8">
                <w:pPr>
                  <w:pStyle w:val="Sansinterligne"/>
                  <w:rPr>
                    <w:color w:val="808080" w:themeColor="background1" w:themeShade="80"/>
                  </w:rPr>
                </w:pPr>
              </w:p>
            </w:tc>
          </w:tr>
        </w:tbl>
        <w:p w:rsidR="00995B3C" w:rsidRDefault="00995B3C"/>
        <w:p w:rsidR="00995B3C" w:rsidRDefault="00B2160F">
          <w:pPr>
            <w:rPr>
              <w:rFonts w:eastAsiaTheme="minorEastAsia"/>
              <w:lang w:val="fr-FR" w:eastAsia="fr-CA"/>
            </w:rPr>
          </w:pPr>
          <w:r>
            <w:rPr>
              <w:rFonts w:eastAsiaTheme="minorEastAsia"/>
              <w:noProof/>
              <w:lang w:eastAsia="fr-CA"/>
            </w:rPr>
            <w:drawing>
              <wp:anchor distT="0" distB="0" distL="114300" distR="114300" simplePos="0" relativeHeight="251660288" behindDoc="1" locked="0" layoutInCell="1" allowOverlap="1" wp14:anchorId="6C040195" wp14:editId="70BD96F4">
                <wp:simplePos x="2004060" y="3802380"/>
                <wp:positionH relativeFrom="margin">
                  <wp:align>center</wp:align>
                </wp:positionH>
                <wp:positionV relativeFrom="margin">
                  <wp:align>center</wp:align>
                </wp:positionV>
                <wp:extent cx="4693920" cy="352044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693920" cy="3520440"/>
                        </a:xfrm>
                        <a:prstGeom prst="rect">
                          <a:avLst/>
                        </a:prstGeom>
                      </pic:spPr>
                    </pic:pic>
                  </a:graphicData>
                </a:graphic>
                <wp14:sizeRelH relativeFrom="page">
                  <wp14:pctWidth>0</wp14:pctWidth>
                </wp14:sizeRelH>
                <wp14:sizeRelV relativeFrom="page">
                  <wp14:pctHeight>0</wp14:pctHeight>
                </wp14:sizeRelV>
              </wp:anchor>
            </w:drawing>
          </w:r>
          <w:r w:rsidR="00995B3C">
            <w:rPr>
              <w:rFonts w:eastAsiaTheme="minorEastAsia"/>
              <w:lang w:val="fr-FR" w:eastAsia="fr-CA"/>
            </w:rPr>
            <w:br w:type="page"/>
          </w:r>
        </w:p>
      </w:sdtContent>
    </w:sdt>
    <w:sdt>
      <w:sdtPr>
        <w:rPr>
          <w:rFonts w:asciiTheme="minorHAnsi" w:eastAsiaTheme="minorHAnsi" w:hAnsiTheme="minorHAnsi" w:cstheme="minorBidi"/>
          <w:b w:val="0"/>
          <w:bCs w:val="0"/>
          <w:color w:val="auto"/>
          <w:sz w:val="22"/>
          <w:szCs w:val="22"/>
          <w:lang w:val="fr-FR" w:eastAsia="en-US"/>
        </w:rPr>
        <w:id w:val="-1911231274"/>
        <w:docPartObj>
          <w:docPartGallery w:val="Table of Contents"/>
          <w:docPartUnique/>
        </w:docPartObj>
      </w:sdtPr>
      <w:sdtContent>
        <w:p w:rsidR="00995B3C" w:rsidRDefault="00995B3C">
          <w:pPr>
            <w:pStyle w:val="En-ttedetabledesmatires"/>
          </w:pPr>
          <w:r>
            <w:rPr>
              <w:lang w:val="fr-FR"/>
            </w:rPr>
            <w:t>Table des matières</w:t>
          </w:r>
        </w:p>
        <w:p w:rsidR="0078576D" w:rsidRDefault="00C26A54">
          <w:pPr>
            <w:pStyle w:val="TM1"/>
            <w:tabs>
              <w:tab w:val="right" w:leader="dot" w:pos="8630"/>
            </w:tabs>
            <w:rPr>
              <w:noProof/>
            </w:rPr>
          </w:pPr>
          <w:r>
            <w:fldChar w:fldCharType="begin"/>
          </w:r>
          <w:r>
            <w:instrText xml:space="preserve"> TOC \o "1-3" \h \z \u </w:instrText>
          </w:r>
          <w:r>
            <w:fldChar w:fldCharType="separate"/>
          </w:r>
          <w:hyperlink w:anchor="_Toc397002035" w:history="1">
            <w:r w:rsidR="0078576D" w:rsidRPr="0031289F">
              <w:rPr>
                <w:rStyle w:val="Lienhypertexte"/>
                <w:noProof/>
              </w:rPr>
              <w:t>Introduction</w:t>
            </w:r>
            <w:r w:rsidR="0078576D">
              <w:rPr>
                <w:noProof/>
                <w:webHidden/>
              </w:rPr>
              <w:tab/>
            </w:r>
            <w:r w:rsidR="0078576D">
              <w:rPr>
                <w:noProof/>
                <w:webHidden/>
              </w:rPr>
              <w:fldChar w:fldCharType="begin"/>
            </w:r>
            <w:r w:rsidR="0078576D">
              <w:rPr>
                <w:noProof/>
                <w:webHidden/>
              </w:rPr>
              <w:instrText xml:space="preserve"> PAGEREF _Toc397002035 \h </w:instrText>
            </w:r>
            <w:r w:rsidR="0078576D">
              <w:rPr>
                <w:noProof/>
                <w:webHidden/>
              </w:rPr>
            </w:r>
            <w:r w:rsidR="0078576D">
              <w:rPr>
                <w:noProof/>
                <w:webHidden/>
              </w:rPr>
              <w:fldChar w:fldCharType="separate"/>
            </w:r>
            <w:r w:rsidR="0078576D">
              <w:rPr>
                <w:noProof/>
                <w:webHidden/>
              </w:rPr>
              <w:t>2</w:t>
            </w:r>
            <w:r w:rsidR="0078576D">
              <w:rPr>
                <w:noProof/>
                <w:webHidden/>
              </w:rPr>
              <w:fldChar w:fldCharType="end"/>
            </w:r>
          </w:hyperlink>
        </w:p>
        <w:p w:rsidR="0078576D" w:rsidRDefault="000A2986">
          <w:pPr>
            <w:pStyle w:val="TM1"/>
            <w:tabs>
              <w:tab w:val="right" w:leader="dot" w:pos="8630"/>
            </w:tabs>
            <w:rPr>
              <w:noProof/>
            </w:rPr>
          </w:pPr>
          <w:hyperlink w:anchor="_Toc397002036" w:history="1">
            <w:r w:rsidR="0078576D" w:rsidRPr="0031289F">
              <w:rPr>
                <w:rStyle w:val="Lienhypertexte"/>
                <w:noProof/>
              </w:rPr>
              <w:t>Mise en contexte</w:t>
            </w:r>
            <w:r w:rsidR="0078576D">
              <w:rPr>
                <w:noProof/>
                <w:webHidden/>
              </w:rPr>
              <w:tab/>
            </w:r>
            <w:r w:rsidR="0078576D">
              <w:rPr>
                <w:noProof/>
                <w:webHidden/>
              </w:rPr>
              <w:fldChar w:fldCharType="begin"/>
            </w:r>
            <w:r w:rsidR="0078576D">
              <w:rPr>
                <w:noProof/>
                <w:webHidden/>
              </w:rPr>
              <w:instrText xml:space="preserve"> PAGEREF _Toc397002036 \h </w:instrText>
            </w:r>
            <w:r w:rsidR="0078576D">
              <w:rPr>
                <w:noProof/>
                <w:webHidden/>
              </w:rPr>
            </w:r>
            <w:r w:rsidR="0078576D">
              <w:rPr>
                <w:noProof/>
                <w:webHidden/>
              </w:rPr>
              <w:fldChar w:fldCharType="separate"/>
            </w:r>
            <w:r w:rsidR="0078576D">
              <w:rPr>
                <w:noProof/>
                <w:webHidden/>
              </w:rPr>
              <w:t>3</w:t>
            </w:r>
            <w:r w:rsidR="0078576D">
              <w:rPr>
                <w:noProof/>
                <w:webHidden/>
              </w:rPr>
              <w:fldChar w:fldCharType="end"/>
            </w:r>
          </w:hyperlink>
        </w:p>
        <w:p w:rsidR="0078576D" w:rsidRDefault="000A2986">
          <w:pPr>
            <w:pStyle w:val="TM1"/>
            <w:tabs>
              <w:tab w:val="right" w:leader="dot" w:pos="8630"/>
            </w:tabs>
            <w:rPr>
              <w:noProof/>
            </w:rPr>
          </w:pPr>
          <w:hyperlink w:anchor="_Toc397002037" w:history="1">
            <w:r w:rsidR="0078576D" w:rsidRPr="0031289F">
              <w:rPr>
                <w:rStyle w:val="Lienhypertexte"/>
                <w:noProof/>
              </w:rPr>
              <w:t>Acteurs et leur rôles</w:t>
            </w:r>
            <w:r w:rsidR="0078576D">
              <w:rPr>
                <w:noProof/>
                <w:webHidden/>
              </w:rPr>
              <w:tab/>
            </w:r>
            <w:r w:rsidR="0078576D">
              <w:rPr>
                <w:noProof/>
                <w:webHidden/>
              </w:rPr>
              <w:fldChar w:fldCharType="begin"/>
            </w:r>
            <w:r w:rsidR="0078576D">
              <w:rPr>
                <w:noProof/>
                <w:webHidden/>
              </w:rPr>
              <w:instrText xml:space="preserve"> PAGEREF _Toc397002037 \h </w:instrText>
            </w:r>
            <w:r w:rsidR="0078576D">
              <w:rPr>
                <w:noProof/>
                <w:webHidden/>
              </w:rPr>
            </w:r>
            <w:r w:rsidR="0078576D">
              <w:rPr>
                <w:noProof/>
                <w:webHidden/>
              </w:rPr>
              <w:fldChar w:fldCharType="separate"/>
            </w:r>
            <w:r w:rsidR="0078576D">
              <w:rPr>
                <w:noProof/>
                <w:webHidden/>
              </w:rPr>
              <w:t>4</w:t>
            </w:r>
            <w:r w:rsidR="0078576D">
              <w:rPr>
                <w:noProof/>
                <w:webHidden/>
              </w:rPr>
              <w:fldChar w:fldCharType="end"/>
            </w:r>
          </w:hyperlink>
        </w:p>
        <w:p w:rsidR="0078576D" w:rsidRDefault="000A2986">
          <w:pPr>
            <w:pStyle w:val="TM1"/>
            <w:tabs>
              <w:tab w:val="right" w:leader="dot" w:pos="8630"/>
            </w:tabs>
            <w:rPr>
              <w:noProof/>
            </w:rPr>
          </w:pPr>
          <w:hyperlink w:anchor="_Toc397002038" w:history="1">
            <w:r w:rsidR="0078576D" w:rsidRPr="0031289F">
              <w:rPr>
                <w:rStyle w:val="Lienhypertexte"/>
                <w:noProof/>
              </w:rPr>
              <w:t>Évènements par acteur</w:t>
            </w:r>
            <w:r w:rsidR="0078576D">
              <w:rPr>
                <w:noProof/>
                <w:webHidden/>
              </w:rPr>
              <w:tab/>
            </w:r>
            <w:r w:rsidR="0078576D">
              <w:rPr>
                <w:noProof/>
                <w:webHidden/>
              </w:rPr>
              <w:fldChar w:fldCharType="begin"/>
            </w:r>
            <w:r w:rsidR="0078576D">
              <w:rPr>
                <w:noProof/>
                <w:webHidden/>
              </w:rPr>
              <w:instrText xml:space="preserve"> PAGEREF _Toc397002038 \h </w:instrText>
            </w:r>
            <w:r w:rsidR="0078576D">
              <w:rPr>
                <w:noProof/>
                <w:webHidden/>
              </w:rPr>
            </w:r>
            <w:r w:rsidR="0078576D">
              <w:rPr>
                <w:noProof/>
                <w:webHidden/>
              </w:rPr>
              <w:fldChar w:fldCharType="separate"/>
            </w:r>
            <w:r w:rsidR="0078576D">
              <w:rPr>
                <w:noProof/>
                <w:webHidden/>
              </w:rPr>
              <w:t>5</w:t>
            </w:r>
            <w:r w:rsidR="0078576D">
              <w:rPr>
                <w:noProof/>
                <w:webHidden/>
              </w:rPr>
              <w:fldChar w:fldCharType="end"/>
            </w:r>
          </w:hyperlink>
        </w:p>
        <w:p w:rsidR="0078576D" w:rsidRDefault="000A2986">
          <w:pPr>
            <w:pStyle w:val="TM1"/>
            <w:tabs>
              <w:tab w:val="right" w:leader="dot" w:pos="8630"/>
            </w:tabs>
            <w:rPr>
              <w:noProof/>
            </w:rPr>
          </w:pPr>
          <w:hyperlink w:anchor="_Toc397002039" w:history="1">
            <w:r w:rsidR="0078576D" w:rsidRPr="0031289F">
              <w:rPr>
                <w:rStyle w:val="Lienhypertexte"/>
                <w:noProof/>
              </w:rPr>
              <w:t>Diagramme de contexte</w:t>
            </w:r>
            <w:r w:rsidR="0078576D">
              <w:rPr>
                <w:noProof/>
                <w:webHidden/>
              </w:rPr>
              <w:tab/>
            </w:r>
            <w:r w:rsidR="0078576D">
              <w:rPr>
                <w:noProof/>
                <w:webHidden/>
              </w:rPr>
              <w:fldChar w:fldCharType="begin"/>
            </w:r>
            <w:r w:rsidR="0078576D">
              <w:rPr>
                <w:noProof/>
                <w:webHidden/>
              </w:rPr>
              <w:instrText xml:space="preserve"> PAGEREF _Toc397002039 \h </w:instrText>
            </w:r>
            <w:r w:rsidR="0078576D">
              <w:rPr>
                <w:noProof/>
                <w:webHidden/>
              </w:rPr>
            </w:r>
            <w:r w:rsidR="0078576D">
              <w:rPr>
                <w:noProof/>
                <w:webHidden/>
              </w:rPr>
              <w:fldChar w:fldCharType="separate"/>
            </w:r>
            <w:r w:rsidR="0078576D">
              <w:rPr>
                <w:noProof/>
                <w:webHidden/>
              </w:rPr>
              <w:t>6</w:t>
            </w:r>
            <w:r w:rsidR="0078576D">
              <w:rPr>
                <w:noProof/>
                <w:webHidden/>
              </w:rPr>
              <w:fldChar w:fldCharType="end"/>
            </w:r>
          </w:hyperlink>
        </w:p>
        <w:p w:rsidR="00995B3C" w:rsidRDefault="00C26A54">
          <w:r>
            <w:rPr>
              <w:b/>
              <w:bCs/>
              <w:noProof/>
              <w:lang w:val="fr-FR"/>
            </w:rPr>
            <w:fldChar w:fldCharType="end"/>
          </w:r>
        </w:p>
      </w:sdtContent>
    </w:sdt>
    <w:p w:rsidR="00995B3C" w:rsidRDefault="00995B3C"/>
    <w:p w:rsidR="00995B3C" w:rsidRDefault="00F10478">
      <w:r>
        <w:rPr>
          <w:noProof/>
          <w:lang w:eastAsia="fr-CA"/>
        </w:rPr>
        <mc:AlternateContent>
          <mc:Choice Requires="wps">
            <w:drawing>
              <wp:anchor distT="0" distB="0" distL="114300" distR="114300" simplePos="0" relativeHeight="251659264" behindDoc="0" locked="0" layoutInCell="1" allowOverlap="1">
                <wp:simplePos x="0" y="0"/>
                <wp:positionH relativeFrom="column">
                  <wp:posOffset>-167640</wp:posOffset>
                </wp:positionH>
                <wp:positionV relativeFrom="paragraph">
                  <wp:posOffset>6955155</wp:posOffset>
                </wp:positionV>
                <wp:extent cx="5783580" cy="7924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5783580" cy="7924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3.2pt;margin-top:547.65pt;width:455.4pt;height:6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" fillcolor="white [3201]" strokecolor="white [3212]" strokeweight="2pt"/>
            </w:pict>
          </mc:Fallback>
        </mc:AlternateContent>
      </w:r>
      <w:r w:rsidR="00995B3C">
        <w:br w:type="page"/>
      </w:r>
    </w:p>
    <w:p w:rsidR="00FF57B9" w:rsidRDefault="00E50FC8" w:rsidP="00FF57B9">
      <w:pPr>
        <w:pStyle w:val="Titre1"/>
      </w:pPr>
      <w:bookmarkStart w:id="0" w:name="_Toc397002035"/>
      <w:r>
        <w:lastRenderedPageBreak/>
        <w:t>Introduction</w:t>
      </w:r>
      <w:bookmarkEnd w:id="0"/>
    </w:p>
    <w:p w:rsidR="00FF57B9" w:rsidRPr="00FF57B9" w:rsidRDefault="00FF57B9" w:rsidP="00FF57B9">
      <w:pPr>
        <w:spacing w:after="0"/>
      </w:pPr>
    </w:p>
    <w:p w:rsidR="00E50FC8" w:rsidRDefault="00E50FC8" w:rsidP="00E50FC8">
      <w:r>
        <w:t>Nous, l’équipe des Techno Rangers, avons été mandatés pour</w:t>
      </w:r>
      <w:r w:rsidR="009A5C78">
        <w:t xml:space="preserve"> réaliser l’analyse et</w:t>
      </w:r>
      <w:r>
        <w:t xml:space="preserve"> créer un système de gestion d’une chaîne hôtelière</w:t>
      </w:r>
      <w:r w:rsidR="00154729">
        <w:t xml:space="preserve"> qui remplacera les anciens systèmes de</w:t>
      </w:r>
      <w:r>
        <w:t xml:space="preserve"> réservation des chambres, </w:t>
      </w:r>
      <w:r w:rsidR="00154729">
        <w:t xml:space="preserve">de </w:t>
      </w:r>
      <w:r>
        <w:t>salles pour des évènements</w:t>
      </w:r>
      <w:r w:rsidR="00154729">
        <w:t xml:space="preserve"> et d’équipement récréatifs. De plus, le système devra permettre de faire la gestion centralisée de l’inventaire et du personnel.</w:t>
      </w:r>
      <w:r w:rsidR="00FF57B9">
        <w:t xml:space="preserve"> Le système devra également être capable de s’arrimer au système comptable. </w:t>
      </w:r>
      <w:r w:rsidR="00154729">
        <w:t xml:space="preserve"> </w:t>
      </w:r>
    </w:p>
    <w:p w:rsidR="00FF57B9" w:rsidRDefault="00FF57B9" w:rsidP="00E50FC8">
      <w:r>
        <w:t>L’objectif du système sera de centraliser la gestion de l’approvisionnement</w:t>
      </w:r>
      <w:r w:rsidR="009A5C78">
        <w:t xml:space="preserve"> et d’améliorer l’efficacité du service. Les gestionnaires pourront ainsi consulter des statistiques concernant l’achalandage de leur hôtel. </w:t>
      </w:r>
    </w:p>
    <w:p w:rsidR="00FF57B9" w:rsidRDefault="00FF57B9">
      <w:pPr>
        <w:rPr>
          <w:rFonts w:asciiTheme="majorHAnsi" w:eastAsiaTheme="majorEastAsia" w:hAnsiTheme="majorHAnsi" w:cstheme="majorBidi"/>
          <w:b/>
          <w:bCs/>
          <w:color w:val="71941A" w:themeColor="accent1" w:themeShade="BF"/>
          <w:sz w:val="28"/>
          <w:szCs w:val="28"/>
        </w:rPr>
      </w:pPr>
      <w:r>
        <w:br w:type="page"/>
      </w:r>
    </w:p>
    <w:p w:rsidR="00FF57B9" w:rsidRDefault="00FF57B9" w:rsidP="00FF57B9">
      <w:pPr>
        <w:pStyle w:val="Titre1"/>
      </w:pPr>
      <w:bookmarkStart w:id="1" w:name="_Toc397002036"/>
      <w:r>
        <w:lastRenderedPageBreak/>
        <w:t>Mise en contexte</w:t>
      </w:r>
      <w:bookmarkEnd w:id="1"/>
    </w:p>
    <w:p w:rsidR="00FF57B9" w:rsidRDefault="00FF57B9" w:rsidP="00FF57B9">
      <w:pPr>
        <w:spacing w:after="0"/>
      </w:pPr>
    </w:p>
    <w:p w:rsidR="009A5C78" w:rsidRDefault="00257B41" w:rsidP="00FF57B9">
      <w:pPr>
        <w:spacing w:after="0"/>
      </w:pPr>
      <w:r>
        <w:t xml:space="preserve">La chaîne </w:t>
      </w:r>
      <w:r w:rsidR="00BC4009">
        <w:t>NouvHotel</w:t>
      </w:r>
      <w:r>
        <w:t xml:space="preserve"> possède 10 hôtels à travers le Québec et le Nouveau-Brunswick. Actuellement, chacun d’eux possèdent un système de gestion différent</w:t>
      </w:r>
      <w:r w:rsidR="0035373F">
        <w:t xml:space="preserve"> et</w:t>
      </w:r>
      <w:r w:rsidR="00B93513">
        <w:t xml:space="preserve"> un</w:t>
      </w:r>
      <w:r w:rsidR="0035373F">
        <w:t xml:space="preserve"> système comptable externe</w:t>
      </w:r>
      <w:r>
        <w:t>. Ces systèmes seront remplacés par un seul système central qui tiendra compte des spécificités de chaque hôtel. Le système devra être en mesure de :</w:t>
      </w:r>
    </w:p>
    <w:p w:rsidR="00A841C2" w:rsidRDefault="00A841C2" w:rsidP="00FF57B9">
      <w:pPr>
        <w:spacing w:after="0"/>
      </w:pPr>
    </w:p>
    <w:p w:rsidR="00A841C2" w:rsidRDefault="00A841C2" w:rsidP="00A841C2">
      <w:pPr>
        <w:pStyle w:val="Paragraphedeliste"/>
        <w:numPr>
          <w:ilvl w:val="0"/>
          <w:numId w:val="1"/>
        </w:numPr>
        <w:spacing w:after="0"/>
      </w:pPr>
      <w:r>
        <w:t>Permettre aux gestionnaires de consulter l’inventaire central.</w:t>
      </w:r>
    </w:p>
    <w:p w:rsidR="0035373F" w:rsidRDefault="0035373F" w:rsidP="00A841C2">
      <w:pPr>
        <w:pStyle w:val="Paragraphedeliste"/>
        <w:numPr>
          <w:ilvl w:val="0"/>
          <w:numId w:val="1"/>
        </w:numPr>
        <w:spacing w:after="0"/>
      </w:pPr>
      <w:r>
        <w:t>Consulter des statistiques sur l’achalandage des chambres et de la location d’équipement.</w:t>
      </w:r>
    </w:p>
    <w:p w:rsidR="00A841C2" w:rsidRDefault="00A841C2" w:rsidP="00A841C2">
      <w:pPr>
        <w:pStyle w:val="Paragraphedeliste"/>
        <w:numPr>
          <w:ilvl w:val="0"/>
          <w:numId w:val="1"/>
        </w:numPr>
        <w:spacing w:after="0"/>
      </w:pPr>
      <w:r>
        <w:t>Faire des commandes de fournitures.</w:t>
      </w:r>
    </w:p>
    <w:p w:rsidR="00A841C2" w:rsidRDefault="00A841C2" w:rsidP="00A841C2">
      <w:pPr>
        <w:pStyle w:val="Paragraphedeliste"/>
        <w:numPr>
          <w:ilvl w:val="0"/>
          <w:numId w:val="1"/>
        </w:numPr>
        <w:spacing w:after="0"/>
      </w:pPr>
      <w:r>
        <w:t>Surveiller les quantités disponibles.</w:t>
      </w:r>
    </w:p>
    <w:p w:rsidR="00A841C2" w:rsidRDefault="00A841C2" w:rsidP="00A841C2">
      <w:pPr>
        <w:spacing w:after="0"/>
      </w:pPr>
    </w:p>
    <w:p w:rsidR="00A841C2" w:rsidRDefault="00A841C2" w:rsidP="00A841C2">
      <w:pPr>
        <w:spacing w:after="0"/>
      </w:pPr>
      <w:r>
        <w:t>De plus, le système devra permettre au réceptionniste</w:t>
      </w:r>
      <w:r w:rsidR="009F1891">
        <w:t xml:space="preserve"> de</w:t>
      </w:r>
      <w:r>
        <w:t> :</w:t>
      </w:r>
    </w:p>
    <w:p w:rsidR="00A841C2" w:rsidRDefault="00A841C2" w:rsidP="00A841C2">
      <w:pPr>
        <w:spacing w:after="0"/>
      </w:pPr>
    </w:p>
    <w:p w:rsidR="00A841C2" w:rsidRDefault="009F1891" w:rsidP="00A841C2">
      <w:pPr>
        <w:pStyle w:val="Paragraphedeliste"/>
        <w:numPr>
          <w:ilvl w:val="0"/>
          <w:numId w:val="2"/>
        </w:numPr>
        <w:spacing w:after="0"/>
      </w:pPr>
      <w:r>
        <w:t>Enregistrer les réservations faites par téléphone et sur place.</w:t>
      </w:r>
    </w:p>
    <w:p w:rsidR="009F1891" w:rsidRDefault="009F1891" w:rsidP="00A841C2">
      <w:pPr>
        <w:pStyle w:val="Paragraphedeliste"/>
        <w:numPr>
          <w:ilvl w:val="0"/>
          <w:numId w:val="2"/>
        </w:numPr>
        <w:spacing w:after="0"/>
      </w:pPr>
      <w:r>
        <w:t>Consulter la disponibilité des chambres.</w:t>
      </w:r>
    </w:p>
    <w:p w:rsidR="009F1891" w:rsidRDefault="009F1891" w:rsidP="00A841C2">
      <w:pPr>
        <w:pStyle w:val="Paragraphedeliste"/>
        <w:numPr>
          <w:ilvl w:val="0"/>
          <w:numId w:val="2"/>
        </w:numPr>
        <w:spacing w:after="0"/>
      </w:pPr>
      <w:r>
        <w:t>Enregistrer la location des salles et équipements.</w:t>
      </w:r>
    </w:p>
    <w:p w:rsidR="009F1891" w:rsidRDefault="009F1891" w:rsidP="009F1891">
      <w:pPr>
        <w:spacing w:after="0"/>
      </w:pPr>
    </w:p>
    <w:p w:rsidR="009F1891" w:rsidRDefault="009F1891" w:rsidP="009F1891">
      <w:pPr>
        <w:spacing w:after="0"/>
      </w:pPr>
      <w:r>
        <w:t>Il devra également comprendre une partie réservée au personnel pour :</w:t>
      </w:r>
    </w:p>
    <w:p w:rsidR="009F1891" w:rsidRDefault="009F1891" w:rsidP="009F1891">
      <w:pPr>
        <w:spacing w:after="0"/>
      </w:pPr>
    </w:p>
    <w:p w:rsidR="009F1891" w:rsidRDefault="009F1891" w:rsidP="009F1891">
      <w:pPr>
        <w:pStyle w:val="Paragraphedeliste"/>
        <w:numPr>
          <w:ilvl w:val="0"/>
          <w:numId w:val="3"/>
        </w:numPr>
        <w:spacing w:after="0"/>
      </w:pPr>
      <w:r>
        <w:t>Consulter leur dossier personnel.</w:t>
      </w:r>
    </w:p>
    <w:p w:rsidR="009F1891" w:rsidRDefault="009F1891" w:rsidP="009F1891">
      <w:pPr>
        <w:pStyle w:val="Paragraphedeliste"/>
        <w:numPr>
          <w:ilvl w:val="0"/>
          <w:numId w:val="3"/>
        </w:numPr>
        <w:spacing w:after="0"/>
      </w:pPr>
      <w:r>
        <w:t>Consulter leur horaire.</w:t>
      </w:r>
    </w:p>
    <w:p w:rsidR="009F1891" w:rsidRDefault="009F1891" w:rsidP="009F1891">
      <w:pPr>
        <w:pStyle w:val="Paragraphedeliste"/>
        <w:numPr>
          <w:ilvl w:val="0"/>
          <w:numId w:val="3"/>
        </w:numPr>
        <w:spacing w:after="0"/>
      </w:pPr>
      <w:r>
        <w:t>Optimiser le suivi de l’état des chambres et des salles.</w:t>
      </w:r>
    </w:p>
    <w:p w:rsidR="00B93513" w:rsidRDefault="00B93513" w:rsidP="00B93513">
      <w:pPr>
        <w:spacing w:after="0"/>
      </w:pPr>
    </w:p>
    <w:p w:rsidR="00B93513" w:rsidRDefault="00B93513" w:rsidP="00B93513">
      <w:pPr>
        <w:spacing w:after="0"/>
      </w:pPr>
    </w:p>
    <w:p w:rsidR="00B93513" w:rsidRDefault="00B93513">
      <w:r>
        <w:br w:type="page"/>
      </w:r>
    </w:p>
    <w:p w:rsidR="00B93513" w:rsidRDefault="00B93513" w:rsidP="00B93513">
      <w:pPr>
        <w:pStyle w:val="Titre1"/>
      </w:pPr>
      <w:bookmarkStart w:id="2" w:name="_Toc397002037"/>
      <w:r>
        <w:lastRenderedPageBreak/>
        <w:t>Acteurs et leur rôles</w:t>
      </w:r>
      <w:bookmarkEnd w:id="2"/>
    </w:p>
    <w:p w:rsidR="00B93513" w:rsidRPr="00B93513" w:rsidRDefault="00B93513" w:rsidP="00B93513"/>
    <w:tbl>
      <w:tblPr>
        <w:tblStyle w:val="Grilledutableau"/>
        <w:tblW w:w="10915" w:type="dxa"/>
        <w:tblInd w:w="-1026" w:type="dxa"/>
        <w:tblLook w:val="04A0" w:firstRow="1" w:lastRow="0" w:firstColumn="1" w:lastColumn="0" w:noHBand="0" w:noVBand="1"/>
      </w:tblPr>
      <w:tblGrid>
        <w:gridCol w:w="2410"/>
        <w:gridCol w:w="1418"/>
        <w:gridCol w:w="7087"/>
      </w:tblGrid>
      <w:tr w:rsidR="00B93513" w:rsidTr="000C0AD7">
        <w:trPr>
          <w:trHeight w:val="181"/>
        </w:trPr>
        <w:tc>
          <w:tcPr>
            <w:tcW w:w="2410" w:type="dxa"/>
          </w:tcPr>
          <w:p w:rsidR="00B93513" w:rsidRPr="00B93513" w:rsidRDefault="00B93513" w:rsidP="000F1514">
            <w:pPr>
              <w:rPr>
                <w:b/>
              </w:rPr>
            </w:pPr>
            <w:r w:rsidRPr="00B93513">
              <w:rPr>
                <w:b/>
              </w:rPr>
              <w:t>Acteur</w:t>
            </w:r>
          </w:p>
        </w:tc>
        <w:tc>
          <w:tcPr>
            <w:tcW w:w="1418" w:type="dxa"/>
          </w:tcPr>
          <w:p w:rsidR="00B93513" w:rsidRPr="00B93513" w:rsidRDefault="00B93513" w:rsidP="000F1514">
            <w:pPr>
              <w:rPr>
                <w:b/>
              </w:rPr>
            </w:pPr>
            <w:r w:rsidRPr="00B93513">
              <w:rPr>
                <w:b/>
              </w:rPr>
              <w:t>Type</w:t>
            </w:r>
          </w:p>
        </w:tc>
        <w:tc>
          <w:tcPr>
            <w:tcW w:w="7087" w:type="dxa"/>
          </w:tcPr>
          <w:p w:rsidR="00B93513" w:rsidRPr="00B93513" w:rsidRDefault="00B93513" w:rsidP="000F1514">
            <w:pPr>
              <w:rPr>
                <w:b/>
              </w:rPr>
            </w:pPr>
            <w:r w:rsidRPr="00B93513">
              <w:rPr>
                <w:b/>
              </w:rPr>
              <w:t>Rôle</w:t>
            </w:r>
          </w:p>
        </w:tc>
      </w:tr>
      <w:tr w:rsidR="00B93513" w:rsidTr="000C0AD7">
        <w:tc>
          <w:tcPr>
            <w:tcW w:w="2410" w:type="dxa"/>
          </w:tcPr>
          <w:p w:rsidR="00B93513" w:rsidRPr="004A13FD" w:rsidRDefault="000F1514" w:rsidP="000F1514">
            <w:pPr>
              <w:rPr>
                <w:sz w:val="20"/>
                <w:szCs w:val="20"/>
              </w:rPr>
            </w:pPr>
            <w:r w:rsidRPr="004A13FD">
              <w:rPr>
                <w:sz w:val="20"/>
                <w:szCs w:val="20"/>
              </w:rPr>
              <w:t>Propriétaire</w:t>
            </w:r>
          </w:p>
        </w:tc>
        <w:tc>
          <w:tcPr>
            <w:tcW w:w="1418" w:type="dxa"/>
          </w:tcPr>
          <w:p w:rsidR="00B93513" w:rsidRPr="004A13FD" w:rsidRDefault="00B93513" w:rsidP="000F1514">
            <w:pPr>
              <w:rPr>
                <w:sz w:val="20"/>
                <w:szCs w:val="20"/>
              </w:rPr>
            </w:pPr>
            <w:r w:rsidRPr="004A13FD">
              <w:rPr>
                <w:sz w:val="20"/>
                <w:szCs w:val="20"/>
              </w:rPr>
              <w:t>Primaire</w:t>
            </w:r>
          </w:p>
        </w:tc>
        <w:tc>
          <w:tcPr>
            <w:tcW w:w="7087" w:type="dxa"/>
          </w:tcPr>
          <w:p w:rsidR="00B93513" w:rsidRPr="004A13FD" w:rsidRDefault="00BE3FE3" w:rsidP="000F1514">
            <w:pPr>
              <w:rPr>
                <w:sz w:val="20"/>
                <w:szCs w:val="20"/>
              </w:rPr>
            </w:pPr>
            <w:r w:rsidRPr="004A13FD">
              <w:rPr>
                <w:sz w:val="20"/>
                <w:szCs w:val="20"/>
              </w:rPr>
              <w:t>Le propriétaire à accès au système dans son ensemble pour une consultation générale de son établissement. De même, il peut consulter les statistiques afin d’avoir une vision globale de l’occupation de l’hôtel et de prendre les décisions qui seront nécessaires.</w:t>
            </w:r>
          </w:p>
        </w:tc>
      </w:tr>
      <w:tr w:rsidR="00B93513" w:rsidTr="000C0AD7">
        <w:tc>
          <w:tcPr>
            <w:tcW w:w="2410" w:type="dxa"/>
          </w:tcPr>
          <w:p w:rsidR="00B93513" w:rsidRPr="004A13FD" w:rsidRDefault="002E1FEF" w:rsidP="000F1514">
            <w:pPr>
              <w:rPr>
                <w:sz w:val="20"/>
                <w:szCs w:val="20"/>
              </w:rPr>
            </w:pPr>
            <w:r w:rsidRPr="004A13FD">
              <w:rPr>
                <w:sz w:val="20"/>
                <w:szCs w:val="20"/>
              </w:rPr>
              <w:t>Employé d’entretien</w:t>
            </w:r>
          </w:p>
        </w:tc>
        <w:tc>
          <w:tcPr>
            <w:tcW w:w="1418" w:type="dxa"/>
          </w:tcPr>
          <w:p w:rsidR="00B93513" w:rsidRPr="004A13FD" w:rsidRDefault="002E1FEF" w:rsidP="000F1514">
            <w:pPr>
              <w:rPr>
                <w:sz w:val="20"/>
                <w:szCs w:val="20"/>
              </w:rPr>
            </w:pPr>
            <w:r w:rsidRPr="004A13FD">
              <w:rPr>
                <w:sz w:val="20"/>
                <w:szCs w:val="20"/>
              </w:rPr>
              <w:t>Primaire</w:t>
            </w:r>
          </w:p>
        </w:tc>
        <w:tc>
          <w:tcPr>
            <w:tcW w:w="7087" w:type="dxa"/>
          </w:tcPr>
          <w:p w:rsidR="00B93513" w:rsidRPr="004A13FD" w:rsidRDefault="002E1FEF" w:rsidP="000F1514">
            <w:pPr>
              <w:rPr>
                <w:sz w:val="20"/>
                <w:szCs w:val="20"/>
              </w:rPr>
            </w:pPr>
            <w:r w:rsidRPr="004A13FD">
              <w:rPr>
                <w:sz w:val="20"/>
                <w:szCs w:val="20"/>
              </w:rPr>
              <w:t>Les employés d’entretiens ont pour tâche de faire le suivi des chambres et de faire le compte rendu de leur état au système.</w:t>
            </w:r>
          </w:p>
        </w:tc>
      </w:tr>
      <w:tr w:rsidR="00B93513" w:rsidTr="000C0AD7">
        <w:tc>
          <w:tcPr>
            <w:tcW w:w="2410" w:type="dxa"/>
          </w:tcPr>
          <w:p w:rsidR="00B93513" w:rsidRPr="004A13FD" w:rsidRDefault="002E1FEF" w:rsidP="000F1514">
            <w:pPr>
              <w:rPr>
                <w:sz w:val="20"/>
                <w:szCs w:val="20"/>
              </w:rPr>
            </w:pPr>
            <w:r w:rsidRPr="004A13FD">
              <w:rPr>
                <w:sz w:val="20"/>
                <w:szCs w:val="20"/>
              </w:rPr>
              <w:t>Réceptionniste</w:t>
            </w: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2E1FEF" w:rsidP="000F1514">
            <w:pPr>
              <w:rPr>
                <w:sz w:val="20"/>
                <w:szCs w:val="20"/>
              </w:rPr>
            </w:pPr>
            <w:r w:rsidRPr="004A13FD">
              <w:rPr>
                <w:sz w:val="20"/>
                <w:szCs w:val="20"/>
              </w:rPr>
              <w:t>La réceptionniste</w:t>
            </w:r>
            <w:r w:rsidR="009A3989" w:rsidRPr="004A13FD">
              <w:rPr>
                <w:sz w:val="20"/>
                <w:szCs w:val="20"/>
              </w:rPr>
              <w:t xml:space="preserve"> répond au téléphone et fait l’accueil des clients. Elle c</w:t>
            </w:r>
            <w:r w:rsidRPr="004A13FD">
              <w:rPr>
                <w:sz w:val="20"/>
                <w:szCs w:val="20"/>
              </w:rPr>
              <w:t xml:space="preserve">onsulte la disponibilité des chambres et enregistre les réservations. </w:t>
            </w:r>
            <w:r w:rsidR="009A3989" w:rsidRPr="004A13FD">
              <w:rPr>
                <w:sz w:val="20"/>
                <w:szCs w:val="20"/>
              </w:rPr>
              <w:t>De plus, elle s’</w:t>
            </w:r>
            <w:r w:rsidR="00825C47" w:rsidRPr="004A13FD">
              <w:rPr>
                <w:sz w:val="20"/>
                <w:szCs w:val="20"/>
              </w:rPr>
              <w:t>occupe de la location</w:t>
            </w:r>
            <w:r w:rsidR="009A3989" w:rsidRPr="004A13FD">
              <w:rPr>
                <w:sz w:val="20"/>
                <w:szCs w:val="20"/>
              </w:rPr>
              <w:t xml:space="preserve"> d’équipement.</w:t>
            </w:r>
          </w:p>
        </w:tc>
      </w:tr>
      <w:tr w:rsidR="00B93513" w:rsidTr="000C0AD7">
        <w:trPr>
          <w:trHeight w:val="828"/>
        </w:trPr>
        <w:tc>
          <w:tcPr>
            <w:tcW w:w="2410" w:type="dxa"/>
          </w:tcPr>
          <w:p w:rsidR="00B93513" w:rsidRPr="004A13FD" w:rsidRDefault="002E1FEF" w:rsidP="000F1514">
            <w:pPr>
              <w:rPr>
                <w:sz w:val="20"/>
                <w:szCs w:val="20"/>
              </w:rPr>
            </w:pPr>
            <w:r w:rsidRPr="004A13FD">
              <w:rPr>
                <w:sz w:val="20"/>
                <w:szCs w:val="20"/>
              </w:rPr>
              <w:t>Client</w:t>
            </w:r>
          </w:p>
          <w:p w:rsidR="000F1514" w:rsidRPr="004A13FD" w:rsidRDefault="000F1514" w:rsidP="000F1514">
            <w:pPr>
              <w:rPr>
                <w:sz w:val="20"/>
                <w:szCs w:val="20"/>
              </w:rPr>
            </w:pPr>
          </w:p>
          <w:p w:rsidR="000F1514" w:rsidRPr="004A13FD" w:rsidRDefault="000F1514" w:rsidP="000F1514">
            <w:pPr>
              <w:rPr>
                <w:sz w:val="20"/>
                <w:szCs w:val="20"/>
              </w:rPr>
            </w:pPr>
          </w:p>
        </w:tc>
        <w:tc>
          <w:tcPr>
            <w:tcW w:w="1418" w:type="dxa"/>
          </w:tcPr>
          <w:p w:rsidR="00B93513" w:rsidRPr="004A13FD" w:rsidRDefault="002E1FEF" w:rsidP="000F1514">
            <w:pPr>
              <w:rPr>
                <w:sz w:val="20"/>
                <w:szCs w:val="20"/>
              </w:rPr>
            </w:pPr>
            <w:r w:rsidRPr="004A13FD">
              <w:rPr>
                <w:sz w:val="20"/>
                <w:szCs w:val="20"/>
              </w:rPr>
              <w:t>Secondaire</w:t>
            </w:r>
          </w:p>
        </w:tc>
        <w:tc>
          <w:tcPr>
            <w:tcW w:w="7087" w:type="dxa"/>
          </w:tcPr>
          <w:p w:rsidR="00B93513" w:rsidRPr="004A13FD" w:rsidRDefault="009A3989" w:rsidP="000F1514">
            <w:pPr>
              <w:rPr>
                <w:sz w:val="20"/>
                <w:szCs w:val="20"/>
              </w:rPr>
            </w:pPr>
            <w:r w:rsidRPr="004A13FD">
              <w:rPr>
                <w:sz w:val="20"/>
                <w:szCs w:val="20"/>
              </w:rPr>
              <w:t>Le client fait des réservations par téléphone, par le site web ou en personne. Il peut également demander de réserver de l’équipement ou une salle pour des évènements.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74"/>
        </w:trPr>
        <w:tc>
          <w:tcPr>
            <w:tcW w:w="2410" w:type="dxa"/>
          </w:tcPr>
          <w:p w:rsidR="000C0AD7" w:rsidRPr="004A13FD" w:rsidRDefault="000C0AD7" w:rsidP="000C0AD7">
            <w:pPr>
              <w:spacing w:line="276" w:lineRule="auto"/>
              <w:ind w:left="108"/>
              <w:rPr>
                <w:sz w:val="20"/>
                <w:szCs w:val="20"/>
              </w:rPr>
            </w:pPr>
            <w:r>
              <w:rPr>
                <w:sz w:val="20"/>
                <w:szCs w:val="20"/>
              </w:rPr>
              <w:t>Employé standard</w:t>
            </w:r>
          </w:p>
        </w:tc>
        <w:tc>
          <w:tcPr>
            <w:tcW w:w="1418" w:type="dxa"/>
          </w:tcPr>
          <w:p w:rsidR="000F1514" w:rsidRPr="004A13FD" w:rsidRDefault="006B327C">
            <w:pPr>
              <w:rPr>
                <w:sz w:val="20"/>
                <w:szCs w:val="20"/>
              </w:rPr>
            </w:pPr>
            <w:r w:rsidRPr="004A13FD">
              <w:rPr>
                <w:sz w:val="20"/>
                <w:szCs w:val="20"/>
              </w:rPr>
              <w:t>Secondaire</w:t>
            </w:r>
          </w:p>
          <w:p w:rsidR="000F1514" w:rsidRPr="004A13FD" w:rsidRDefault="000F1514" w:rsidP="000F1514">
            <w:pPr>
              <w:rPr>
                <w:sz w:val="20"/>
                <w:szCs w:val="20"/>
              </w:rPr>
            </w:pPr>
          </w:p>
        </w:tc>
        <w:tc>
          <w:tcPr>
            <w:tcW w:w="7087" w:type="dxa"/>
          </w:tcPr>
          <w:p w:rsidR="000C0AD7" w:rsidRPr="004A13FD" w:rsidRDefault="00E27CDE" w:rsidP="000F1514">
            <w:pPr>
              <w:rPr>
                <w:sz w:val="20"/>
                <w:szCs w:val="20"/>
              </w:rPr>
            </w:pPr>
            <w:r w:rsidRPr="004A13FD">
              <w:rPr>
                <w:sz w:val="20"/>
                <w:szCs w:val="20"/>
              </w:rPr>
              <w:t>L’employé standard a un rôle de consultation de son dossier ainsi que de son horaire pour évaluer s’il y a des modifications à effectuer et si tout est à jour.</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0F1514" w:rsidRPr="004A13FD" w:rsidRDefault="00DC4D04" w:rsidP="000F1514">
            <w:pPr>
              <w:spacing w:after="200" w:line="276" w:lineRule="auto"/>
              <w:ind w:left="108"/>
              <w:rPr>
                <w:sz w:val="20"/>
                <w:szCs w:val="20"/>
              </w:rPr>
            </w:pPr>
            <w:r w:rsidRPr="004A13FD">
              <w:rPr>
                <w:sz w:val="20"/>
                <w:szCs w:val="20"/>
              </w:rPr>
              <w:t>Gestionnaire</w:t>
            </w:r>
          </w:p>
        </w:tc>
        <w:tc>
          <w:tcPr>
            <w:tcW w:w="1418" w:type="dxa"/>
          </w:tcPr>
          <w:p w:rsidR="000F1514" w:rsidRPr="004A13FD" w:rsidRDefault="004159B2" w:rsidP="000F1514">
            <w:pPr>
              <w:rPr>
                <w:sz w:val="20"/>
                <w:szCs w:val="20"/>
              </w:rPr>
            </w:pPr>
            <w:r w:rsidRPr="004A13FD">
              <w:rPr>
                <w:sz w:val="20"/>
                <w:szCs w:val="20"/>
              </w:rPr>
              <w:t>Primaire</w:t>
            </w:r>
          </w:p>
        </w:tc>
        <w:tc>
          <w:tcPr>
            <w:tcW w:w="7087" w:type="dxa"/>
          </w:tcPr>
          <w:p w:rsidR="000F1514" w:rsidRPr="004A13FD" w:rsidRDefault="004159B2" w:rsidP="000F1514">
            <w:pPr>
              <w:rPr>
                <w:sz w:val="20"/>
                <w:szCs w:val="20"/>
              </w:rPr>
            </w:pPr>
            <w:r w:rsidRPr="004A13FD">
              <w:rPr>
                <w:sz w:val="20"/>
                <w:szCs w:val="20"/>
              </w:rPr>
              <w:t>Le gestionnaire s’occupe de la gestion de l’approvisionnement globale de la chaîne, du personnel dirigeant les hôtels et des statistiques globale de son département. Il doit aussi rendre compte de sa gestion au propriétaire</w:t>
            </w:r>
            <w:r w:rsidR="00546BC6" w:rsidRPr="004A13FD">
              <w:rPr>
                <w:sz w:val="20"/>
                <w:szCs w:val="20"/>
              </w:rPr>
              <w:t>.</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4"/>
        </w:trPr>
        <w:tc>
          <w:tcPr>
            <w:tcW w:w="2410" w:type="dxa"/>
          </w:tcPr>
          <w:p w:rsidR="000F1514" w:rsidRPr="004A13FD" w:rsidRDefault="0077103D" w:rsidP="000F1514">
            <w:pPr>
              <w:ind w:left="108"/>
              <w:rPr>
                <w:sz w:val="20"/>
                <w:szCs w:val="20"/>
              </w:rPr>
            </w:pPr>
            <w:r w:rsidRPr="004A13FD">
              <w:rPr>
                <w:sz w:val="20"/>
                <w:szCs w:val="20"/>
              </w:rPr>
              <w:t>Gestionnaire des ventes</w:t>
            </w:r>
          </w:p>
        </w:tc>
        <w:tc>
          <w:tcPr>
            <w:tcW w:w="1418" w:type="dxa"/>
          </w:tcPr>
          <w:p w:rsidR="000F1514" w:rsidRPr="004A13FD" w:rsidRDefault="0077103D" w:rsidP="000F1514">
            <w:pPr>
              <w:rPr>
                <w:sz w:val="20"/>
                <w:szCs w:val="20"/>
              </w:rPr>
            </w:pPr>
            <w:r w:rsidRPr="004A13FD">
              <w:rPr>
                <w:sz w:val="20"/>
                <w:szCs w:val="20"/>
              </w:rPr>
              <w:t>Primaire</w:t>
            </w:r>
          </w:p>
        </w:tc>
        <w:tc>
          <w:tcPr>
            <w:tcW w:w="7087" w:type="dxa"/>
          </w:tcPr>
          <w:p w:rsidR="000F1514" w:rsidRPr="004A13FD" w:rsidRDefault="000D01AE" w:rsidP="000F1514">
            <w:pPr>
              <w:rPr>
                <w:sz w:val="20"/>
                <w:szCs w:val="20"/>
              </w:rPr>
            </w:pPr>
            <w:r w:rsidRPr="004A13FD">
              <w:rPr>
                <w:sz w:val="20"/>
                <w:szCs w:val="20"/>
              </w:rPr>
              <w:t>Le gestionnaire des ventes crée les rabais à appliquer aux hôtels. Aussi, il donne l’aval  aux responsable</w:t>
            </w:r>
            <w:r w:rsidR="00456F4C" w:rsidRPr="004A13FD">
              <w:rPr>
                <w:sz w:val="20"/>
                <w:szCs w:val="20"/>
              </w:rPr>
              <w:t>s</w:t>
            </w:r>
            <w:r w:rsidRPr="004A13FD">
              <w:rPr>
                <w:sz w:val="20"/>
                <w:szCs w:val="20"/>
              </w:rPr>
              <w:t xml:space="preserve"> des ventes de chaque hôtel par rapport à l’application de forfait et à la réservation</w:t>
            </w:r>
            <w:r w:rsidR="00456F4C" w:rsidRPr="004A13FD">
              <w:rPr>
                <w:sz w:val="20"/>
                <w:szCs w:val="20"/>
              </w:rPr>
              <w:t xml:space="preserve"> des salles.</w:t>
            </w:r>
          </w:p>
        </w:tc>
      </w:tr>
      <w:tr w:rsidR="000F1514"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2410" w:type="dxa"/>
          </w:tcPr>
          <w:p w:rsidR="000F1514" w:rsidRPr="004A13FD" w:rsidRDefault="00990525" w:rsidP="000F1514">
            <w:pPr>
              <w:ind w:left="108"/>
              <w:rPr>
                <w:sz w:val="20"/>
                <w:szCs w:val="20"/>
              </w:rPr>
            </w:pPr>
            <w:r w:rsidRPr="004A13FD">
              <w:rPr>
                <w:sz w:val="20"/>
                <w:szCs w:val="20"/>
              </w:rPr>
              <w:t>Employé</w:t>
            </w:r>
            <w:r w:rsidR="00E93883" w:rsidRPr="004A13FD">
              <w:rPr>
                <w:sz w:val="20"/>
                <w:szCs w:val="20"/>
              </w:rPr>
              <w:t xml:space="preserve"> des ventes</w:t>
            </w:r>
          </w:p>
        </w:tc>
        <w:tc>
          <w:tcPr>
            <w:tcW w:w="1418" w:type="dxa"/>
          </w:tcPr>
          <w:p w:rsidR="000F1514" w:rsidRPr="004A13FD" w:rsidRDefault="00E93883" w:rsidP="000F1514">
            <w:pPr>
              <w:rPr>
                <w:sz w:val="20"/>
                <w:szCs w:val="20"/>
              </w:rPr>
            </w:pPr>
            <w:r w:rsidRPr="004A13FD">
              <w:rPr>
                <w:sz w:val="20"/>
                <w:szCs w:val="20"/>
              </w:rPr>
              <w:t>Primaire</w:t>
            </w:r>
          </w:p>
        </w:tc>
        <w:tc>
          <w:tcPr>
            <w:tcW w:w="7087" w:type="dxa"/>
          </w:tcPr>
          <w:p w:rsidR="000F1514" w:rsidRPr="004A13FD" w:rsidRDefault="00990525" w:rsidP="00990525">
            <w:pPr>
              <w:rPr>
                <w:sz w:val="20"/>
                <w:szCs w:val="20"/>
              </w:rPr>
            </w:pPr>
            <w:r w:rsidRPr="004A13FD">
              <w:rPr>
                <w:sz w:val="20"/>
                <w:szCs w:val="20"/>
              </w:rPr>
              <w:t>Les employés</w:t>
            </w:r>
            <w:r w:rsidR="00E93883" w:rsidRPr="004A13FD">
              <w:rPr>
                <w:sz w:val="20"/>
                <w:szCs w:val="20"/>
              </w:rPr>
              <w:t xml:space="preserve"> des ventes appliques les rabais, créée les forfaits pendant l’année et s’occupe de la réservation des salles pour les évènements.</w:t>
            </w:r>
          </w:p>
        </w:tc>
      </w:tr>
      <w:tr w:rsidR="000F1514" w:rsidRPr="009873CF" w:rsidTr="000C0A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01"/>
        </w:trPr>
        <w:tc>
          <w:tcPr>
            <w:tcW w:w="2410" w:type="dxa"/>
          </w:tcPr>
          <w:p w:rsidR="000F1514" w:rsidRPr="004A13FD" w:rsidRDefault="00117DF5" w:rsidP="000F1514">
            <w:pPr>
              <w:ind w:left="108"/>
              <w:rPr>
                <w:sz w:val="20"/>
                <w:szCs w:val="20"/>
              </w:rPr>
            </w:pPr>
            <w:r w:rsidRPr="004A13FD">
              <w:rPr>
                <w:sz w:val="20"/>
                <w:szCs w:val="20"/>
              </w:rPr>
              <w:t>Gérant</w:t>
            </w:r>
            <w:r w:rsidR="00B332D7" w:rsidRPr="004A13FD">
              <w:rPr>
                <w:sz w:val="20"/>
                <w:szCs w:val="20"/>
              </w:rPr>
              <w:t xml:space="preserve"> d</w:t>
            </w:r>
            <w:r w:rsidR="003874EA" w:rsidRPr="004A13FD">
              <w:rPr>
                <w:sz w:val="20"/>
                <w:szCs w:val="20"/>
              </w:rPr>
              <w:t>e l’hôtel</w:t>
            </w:r>
          </w:p>
        </w:tc>
        <w:tc>
          <w:tcPr>
            <w:tcW w:w="1418" w:type="dxa"/>
          </w:tcPr>
          <w:p w:rsidR="000F1514" w:rsidRPr="004A13FD" w:rsidRDefault="009873CF" w:rsidP="000F1514">
            <w:pPr>
              <w:rPr>
                <w:sz w:val="20"/>
                <w:szCs w:val="20"/>
              </w:rPr>
            </w:pPr>
            <w:r w:rsidRPr="004A13FD">
              <w:rPr>
                <w:sz w:val="20"/>
                <w:szCs w:val="20"/>
              </w:rPr>
              <w:t>Primaire</w:t>
            </w:r>
          </w:p>
        </w:tc>
        <w:tc>
          <w:tcPr>
            <w:tcW w:w="7087" w:type="dxa"/>
          </w:tcPr>
          <w:p w:rsidR="000F1514" w:rsidRPr="004A13FD" w:rsidRDefault="009873CF" w:rsidP="000C0AD7">
            <w:pPr>
              <w:rPr>
                <w:sz w:val="20"/>
                <w:szCs w:val="20"/>
              </w:rPr>
            </w:pPr>
            <w:r w:rsidRPr="004A13FD">
              <w:rPr>
                <w:sz w:val="20"/>
                <w:szCs w:val="20"/>
              </w:rPr>
              <w:t xml:space="preserve">Le </w:t>
            </w:r>
            <w:r w:rsidR="000C0AD7">
              <w:rPr>
                <w:sz w:val="20"/>
                <w:szCs w:val="20"/>
              </w:rPr>
              <w:t>gérant</w:t>
            </w:r>
            <w:r w:rsidRPr="004A13FD">
              <w:rPr>
                <w:sz w:val="20"/>
                <w:szCs w:val="20"/>
              </w:rPr>
              <w:t xml:space="preserve"> de l’hôtel gère le personnel (Réception, entretien, cuisine, etc</w:t>
            </w:r>
            <w:r w:rsidR="00F47074" w:rsidRPr="004A13FD">
              <w:rPr>
                <w:sz w:val="20"/>
                <w:szCs w:val="20"/>
              </w:rPr>
              <w:t>…</w:t>
            </w:r>
            <w:r w:rsidRPr="004A13FD">
              <w:rPr>
                <w:sz w:val="20"/>
                <w:szCs w:val="20"/>
              </w:rPr>
              <w:t>)</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62"/>
        </w:trPr>
        <w:tc>
          <w:tcPr>
            <w:tcW w:w="2410" w:type="dxa"/>
          </w:tcPr>
          <w:p w:rsidR="004A13FD" w:rsidRPr="004A13FD" w:rsidRDefault="000C0AD7" w:rsidP="000F1514">
            <w:pPr>
              <w:ind w:left="108"/>
              <w:rPr>
                <w:sz w:val="20"/>
                <w:szCs w:val="20"/>
              </w:rPr>
            </w:pPr>
            <w:r>
              <w:rPr>
                <w:sz w:val="20"/>
                <w:szCs w:val="20"/>
              </w:rPr>
              <w:t>responsable</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C0AD7" w:rsidP="000F1514">
            <w:pPr>
              <w:rPr>
                <w:sz w:val="20"/>
                <w:szCs w:val="20"/>
              </w:rPr>
            </w:pPr>
            <w:r>
              <w:rPr>
                <w:sz w:val="20"/>
                <w:szCs w:val="20"/>
              </w:rPr>
              <w:t xml:space="preserve">Le responsable coordonne son département en créant des horaires de travail pour ses employés et en regardant leur dossier. </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0"/>
        </w:trPr>
        <w:tc>
          <w:tcPr>
            <w:tcW w:w="2410" w:type="dxa"/>
          </w:tcPr>
          <w:p w:rsidR="004A13FD" w:rsidRPr="004A13FD" w:rsidRDefault="000C0AD7" w:rsidP="000C0AD7">
            <w:pPr>
              <w:ind w:left="108"/>
              <w:rPr>
                <w:sz w:val="20"/>
                <w:szCs w:val="20"/>
              </w:rPr>
            </w:pPr>
            <w:r>
              <w:rPr>
                <w:sz w:val="20"/>
                <w:szCs w:val="20"/>
              </w:rPr>
              <w:t>Responsable entretien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 xml:space="preserve">Le responsable coordonne son département en créant des horaires de travail pour ses employés et en regardant leur dossier. </w:t>
            </w:r>
            <w:r w:rsidR="000C0AD7" w:rsidRPr="004A13FD">
              <w:rPr>
                <w:sz w:val="20"/>
                <w:szCs w:val="20"/>
              </w:rPr>
              <w:t>De plus il gère l’inventaire et les commandes de son hôtel.</w:t>
            </w:r>
          </w:p>
        </w:tc>
      </w:tr>
      <w:tr w:rsidR="004A13FD"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8"/>
        </w:trPr>
        <w:tc>
          <w:tcPr>
            <w:tcW w:w="2410" w:type="dxa"/>
          </w:tcPr>
          <w:p w:rsidR="004A13FD" w:rsidRPr="004A13FD" w:rsidRDefault="000C0AD7" w:rsidP="000C0AD7">
            <w:pPr>
              <w:ind w:left="108"/>
              <w:rPr>
                <w:sz w:val="20"/>
                <w:szCs w:val="20"/>
              </w:rPr>
            </w:pPr>
            <w:r>
              <w:rPr>
                <w:sz w:val="20"/>
                <w:szCs w:val="20"/>
              </w:rPr>
              <w:t>Responsable réception</w:t>
            </w:r>
          </w:p>
        </w:tc>
        <w:tc>
          <w:tcPr>
            <w:tcW w:w="1418" w:type="dxa"/>
          </w:tcPr>
          <w:p w:rsidR="004A13FD" w:rsidRPr="004A13FD" w:rsidRDefault="000C0AD7" w:rsidP="000F1514">
            <w:pPr>
              <w:rPr>
                <w:sz w:val="20"/>
                <w:szCs w:val="20"/>
              </w:rPr>
            </w:pPr>
            <w:r>
              <w:rPr>
                <w:sz w:val="20"/>
                <w:szCs w:val="20"/>
              </w:rPr>
              <w:t>Primaire</w:t>
            </w:r>
          </w:p>
        </w:tc>
        <w:tc>
          <w:tcPr>
            <w:tcW w:w="7087" w:type="dxa"/>
          </w:tcPr>
          <w:p w:rsidR="004A13FD" w:rsidRPr="004A13FD" w:rsidRDefault="00083B08" w:rsidP="000F1514">
            <w:pPr>
              <w:rPr>
                <w:sz w:val="20"/>
                <w:szCs w:val="20"/>
              </w:rPr>
            </w:pPr>
            <w:r>
              <w:rPr>
                <w:sz w:val="20"/>
                <w:szCs w:val="20"/>
              </w:rPr>
              <w:t>Le responsable coordonne son département en créant des horaires de travail pour ses employés et en regardant leur dossier. De plus il peut effectuer les mêmes taches qu’un réceptionniste</w:t>
            </w:r>
          </w:p>
        </w:tc>
      </w:tr>
      <w:tr w:rsidR="000C0AD7" w:rsidRPr="009873CF" w:rsidTr="00083B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50"/>
        </w:trPr>
        <w:tc>
          <w:tcPr>
            <w:tcW w:w="2410" w:type="dxa"/>
          </w:tcPr>
          <w:p w:rsidR="000C0AD7" w:rsidRPr="004A13FD" w:rsidRDefault="000C0AD7" w:rsidP="000F1514">
            <w:pPr>
              <w:ind w:left="108"/>
              <w:rPr>
                <w:sz w:val="20"/>
                <w:szCs w:val="20"/>
              </w:rPr>
            </w:pPr>
            <w:r>
              <w:rPr>
                <w:sz w:val="20"/>
                <w:szCs w:val="20"/>
              </w:rPr>
              <w:t>Système comptable</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comptable est le système qui gère toutes les factures et paiements donc  il reçoit et envoie toutes les données qui sont lié à la comptabilité au système de gestion hôtelière.</w:t>
            </w:r>
          </w:p>
        </w:tc>
      </w:tr>
      <w:tr w:rsidR="000C0AD7"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46"/>
        </w:trPr>
        <w:tc>
          <w:tcPr>
            <w:tcW w:w="2410" w:type="dxa"/>
          </w:tcPr>
          <w:p w:rsidR="000C0AD7" w:rsidRPr="004A13FD" w:rsidRDefault="000C0AD7" w:rsidP="000F1514">
            <w:pPr>
              <w:ind w:left="108"/>
              <w:rPr>
                <w:sz w:val="20"/>
                <w:szCs w:val="20"/>
              </w:rPr>
            </w:pPr>
            <w:r>
              <w:rPr>
                <w:sz w:val="20"/>
                <w:szCs w:val="20"/>
              </w:rPr>
              <w:t>Système extérieur</w:t>
            </w:r>
          </w:p>
        </w:tc>
        <w:tc>
          <w:tcPr>
            <w:tcW w:w="1418" w:type="dxa"/>
          </w:tcPr>
          <w:p w:rsidR="000C0AD7" w:rsidRPr="004A13FD" w:rsidRDefault="000C0AD7" w:rsidP="000F1514">
            <w:pPr>
              <w:rPr>
                <w:sz w:val="20"/>
                <w:szCs w:val="20"/>
              </w:rPr>
            </w:pPr>
            <w:r>
              <w:rPr>
                <w:sz w:val="20"/>
                <w:szCs w:val="20"/>
              </w:rPr>
              <w:t>Secondaire</w:t>
            </w:r>
          </w:p>
        </w:tc>
        <w:tc>
          <w:tcPr>
            <w:tcW w:w="7087" w:type="dxa"/>
          </w:tcPr>
          <w:p w:rsidR="000C0AD7" w:rsidRPr="004A13FD" w:rsidRDefault="00083B08" w:rsidP="00083B08">
            <w:pPr>
              <w:rPr>
                <w:sz w:val="20"/>
                <w:szCs w:val="20"/>
              </w:rPr>
            </w:pPr>
            <w:r>
              <w:rPr>
                <w:sz w:val="20"/>
                <w:szCs w:val="20"/>
              </w:rPr>
              <w:t>Le système extérieur est le système qu’utilisent les restaurants et les bars de l’hôtel pour les factures et leurs gestions. il  envoie des données sur les paiements au système de gestion</w:t>
            </w:r>
          </w:p>
        </w:tc>
      </w:tr>
      <w:tr w:rsidR="00083B08" w:rsidRPr="009873CF" w:rsidTr="00340A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59"/>
        </w:trPr>
        <w:tc>
          <w:tcPr>
            <w:tcW w:w="2410" w:type="dxa"/>
          </w:tcPr>
          <w:p w:rsidR="00083B08" w:rsidRDefault="00083B08" w:rsidP="000F1514">
            <w:pPr>
              <w:ind w:left="108"/>
              <w:rPr>
                <w:sz w:val="20"/>
                <w:szCs w:val="20"/>
              </w:rPr>
            </w:pPr>
            <w:r>
              <w:rPr>
                <w:sz w:val="20"/>
                <w:szCs w:val="20"/>
              </w:rPr>
              <w:t>Administrateur système</w:t>
            </w:r>
          </w:p>
        </w:tc>
        <w:tc>
          <w:tcPr>
            <w:tcW w:w="1418" w:type="dxa"/>
          </w:tcPr>
          <w:p w:rsidR="00083B08" w:rsidRDefault="00083B08" w:rsidP="000F1514">
            <w:pPr>
              <w:rPr>
                <w:sz w:val="20"/>
                <w:szCs w:val="20"/>
              </w:rPr>
            </w:pPr>
            <w:r>
              <w:rPr>
                <w:sz w:val="20"/>
                <w:szCs w:val="20"/>
              </w:rPr>
              <w:t>Primaire</w:t>
            </w:r>
          </w:p>
        </w:tc>
        <w:tc>
          <w:tcPr>
            <w:tcW w:w="7087" w:type="dxa"/>
          </w:tcPr>
          <w:p w:rsidR="00083B08" w:rsidRPr="004A13FD" w:rsidRDefault="00083B08" w:rsidP="000F1514">
            <w:pPr>
              <w:rPr>
                <w:sz w:val="20"/>
                <w:szCs w:val="20"/>
              </w:rPr>
            </w:pPr>
            <w:r>
              <w:rPr>
                <w:sz w:val="20"/>
                <w:szCs w:val="20"/>
              </w:rPr>
              <w:t>L’administrateur système est celui qui peut faire les modifications dans les données et la structure de la base de donnée</w:t>
            </w:r>
            <w:r w:rsidR="00340AF3">
              <w:rPr>
                <w:sz w:val="20"/>
                <w:szCs w:val="20"/>
              </w:rPr>
              <w:t>s</w:t>
            </w:r>
            <w:r>
              <w:rPr>
                <w:sz w:val="20"/>
                <w:szCs w:val="20"/>
              </w:rPr>
              <w:t xml:space="preserve"> du système.</w:t>
            </w:r>
          </w:p>
        </w:tc>
      </w:tr>
    </w:tbl>
    <w:p w:rsidR="005A3F06" w:rsidRDefault="005A3F06" w:rsidP="005A3F06">
      <w:pPr>
        <w:pStyle w:val="Titre1"/>
      </w:pPr>
      <w:bookmarkStart w:id="3" w:name="_Toc397002038"/>
      <w:r>
        <w:lastRenderedPageBreak/>
        <w:t>Évènements par acteur</w:t>
      </w:r>
      <w:bookmarkEnd w:id="3"/>
    </w:p>
    <w:p w:rsidR="005A3F06" w:rsidRDefault="005A3F06" w:rsidP="005A3F06"/>
    <w:tbl>
      <w:tblPr>
        <w:tblStyle w:val="Grilledutableau"/>
        <w:tblW w:w="9747" w:type="dxa"/>
        <w:tblLook w:val="04A0" w:firstRow="1" w:lastRow="0" w:firstColumn="1" w:lastColumn="0" w:noHBand="0" w:noVBand="1"/>
      </w:tblPr>
      <w:tblGrid>
        <w:gridCol w:w="4392"/>
        <w:gridCol w:w="5355"/>
      </w:tblGrid>
      <w:tr w:rsidR="005A3F06" w:rsidTr="004A13FD">
        <w:tc>
          <w:tcPr>
            <w:tcW w:w="4392" w:type="dxa"/>
          </w:tcPr>
          <w:p w:rsidR="005A3F06" w:rsidRPr="005A3F06" w:rsidRDefault="005A3F06" w:rsidP="00D301F1">
            <w:pPr>
              <w:rPr>
                <w:b/>
              </w:rPr>
            </w:pPr>
            <w:r>
              <w:rPr>
                <w:b/>
              </w:rPr>
              <w:t>Acteur</w:t>
            </w:r>
          </w:p>
        </w:tc>
        <w:tc>
          <w:tcPr>
            <w:tcW w:w="5355" w:type="dxa"/>
          </w:tcPr>
          <w:p w:rsidR="005A3F06" w:rsidRPr="005A3F06" w:rsidRDefault="005A3F06" w:rsidP="00D301F1">
            <w:pPr>
              <w:rPr>
                <w:b/>
              </w:rPr>
            </w:pPr>
            <w:r w:rsidRPr="005A3F06">
              <w:rPr>
                <w:b/>
              </w:rPr>
              <w:t>Évènement</w:t>
            </w:r>
          </w:p>
        </w:tc>
      </w:tr>
      <w:tr w:rsidR="005A3F06" w:rsidTr="004A13FD">
        <w:tc>
          <w:tcPr>
            <w:tcW w:w="4392" w:type="dxa"/>
          </w:tcPr>
          <w:p w:rsidR="005A3F06" w:rsidRPr="004A13FD" w:rsidRDefault="005A3F06" w:rsidP="00D301F1">
            <w:pPr>
              <w:rPr>
                <w:sz w:val="20"/>
                <w:szCs w:val="20"/>
              </w:rPr>
            </w:pPr>
            <w:r w:rsidRPr="004A13FD">
              <w:rPr>
                <w:sz w:val="20"/>
                <w:szCs w:val="20"/>
              </w:rPr>
              <w:t>Gestionnaire</w:t>
            </w:r>
          </w:p>
        </w:tc>
        <w:tc>
          <w:tcPr>
            <w:tcW w:w="5355" w:type="dxa"/>
          </w:tcPr>
          <w:p w:rsidR="0078576D" w:rsidRPr="004A13FD" w:rsidRDefault="0078576D" w:rsidP="00D301F1">
            <w:pPr>
              <w:pStyle w:val="Paragraphedeliste"/>
              <w:numPr>
                <w:ilvl w:val="0"/>
                <w:numId w:val="8"/>
              </w:numPr>
              <w:rPr>
                <w:sz w:val="20"/>
                <w:szCs w:val="20"/>
              </w:rPr>
            </w:pPr>
            <w:r w:rsidRPr="004A13FD">
              <w:rPr>
                <w:sz w:val="20"/>
                <w:szCs w:val="20"/>
              </w:rPr>
              <w:t>Consulter les statistiques</w:t>
            </w:r>
          </w:p>
          <w:p w:rsidR="00990525" w:rsidRPr="004A13FD" w:rsidRDefault="00990525" w:rsidP="00990525">
            <w:pPr>
              <w:pStyle w:val="Paragraphedeliste"/>
              <w:numPr>
                <w:ilvl w:val="0"/>
                <w:numId w:val="8"/>
              </w:numPr>
              <w:rPr>
                <w:sz w:val="20"/>
                <w:szCs w:val="20"/>
              </w:rPr>
            </w:pPr>
            <w:r w:rsidRPr="004A13FD">
              <w:rPr>
                <w:sz w:val="20"/>
                <w:szCs w:val="20"/>
              </w:rPr>
              <w:t>Consulter les dossiers de personnel</w:t>
            </w:r>
          </w:p>
        </w:tc>
      </w:tr>
      <w:tr w:rsidR="005A3F06" w:rsidTr="004A13FD">
        <w:tc>
          <w:tcPr>
            <w:tcW w:w="4392" w:type="dxa"/>
          </w:tcPr>
          <w:p w:rsidR="005A3F06" w:rsidRPr="004A13FD" w:rsidRDefault="005A3F06" w:rsidP="00D301F1">
            <w:pPr>
              <w:rPr>
                <w:sz w:val="20"/>
                <w:szCs w:val="20"/>
              </w:rPr>
            </w:pPr>
            <w:r w:rsidRPr="004A13FD">
              <w:rPr>
                <w:sz w:val="20"/>
                <w:szCs w:val="20"/>
              </w:rPr>
              <w:t>Employé d’entretien</w:t>
            </w:r>
          </w:p>
        </w:tc>
        <w:tc>
          <w:tcPr>
            <w:tcW w:w="5355" w:type="dxa"/>
          </w:tcPr>
          <w:p w:rsidR="005A3F06" w:rsidRPr="004A13FD" w:rsidRDefault="005A3F06" w:rsidP="00D301F1">
            <w:pPr>
              <w:pStyle w:val="Paragraphedeliste"/>
              <w:numPr>
                <w:ilvl w:val="0"/>
                <w:numId w:val="6"/>
              </w:numPr>
              <w:rPr>
                <w:sz w:val="20"/>
                <w:szCs w:val="20"/>
              </w:rPr>
            </w:pPr>
            <w:r w:rsidRPr="004A13FD">
              <w:rPr>
                <w:sz w:val="20"/>
                <w:szCs w:val="20"/>
              </w:rPr>
              <w:t>Consulter le dossier personnel</w:t>
            </w:r>
          </w:p>
          <w:p w:rsidR="005A3F06" w:rsidRPr="004A13FD" w:rsidRDefault="005A3F06" w:rsidP="00D301F1">
            <w:pPr>
              <w:pStyle w:val="Paragraphedeliste"/>
              <w:numPr>
                <w:ilvl w:val="0"/>
                <w:numId w:val="6"/>
              </w:numPr>
              <w:rPr>
                <w:sz w:val="20"/>
                <w:szCs w:val="20"/>
              </w:rPr>
            </w:pPr>
            <w:r w:rsidRPr="004A13FD">
              <w:rPr>
                <w:sz w:val="20"/>
                <w:szCs w:val="20"/>
              </w:rPr>
              <w:t>Consulter l’horaire</w:t>
            </w:r>
          </w:p>
          <w:p w:rsidR="005A3F06" w:rsidRPr="004A13FD" w:rsidRDefault="004A13FD" w:rsidP="00D301F1">
            <w:pPr>
              <w:pStyle w:val="Paragraphedeliste"/>
              <w:numPr>
                <w:ilvl w:val="0"/>
                <w:numId w:val="6"/>
              </w:numPr>
              <w:rPr>
                <w:sz w:val="20"/>
                <w:szCs w:val="20"/>
              </w:rPr>
            </w:pPr>
            <w:r w:rsidRPr="004A13FD">
              <w:rPr>
                <w:sz w:val="20"/>
                <w:szCs w:val="20"/>
              </w:rPr>
              <w:t>Vérifier</w:t>
            </w:r>
            <w:r w:rsidR="005A3F06" w:rsidRPr="004A13FD">
              <w:rPr>
                <w:sz w:val="20"/>
                <w:szCs w:val="20"/>
              </w:rPr>
              <w:t xml:space="preserve"> l’état des chambres</w:t>
            </w:r>
          </w:p>
        </w:tc>
      </w:tr>
      <w:tr w:rsidR="005A3F06" w:rsidTr="004A13FD">
        <w:tc>
          <w:tcPr>
            <w:tcW w:w="4392" w:type="dxa"/>
          </w:tcPr>
          <w:p w:rsidR="005A3F06" w:rsidRPr="004A13FD" w:rsidRDefault="005A3F06" w:rsidP="00D301F1">
            <w:pPr>
              <w:rPr>
                <w:sz w:val="20"/>
                <w:szCs w:val="20"/>
              </w:rPr>
            </w:pPr>
            <w:r w:rsidRPr="004A13FD">
              <w:rPr>
                <w:sz w:val="20"/>
                <w:szCs w:val="20"/>
              </w:rPr>
              <w:t>Réceptionniste</w:t>
            </w:r>
          </w:p>
        </w:tc>
        <w:tc>
          <w:tcPr>
            <w:tcW w:w="5355" w:type="dxa"/>
          </w:tcPr>
          <w:p w:rsidR="005A3F06" w:rsidRPr="004A13FD" w:rsidRDefault="005A3F06" w:rsidP="00D301F1">
            <w:pPr>
              <w:pStyle w:val="Paragraphedeliste"/>
              <w:numPr>
                <w:ilvl w:val="0"/>
                <w:numId w:val="7"/>
              </w:numPr>
              <w:rPr>
                <w:sz w:val="20"/>
                <w:szCs w:val="20"/>
              </w:rPr>
            </w:pPr>
            <w:r w:rsidRPr="004A13FD">
              <w:rPr>
                <w:sz w:val="20"/>
                <w:szCs w:val="20"/>
              </w:rPr>
              <w:t>Consulte</w:t>
            </w:r>
            <w:r w:rsidR="00990525" w:rsidRPr="004A13FD">
              <w:rPr>
                <w:sz w:val="20"/>
                <w:szCs w:val="20"/>
              </w:rPr>
              <w:t>r</w:t>
            </w:r>
            <w:r w:rsidRPr="004A13FD">
              <w:rPr>
                <w:sz w:val="20"/>
                <w:szCs w:val="20"/>
              </w:rPr>
              <w:t xml:space="preserve"> la disponibilité des chambres</w:t>
            </w:r>
          </w:p>
          <w:p w:rsidR="005A3F06"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les réservations</w:t>
            </w:r>
          </w:p>
          <w:p w:rsidR="0078576D" w:rsidRPr="004A13FD" w:rsidRDefault="0078576D" w:rsidP="00D301F1">
            <w:pPr>
              <w:pStyle w:val="Paragraphedeliste"/>
              <w:numPr>
                <w:ilvl w:val="0"/>
                <w:numId w:val="7"/>
              </w:numPr>
              <w:rPr>
                <w:sz w:val="20"/>
                <w:szCs w:val="20"/>
              </w:rPr>
            </w:pPr>
            <w:r w:rsidRPr="004A13FD">
              <w:rPr>
                <w:sz w:val="20"/>
                <w:szCs w:val="20"/>
              </w:rPr>
              <w:t>Enregistre</w:t>
            </w:r>
            <w:r w:rsidR="00990525" w:rsidRPr="004A13FD">
              <w:rPr>
                <w:sz w:val="20"/>
                <w:szCs w:val="20"/>
              </w:rPr>
              <w:t>r</w:t>
            </w:r>
            <w:r w:rsidRPr="004A13FD">
              <w:rPr>
                <w:sz w:val="20"/>
                <w:szCs w:val="20"/>
              </w:rPr>
              <w:t xml:space="preserve"> la location de l’équipement</w:t>
            </w:r>
          </w:p>
        </w:tc>
      </w:tr>
      <w:tr w:rsidR="005A3F06" w:rsidTr="004A13FD">
        <w:tc>
          <w:tcPr>
            <w:tcW w:w="4392" w:type="dxa"/>
          </w:tcPr>
          <w:p w:rsidR="005A3F06" w:rsidRPr="004A13FD" w:rsidRDefault="005A3F06" w:rsidP="00D301F1">
            <w:pPr>
              <w:rPr>
                <w:sz w:val="20"/>
                <w:szCs w:val="20"/>
              </w:rPr>
            </w:pPr>
            <w:r w:rsidRPr="004A13FD">
              <w:rPr>
                <w:sz w:val="20"/>
                <w:szCs w:val="20"/>
              </w:rPr>
              <w:t>Client</w:t>
            </w:r>
          </w:p>
        </w:tc>
        <w:tc>
          <w:tcPr>
            <w:tcW w:w="5355" w:type="dxa"/>
          </w:tcPr>
          <w:p w:rsidR="005A3F06"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une ou plusieurs chambres</w:t>
            </w:r>
          </w:p>
          <w:p w:rsidR="0078576D" w:rsidRPr="004A13FD" w:rsidRDefault="0078576D" w:rsidP="00D301F1">
            <w:pPr>
              <w:pStyle w:val="Paragraphedeliste"/>
              <w:numPr>
                <w:ilvl w:val="0"/>
                <w:numId w:val="9"/>
              </w:numPr>
              <w:rPr>
                <w:sz w:val="20"/>
                <w:szCs w:val="20"/>
              </w:rPr>
            </w:pPr>
            <w:r w:rsidRPr="004A13FD">
              <w:rPr>
                <w:sz w:val="20"/>
                <w:szCs w:val="20"/>
              </w:rPr>
              <w:t>Loue</w:t>
            </w:r>
            <w:r w:rsidR="00990525" w:rsidRPr="004A13FD">
              <w:rPr>
                <w:sz w:val="20"/>
                <w:szCs w:val="20"/>
              </w:rPr>
              <w:t>r</w:t>
            </w:r>
            <w:r w:rsidRPr="004A13FD">
              <w:rPr>
                <w:sz w:val="20"/>
                <w:szCs w:val="20"/>
              </w:rPr>
              <w:t xml:space="preserve"> de l’équipement</w:t>
            </w:r>
          </w:p>
          <w:p w:rsidR="0078576D" w:rsidRPr="004A13FD" w:rsidRDefault="0078576D" w:rsidP="00D301F1">
            <w:pPr>
              <w:pStyle w:val="Paragraphedeliste"/>
              <w:numPr>
                <w:ilvl w:val="0"/>
                <w:numId w:val="9"/>
              </w:numPr>
              <w:rPr>
                <w:sz w:val="20"/>
                <w:szCs w:val="20"/>
              </w:rPr>
            </w:pPr>
            <w:r w:rsidRPr="004A13FD">
              <w:rPr>
                <w:sz w:val="20"/>
                <w:szCs w:val="20"/>
              </w:rPr>
              <w:t>Réserve</w:t>
            </w:r>
            <w:r w:rsidR="00990525" w:rsidRPr="004A13FD">
              <w:rPr>
                <w:sz w:val="20"/>
                <w:szCs w:val="20"/>
              </w:rPr>
              <w:t>r</w:t>
            </w:r>
            <w:r w:rsidRPr="004A13FD">
              <w:rPr>
                <w:sz w:val="20"/>
                <w:szCs w:val="20"/>
              </w:rPr>
              <w:t xml:space="preserve"> un</w:t>
            </w:r>
            <w:r w:rsidR="00412422" w:rsidRPr="004A13FD">
              <w:rPr>
                <w:sz w:val="20"/>
                <w:szCs w:val="20"/>
              </w:rPr>
              <w:t>e</w:t>
            </w:r>
            <w:r w:rsidRPr="004A13FD">
              <w:rPr>
                <w:sz w:val="20"/>
                <w:szCs w:val="20"/>
              </w:rPr>
              <w:t xml:space="preserve"> salle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14"/>
        </w:trPr>
        <w:tc>
          <w:tcPr>
            <w:tcW w:w="4392" w:type="dxa"/>
          </w:tcPr>
          <w:p w:rsidR="00D301F1" w:rsidRPr="004A13FD" w:rsidRDefault="00990525" w:rsidP="004A13FD">
            <w:pPr>
              <w:spacing w:after="200" w:line="276" w:lineRule="auto"/>
              <w:rPr>
                <w:sz w:val="20"/>
                <w:szCs w:val="20"/>
              </w:rPr>
            </w:pPr>
            <w:r w:rsidRPr="004A13FD">
              <w:rPr>
                <w:sz w:val="20"/>
                <w:szCs w:val="20"/>
              </w:rPr>
              <w:t>Propriétaire</w:t>
            </w:r>
          </w:p>
        </w:tc>
        <w:tc>
          <w:tcPr>
            <w:tcW w:w="5355" w:type="dxa"/>
          </w:tcPr>
          <w:p w:rsidR="00D301F1" w:rsidRPr="004A13FD" w:rsidRDefault="008129BD" w:rsidP="00990525">
            <w:pPr>
              <w:pStyle w:val="Paragraphedeliste"/>
              <w:numPr>
                <w:ilvl w:val="0"/>
                <w:numId w:val="17"/>
              </w:numPr>
              <w:ind w:left="714" w:hanging="357"/>
              <w:rPr>
                <w:sz w:val="20"/>
                <w:szCs w:val="20"/>
              </w:rPr>
            </w:pPr>
            <w:r w:rsidRPr="004A13FD">
              <w:rPr>
                <w:sz w:val="20"/>
                <w:szCs w:val="20"/>
              </w:rPr>
              <w:t>Consulte</w:t>
            </w:r>
            <w:r w:rsidR="00990525" w:rsidRPr="004A13FD">
              <w:rPr>
                <w:sz w:val="20"/>
                <w:szCs w:val="20"/>
              </w:rPr>
              <w:t>r</w:t>
            </w:r>
            <w:r w:rsidRPr="004A13FD">
              <w:rPr>
                <w:sz w:val="20"/>
                <w:szCs w:val="20"/>
              </w:rPr>
              <w:t xml:space="preserve"> le système dans son ensemble</w:t>
            </w:r>
          </w:p>
          <w:p w:rsidR="008129BD" w:rsidRPr="004A13FD" w:rsidRDefault="00990525" w:rsidP="00990525">
            <w:pPr>
              <w:pStyle w:val="Paragraphedeliste"/>
              <w:numPr>
                <w:ilvl w:val="0"/>
                <w:numId w:val="17"/>
              </w:numPr>
              <w:ind w:left="714" w:hanging="357"/>
              <w:rPr>
                <w:sz w:val="20"/>
                <w:szCs w:val="20"/>
              </w:rPr>
            </w:pPr>
            <w:r w:rsidRPr="004A13FD">
              <w:rPr>
                <w:sz w:val="20"/>
                <w:szCs w:val="20"/>
              </w:rPr>
              <w:t xml:space="preserve">Consulter </w:t>
            </w:r>
            <w:r w:rsidR="008129BD" w:rsidRPr="004A13FD">
              <w:rPr>
                <w:sz w:val="20"/>
                <w:szCs w:val="20"/>
              </w:rPr>
              <w:t>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21"/>
        </w:trPr>
        <w:tc>
          <w:tcPr>
            <w:tcW w:w="4392" w:type="dxa"/>
          </w:tcPr>
          <w:p w:rsidR="00D301F1" w:rsidRPr="004A13FD" w:rsidRDefault="00990525" w:rsidP="00990525">
            <w:pPr>
              <w:spacing w:after="200" w:line="276" w:lineRule="auto"/>
              <w:rPr>
                <w:sz w:val="20"/>
                <w:szCs w:val="20"/>
              </w:rPr>
            </w:pPr>
            <w:r w:rsidRPr="004A13FD">
              <w:rPr>
                <w:sz w:val="20"/>
                <w:szCs w:val="20"/>
              </w:rPr>
              <w:t>Employé standard</w:t>
            </w:r>
          </w:p>
        </w:tc>
        <w:tc>
          <w:tcPr>
            <w:tcW w:w="5355" w:type="dxa"/>
          </w:tcPr>
          <w:p w:rsidR="00D301F1"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dossier</w:t>
            </w:r>
          </w:p>
          <w:p w:rsidR="008129BD" w:rsidRPr="004A13FD" w:rsidRDefault="008129BD" w:rsidP="00990525">
            <w:pPr>
              <w:pStyle w:val="Paragraphedeliste"/>
              <w:numPr>
                <w:ilvl w:val="0"/>
                <w:numId w:val="19"/>
              </w:numPr>
              <w:ind w:left="714" w:hanging="357"/>
              <w:rPr>
                <w:rFonts w:eastAsiaTheme="majorEastAsia"/>
                <w:sz w:val="20"/>
                <w:szCs w:val="20"/>
              </w:rPr>
            </w:pPr>
            <w:r w:rsidRPr="004A13FD">
              <w:rPr>
                <w:rFonts w:eastAsiaTheme="majorEastAsia"/>
                <w:sz w:val="20"/>
                <w:szCs w:val="20"/>
              </w:rPr>
              <w:t>Consulte</w:t>
            </w:r>
            <w:r w:rsidR="00990525" w:rsidRPr="004A13FD">
              <w:rPr>
                <w:rFonts w:eastAsiaTheme="majorEastAsia"/>
                <w:sz w:val="20"/>
                <w:szCs w:val="20"/>
              </w:rPr>
              <w:t>r</w:t>
            </w:r>
            <w:r w:rsidRPr="004A13FD">
              <w:rPr>
                <w:rFonts w:eastAsiaTheme="majorEastAsia"/>
                <w:sz w:val="20"/>
                <w:szCs w:val="20"/>
              </w:rPr>
              <w:t xml:space="preserve"> son horaire</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635"/>
        </w:trPr>
        <w:tc>
          <w:tcPr>
            <w:tcW w:w="4392" w:type="dxa"/>
          </w:tcPr>
          <w:p w:rsidR="00D301F1" w:rsidRPr="004A13FD" w:rsidRDefault="00990525" w:rsidP="00990525">
            <w:pPr>
              <w:rPr>
                <w:sz w:val="20"/>
                <w:szCs w:val="20"/>
              </w:rPr>
            </w:pPr>
            <w:r w:rsidRPr="004A13FD">
              <w:rPr>
                <w:sz w:val="20"/>
                <w:szCs w:val="20"/>
              </w:rPr>
              <w:t>Responsable</w:t>
            </w:r>
          </w:p>
        </w:tc>
        <w:tc>
          <w:tcPr>
            <w:tcW w:w="5355" w:type="dxa"/>
          </w:tcPr>
          <w:p w:rsidR="008129BD" w:rsidRPr="004A13FD" w:rsidRDefault="004A13FD" w:rsidP="004A13FD">
            <w:pPr>
              <w:pStyle w:val="Paragraphedeliste"/>
              <w:numPr>
                <w:ilvl w:val="0"/>
                <w:numId w:val="24"/>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24"/>
              </w:numPr>
              <w:rPr>
                <w:sz w:val="20"/>
                <w:szCs w:val="20"/>
              </w:rPr>
            </w:pPr>
            <w:r w:rsidRPr="004A13FD">
              <w:rPr>
                <w:sz w:val="20"/>
                <w:szCs w:val="20"/>
              </w:rPr>
              <w:t>Créer les horaires de travail</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960"/>
        </w:trPr>
        <w:tc>
          <w:tcPr>
            <w:tcW w:w="4392" w:type="dxa"/>
          </w:tcPr>
          <w:p w:rsidR="00D301F1" w:rsidRPr="004A13FD" w:rsidRDefault="00B2440C" w:rsidP="004A13FD">
            <w:pPr>
              <w:spacing w:after="200" w:line="276" w:lineRule="auto"/>
              <w:rPr>
                <w:sz w:val="20"/>
                <w:szCs w:val="20"/>
              </w:rPr>
            </w:pPr>
            <w:r w:rsidRPr="004A13FD">
              <w:rPr>
                <w:sz w:val="20"/>
                <w:szCs w:val="20"/>
              </w:rPr>
              <w:t>Gestionnaire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B2440C" w:rsidP="004A13FD">
            <w:pPr>
              <w:pStyle w:val="Paragraphedeliste"/>
              <w:numPr>
                <w:ilvl w:val="0"/>
                <w:numId w:val="21"/>
              </w:numPr>
              <w:rPr>
                <w:sz w:val="20"/>
                <w:szCs w:val="20"/>
              </w:rPr>
            </w:pPr>
            <w:r w:rsidRPr="004A13FD">
              <w:rPr>
                <w:sz w:val="20"/>
                <w:szCs w:val="20"/>
              </w:rPr>
              <w:t>Crée</w:t>
            </w:r>
            <w:r w:rsidR="00990525" w:rsidRPr="004A13FD">
              <w:rPr>
                <w:sz w:val="20"/>
                <w:szCs w:val="20"/>
              </w:rPr>
              <w:t>r</w:t>
            </w:r>
            <w:r w:rsidRPr="004A13FD">
              <w:rPr>
                <w:sz w:val="20"/>
                <w:szCs w:val="20"/>
              </w:rPr>
              <w:t xml:space="preserve"> les rabais</w:t>
            </w:r>
          </w:p>
          <w:p w:rsidR="00B2440C" w:rsidRPr="004A13FD" w:rsidRDefault="00B2440C" w:rsidP="004A13FD">
            <w:pPr>
              <w:pStyle w:val="Paragraphedeliste"/>
              <w:numPr>
                <w:ilvl w:val="0"/>
                <w:numId w:val="21"/>
              </w:numPr>
              <w:rPr>
                <w:sz w:val="20"/>
                <w:szCs w:val="20"/>
              </w:rPr>
            </w:pPr>
            <w:r w:rsidRPr="004A13FD">
              <w:rPr>
                <w:sz w:val="20"/>
                <w:szCs w:val="20"/>
              </w:rPr>
              <w:t>Consulte</w:t>
            </w:r>
            <w:r w:rsidR="00990525" w:rsidRPr="004A13FD">
              <w:rPr>
                <w:sz w:val="20"/>
                <w:szCs w:val="20"/>
              </w:rPr>
              <w:t>r</w:t>
            </w:r>
            <w:r w:rsidRPr="004A13FD">
              <w:rPr>
                <w:sz w:val="20"/>
                <w:szCs w:val="20"/>
              </w:rPr>
              <w:t xml:space="preserve"> les forfaits</w:t>
            </w:r>
          </w:p>
          <w:p w:rsidR="004A13FD" w:rsidRPr="004A13FD" w:rsidRDefault="004A13FD" w:rsidP="004A13FD">
            <w:pPr>
              <w:pStyle w:val="Paragraphedeliste"/>
              <w:numPr>
                <w:ilvl w:val="0"/>
                <w:numId w:val="21"/>
              </w:numPr>
              <w:rPr>
                <w:sz w:val="20"/>
                <w:szCs w:val="20"/>
              </w:rPr>
            </w:pPr>
            <w:r w:rsidRPr="004A13FD">
              <w:rPr>
                <w:sz w:val="20"/>
                <w:szCs w:val="20"/>
              </w:rPr>
              <w:t>Consulter les Dossiers du personnel</w:t>
            </w:r>
          </w:p>
          <w:p w:rsidR="004A13FD" w:rsidRPr="004A13FD" w:rsidRDefault="004A13FD" w:rsidP="004A13FD">
            <w:pPr>
              <w:pStyle w:val="Paragraphedeliste"/>
              <w:numPr>
                <w:ilvl w:val="0"/>
                <w:numId w:val="21"/>
              </w:numPr>
              <w:rPr>
                <w:sz w:val="20"/>
                <w:szCs w:val="20"/>
              </w:rPr>
            </w:pPr>
            <w:r w:rsidRPr="004A13FD">
              <w:rPr>
                <w:sz w:val="20"/>
                <w:szCs w:val="20"/>
              </w:rPr>
              <w:t>Consulter les statistiques</w:t>
            </w:r>
          </w:p>
        </w:tc>
      </w:tr>
      <w:tr w:rsidR="00D301F1"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008"/>
        </w:trPr>
        <w:tc>
          <w:tcPr>
            <w:tcW w:w="4392" w:type="dxa"/>
          </w:tcPr>
          <w:p w:rsidR="00D301F1" w:rsidRPr="004A13FD" w:rsidRDefault="00990525" w:rsidP="004A13FD">
            <w:pPr>
              <w:spacing w:after="200" w:line="276" w:lineRule="auto"/>
              <w:rPr>
                <w:sz w:val="20"/>
                <w:szCs w:val="20"/>
              </w:rPr>
            </w:pPr>
            <w:r w:rsidRPr="004A13FD">
              <w:rPr>
                <w:sz w:val="20"/>
                <w:szCs w:val="20"/>
              </w:rPr>
              <w:t>Employés</w:t>
            </w:r>
            <w:r w:rsidR="00B2440C" w:rsidRPr="004A13FD">
              <w:rPr>
                <w:sz w:val="20"/>
                <w:szCs w:val="20"/>
              </w:rPr>
              <w:t xml:space="preserve"> des ventes</w:t>
            </w:r>
          </w:p>
          <w:p w:rsidR="00D301F1" w:rsidRPr="004A13FD" w:rsidRDefault="00D301F1" w:rsidP="00D301F1">
            <w:pPr>
              <w:pStyle w:val="Titre1"/>
              <w:spacing w:line="276" w:lineRule="auto"/>
              <w:ind w:left="108"/>
              <w:outlineLvl w:val="0"/>
              <w:rPr>
                <w:rFonts w:asciiTheme="minorHAnsi" w:hAnsiTheme="minorHAnsi"/>
                <w:sz w:val="20"/>
                <w:szCs w:val="20"/>
              </w:rPr>
            </w:pPr>
          </w:p>
        </w:tc>
        <w:tc>
          <w:tcPr>
            <w:tcW w:w="5355" w:type="dxa"/>
          </w:tcPr>
          <w:p w:rsidR="00D301F1" w:rsidRPr="004A13FD" w:rsidRDefault="00117DF5" w:rsidP="004A13FD">
            <w:pPr>
              <w:pStyle w:val="Paragraphedeliste"/>
              <w:numPr>
                <w:ilvl w:val="0"/>
                <w:numId w:val="22"/>
              </w:numPr>
              <w:rPr>
                <w:sz w:val="20"/>
                <w:szCs w:val="20"/>
              </w:rPr>
            </w:pPr>
            <w:r w:rsidRPr="004A13FD">
              <w:rPr>
                <w:sz w:val="20"/>
                <w:szCs w:val="20"/>
              </w:rPr>
              <w:t>Crée</w:t>
            </w:r>
            <w:r w:rsidR="00990525" w:rsidRPr="004A13FD">
              <w:rPr>
                <w:sz w:val="20"/>
                <w:szCs w:val="20"/>
              </w:rPr>
              <w:t>r</w:t>
            </w:r>
            <w:r w:rsidRPr="004A13FD">
              <w:rPr>
                <w:sz w:val="20"/>
                <w:szCs w:val="20"/>
              </w:rPr>
              <w:t xml:space="preserve"> les forfaits</w:t>
            </w:r>
          </w:p>
          <w:p w:rsidR="00117DF5" w:rsidRPr="004A13FD" w:rsidRDefault="00990525" w:rsidP="004A13FD">
            <w:pPr>
              <w:pStyle w:val="Paragraphedeliste"/>
              <w:numPr>
                <w:ilvl w:val="0"/>
                <w:numId w:val="22"/>
              </w:numPr>
              <w:rPr>
                <w:sz w:val="20"/>
                <w:szCs w:val="20"/>
              </w:rPr>
            </w:pPr>
            <w:r w:rsidRPr="004A13FD">
              <w:rPr>
                <w:sz w:val="20"/>
                <w:szCs w:val="20"/>
              </w:rPr>
              <w:t>Faire</w:t>
            </w:r>
            <w:r w:rsidR="00117DF5" w:rsidRPr="004A13FD">
              <w:rPr>
                <w:sz w:val="20"/>
                <w:szCs w:val="20"/>
              </w:rPr>
              <w:t xml:space="preserve"> la réservation de salles</w:t>
            </w:r>
          </w:p>
          <w:p w:rsidR="004A13FD" w:rsidRPr="004A13FD" w:rsidRDefault="004A13FD" w:rsidP="004A13FD">
            <w:pPr>
              <w:pStyle w:val="Paragraphedeliste"/>
              <w:numPr>
                <w:ilvl w:val="0"/>
                <w:numId w:val="22"/>
              </w:numPr>
              <w:rPr>
                <w:rFonts w:eastAsiaTheme="majorEastAsia"/>
                <w:sz w:val="20"/>
                <w:szCs w:val="20"/>
              </w:rPr>
            </w:pPr>
            <w:r w:rsidRPr="004A13FD">
              <w:rPr>
                <w:rFonts w:eastAsiaTheme="majorEastAsia"/>
                <w:sz w:val="20"/>
                <w:szCs w:val="20"/>
              </w:rPr>
              <w:t>Consulter son dossier</w:t>
            </w:r>
          </w:p>
          <w:p w:rsidR="004A13FD" w:rsidRPr="004A13FD" w:rsidRDefault="004A13FD" w:rsidP="004A13FD">
            <w:pPr>
              <w:pStyle w:val="Paragraphedeliste"/>
              <w:numPr>
                <w:ilvl w:val="0"/>
                <w:numId w:val="22"/>
              </w:numPr>
              <w:rPr>
                <w:sz w:val="20"/>
                <w:szCs w:val="20"/>
              </w:rPr>
            </w:pPr>
            <w:r w:rsidRPr="004A13FD">
              <w:rPr>
                <w:rFonts w:eastAsiaTheme="majorEastAsia"/>
                <w:sz w:val="20"/>
                <w:szCs w:val="20"/>
              </w:rPr>
              <w:t>Consulter son horaire</w:t>
            </w:r>
          </w:p>
        </w:tc>
      </w:tr>
      <w:tr w:rsidR="00B2440C"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85"/>
        </w:trPr>
        <w:tc>
          <w:tcPr>
            <w:tcW w:w="4392" w:type="dxa"/>
          </w:tcPr>
          <w:p w:rsidR="00B2440C" w:rsidRPr="004A13FD" w:rsidRDefault="00B2440C" w:rsidP="00117DF5">
            <w:pPr>
              <w:rPr>
                <w:sz w:val="20"/>
                <w:szCs w:val="20"/>
              </w:rPr>
            </w:pPr>
            <w:r w:rsidRPr="004A13FD">
              <w:rPr>
                <w:sz w:val="20"/>
                <w:szCs w:val="20"/>
              </w:rPr>
              <w:br w:type="page"/>
            </w:r>
            <w:r w:rsidR="00117DF5" w:rsidRPr="004A13FD">
              <w:rPr>
                <w:sz w:val="20"/>
                <w:szCs w:val="20"/>
              </w:rPr>
              <w:t>Gérant de l’hôtel</w:t>
            </w:r>
          </w:p>
        </w:tc>
        <w:tc>
          <w:tcPr>
            <w:tcW w:w="5355" w:type="dxa"/>
          </w:tcPr>
          <w:p w:rsidR="00B2440C"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les dossiers de personnel</w:t>
            </w:r>
          </w:p>
          <w:p w:rsidR="00F47074" w:rsidRPr="004A13FD" w:rsidRDefault="00F47074" w:rsidP="00F47074">
            <w:pPr>
              <w:pStyle w:val="Paragraphedeliste"/>
              <w:numPr>
                <w:ilvl w:val="0"/>
                <w:numId w:val="23"/>
              </w:numPr>
              <w:rPr>
                <w:sz w:val="20"/>
                <w:szCs w:val="20"/>
              </w:rPr>
            </w:pPr>
            <w:r w:rsidRPr="004A13FD">
              <w:rPr>
                <w:sz w:val="20"/>
                <w:szCs w:val="20"/>
              </w:rPr>
              <w:t>Crée</w:t>
            </w:r>
            <w:r w:rsidR="00990525" w:rsidRPr="004A13FD">
              <w:rPr>
                <w:sz w:val="20"/>
                <w:szCs w:val="20"/>
              </w:rPr>
              <w:t>r</w:t>
            </w:r>
            <w:r w:rsidRPr="004A13FD">
              <w:rPr>
                <w:sz w:val="20"/>
                <w:szCs w:val="20"/>
              </w:rPr>
              <w:t xml:space="preserve"> et modifie</w:t>
            </w:r>
            <w:r w:rsidR="004A13FD" w:rsidRPr="004A13FD">
              <w:rPr>
                <w:sz w:val="20"/>
                <w:szCs w:val="20"/>
              </w:rPr>
              <w:t>r</w:t>
            </w:r>
            <w:r w:rsidRPr="004A13FD">
              <w:rPr>
                <w:sz w:val="20"/>
                <w:szCs w:val="20"/>
              </w:rPr>
              <w:t xml:space="preserve"> l’horaire du personnel</w:t>
            </w:r>
          </w:p>
          <w:p w:rsidR="00F47074" w:rsidRPr="004A13FD" w:rsidRDefault="00F47074" w:rsidP="00990525">
            <w:pPr>
              <w:pStyle w:val="Paragraphedeliste"/>
              <w:rPr>
                <w:sz w:val="20"/>
                <w:szCs w:val="20"/>
              </w:rPr>
            </w:pP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441"/>
        </w:trPr>
        <w:tc>
          <w:tcPr>
            <w:tcW w:w="4392" w:type="dxa"/>
          </w:tcPr>
          <w:p w:rsidR="00990525" w:rsidRPr="004A13FD" w:rsidRDefault="00990525" w:rsidP="00117DF5">
            <w:pPr>
              <w:rPr>
                <w:sz w:val="20"/>
                <w:szCs w:val="20"/>
              </w:rPr>
            </w:pPr>
            <w:bookmarkStart w:id="4" w:name="_Toc397002039"/>
            <w:r w:rsidRPr="004A13FD">
              <w:rPr>
                <w:sz w:val="20"/>
                <w:szCs w:val="20"/>
              </w:rPr>
              <w:t>Responsable entretien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990525" w:rsidRPr="004A13FD" w:rsidRDefault="004A13FD" w:rsidP="004A13FD">
            <w:pPr>
              <w:pStyle w:val="Paragraphedeliste"/>
              <w:numPr>
                <w:ilvl w:val="0"/>
                <w:numId w:val="23"/>
              </w:numPr>
              <w:rPr>
                <w:sz w:val="20"/>
                <w:szCs w:val="20"/>
              </w:rPr>
            </w:pPr>
            <w:r w:rsidRPr="004A13FD">
              <w:rPr>
                <w:sz w:val="20"/>
                <w:szCs w:val="20"/>
              </w:rPr>
              <w:t>Créer les horaires de travail</w:t>
            </w:r>
          </w:p>
          <w:p w:rsidR="004A13FD" w:rsidRPr="004A13FD" w:rsidRDefault="004A13FD" w:rsidP="004A13FD">
            <w:pPr>
              <w:pStyle w:val="Paragraphedeliste"/>
              <w:numPr>
                <w:ilvl w:val="0"/>
                <w:numId w:val="23"/>
              </w:numPr>
              <w:rPr>
                <w:sz w:val="20"/>
                <w:szCs w:val="20"/>
              </w:rPr>
            </w:pPr>
            <w:r w:rsidRPr="004A13FD">
              <w:rPr>
                <w:sz w:val="20"/>
                <w:szCs w:val="20"/>
              </w:rPr>
              <w:t>Consulter l’inventaire</w:t>
            </w:r>
          </w:p>
          <w:p w:rsidR="004A13FD" w:rsidRPr="004A13FD" w:rsidRDefault="004A13FD" w:rsidP="004A13FD">
            <w:pPr>
              <w:pStyle w:val="Paragraphedeliste"/>
              <w:numPr>
                <w:ilvl w:val="0"/>
                <w:numId w:val="23"/>
              </w:numPr>
              <w:rPr>
                <w:sz w:val="20"/>
                <w:szCs w:val="20"/>
              </w:rPr>
            </w:pPr>
            <w:r w:rsidRPr="004A13FD">
              <w:rPr>
                <w:sz w:val="20"/>
                <w:szCs w:val="20"/>
              </w:rPr>
              <w:t>Commander des items pour l’inventaire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1378"/>
        </w:trPr>
        <w:tc>
          <w:tcPr>
            <w:tcW w:w="4392" w:type="dxa"/>
          </w:tcPr>
          <w:p w:rsidR="00990525" w:rsidRPr="004A13FD" w:rsidRDefault="00990525" w:rsidP="00117DF5">
            <w:pPr>
              <w:rPr>
                <w:sz w:val="20"/>
                <w:szCs w:val="20"/>
              </w:rPr>
            </w:pPr>
            <w:r w:rsidRPr="004A13FD">
              <w:rPr>
                <w:sz w:val="20"/>
                <w:szCs w:val="20"/>
              </w:rPr>
              <w:t>Responsable Réception</w:t>
            </w:r>
          </w:p>
        </w:tc>
        <w:tc>
          <w:tcPr>
            <w:tcW w:w="5355" w:type="dxa"/>
          </w:tcPr>
          <w:p w:rsidR="004A13FD" w:rsidRPr="004A13FD" w:rsidRDefault="004A13FD" w:rsidP="004A13FD">
            <w:pPr>
              <w:pStyle w:val="Paragraphedeliste"/>
              <w:numPr>
                <w:ilvl w:val="0"/>
                <w:numId w:val="23"/>
              </w:numPr>
              <w:rPr>
                <w:sz w:val="20"/>
                <w:szCs w:val="20"/>
              </w:rPr>
            </w:pPr>
            <w:r w:rsidRPr="004A13FD">
              <w:rPr>
                <w:sz w:val="20"/>
                <w:szCs w:val="20"/>
              </w:rPr>
              <w:t>Consulter les dossiers de personnel</w:t>
            </w:r>
          </w:p>
          <w:p w:rsidR="004A13FD" w:rsidRPr="004A13FD" w:rsidRDefault="004A13FD" w:rsidP="004A13FD">
            <w:pPr>
              <w:pStyle w:val="Paragraphedeliste"/>
              <w:numPr>
                <w:ilvl w:val="0"/>
                <w:numId w:val="7"/>
              </w:numPr>
              <w:rPr>
                <w:sz w:val="20"/>
                <w:szCs w:val="20"/>
              </w:rPr>
            </w:pPr>
            <w:r w:rsidRPr="004A13FD">
              <w:rPr>
                <w:sz w:val="20"/>
                <w:szCs w:val="20"/>
              </w:rPr>
              <w:t>Créer les horaires de travail Consulter la disponibilité des chambres</w:t>
            </w:r>
          </w:p>
          <w:p w:rsidR="004A13FD" w:rsidRPr="004A13FD" w:rsidRDefault="004A13FD" w:rsidP="004A13FD">
            <w:pPr>
              <w:pStyle w:val="Paragraphedeliste"/>
              <w:numPr>
                <w:ilvl w:val="0"/>
                <w:numId w:val="7"/>
              </w:numPr>
              <w:rPr>
                <w:sz w:val="20"/>
                <w:szCs w:val="20"/>
              </w:rPr>
            </w:pPr>
            <w:r w:rsidRPr="004A13FD">
              <w:rPr>
                <w:sz w:val="20"/>
                <w:szCs w:val="20"/>
              </w:rPr>
              <w:t>Enregistrer les réservations</w:t>
            </w:r>
          </w:p>
          <w:p w:rsidR="00990525" w:rsidRPr="004A13FD" w:rsidRDefault="004A13FD" w:rsidP="004A13FD">
            <w:pPr>
              <w:pStyle w:val="Paragraphedeliste"/>
              <w:numPr>
                <w:ilvl w:val="0"/>
                <w:numId w:val="23"/>
              </w:numPr>
              <w:rPr>
                <w:sz w:val="20"/>
                <w:szCs w:val="20"/>
              </w:rPr>
            </w:pPr>
            <w:r w:rsidRPr="004A13FD">
              <w:rPr>
                <w:sz w:val="20"/>
                <w:szCs w:val="20"/>
              </w:rPr>
              <w:t>Enregistrer la location de l’équipement</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comptable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Envoyer et recevoir des informations liées à la comptabilité</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Système extérieur</w:t>
            </w:r>
          </w:p>
        </w:tc>
        <w:tc>
          <w:tcPr>
            <w:tcW w:w="5355" w:type="dxa"/>
          </w:tcPr>
          <w:p w:rsidR="00990525" w:rsidRPr="004A13FD" w:rsidRDefault="00990525" w:rsidP="00F47074">
            <w:pPr>
              <w:pStyle w:val="Paragraphedeliste"/>
              <w:numPr>
                <w:ilvl w:val="0"/>
                <w:numId w:val="23"/>
              </w:numPr>
              <w:rPr>
                <w:sz w:val="20"/>
                <w:szCs w:val="20"/>
              </w:rPr>
            </w:pPr>
            <w:r w:rsidRPr="004A13FD">
              <w:rPr>
                <w:sz w:val="20"/>
                <w:szCs w:val="20"/>
              </w:rPr>
              <w:t xml:space="preserve">Envoyer </w:t>
            </w:r>
            <w:r w:rsidR="004A13FD" w:rsidRPr="004A13FD">
              <w:rPr>
                <w:sz w:val="20"/>
                <w:szCs w:val="20"/>
              </w:rPr>
              <w:t>des factures au système</w:t>
            </w:r>
          </w:p>
        </w:tc>
      </w:tr>
      <w:tr w:rsidR="00990525" w:rsidTr="004A13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556"/>
        </w:trPr>
        <w:tc>
          <w:tcPr>
            <w:tcW w:w="4392" w:type="dxa"/>
          </w:tcPr>
          <w:p w:rsidR="00990525" w:rsidRPr="004A13FD" w:rsidRDefault="00990525" w:rsidP="00117DF5">
            <w:pPr>
              <w:rPr>
                <w:sz w:val="20"/>
                <w:szCs w:val="20"/>
              </w:rPr>
            </w:pPr>
            <w:r w:rsidRPr="004A13FD">
              <w:rPr>
                <w:sz w:val="20"/>
                <w:szCs w:val="20"/>
              </w:rPr>
              <w:t>Administrateur système</w:t>
            </w:r>
          </w:p>
        </w:tc>
        <w:tc>
          <w:tcPr>
            <w:tcW w:w="5355" w:type="dxa"/>
          </w:tcPr>
          <w:p w:rsidR="00990525" w:rsidRPr="004A13FD" w:rsidRDefault="004A13FD" w:rsidP="00F47074">
            <w:pPr>
              <w:pStyle w:val="Paragraphedeliste"/>
              <w:numPr>
                <w:ilvl w:val="0"/>
                <w:numId w:val="23"/>
              </w:numPr>
              <w:rPr>
                <w:sz w:val="20"/>
                <w:szCs w:val="20"/>
              </w:rPr>
            </w:pPr>
            <w:r w:rsidRPr="004A13FD">
              <w:rPr>
                <w:sz w:val="20"/>
                <w:szCs w:val="20"/>
              </w:rPr>
              <w:t>Ajouter, Modifier</w:t>
            </w:r>
            <w:r w:rsidR="00990525" w:rsidRPr="004A13FD">
              <w:rPr>
                <w:sz w:val="20"/>
                <w:szCs w:val="20"/>
              </w:rPr>
              <w:t xml:space="preserve"> et Supprimer les données de la base de donnée</w:t>
            </w:r>
            <w:r w:rsidRPr="004A13FD">
              <w:rPr>
                <w:sz w:val="20"/>
                <w:szCs w:val="20"/>
              </w:rPr>
              <w:t>s</w:t>
            </w:r>
          </w:p>
        </w:tc>
      </w:tr>
    </w:tbl>
    <w:p w:rsidR="00117DF5" w:rsidRDefault="004A13FD">
      <w:pPr>
        <w:rPr>
          <w:rFonts w:asciiTheme="majorHAnsi" w:eastAsiaTheme="majorEastAsia" w:hAnsiTheme="majorHAnsi" w:cstheme="majorBidi"/>
          <w:b/>
          <w:bCs/>
          <w:color w:val="71941A" w:themeColor="accent1" w:themeShade="BF"/>
          <w:sz w:val="28"/>
          <w:szCs w:val="28"/>
        </w:rPr>
      </w:pPr>
      <w:r w:rsidRPr="00510C17">
        <w:rPr>
          <w:b/>
          <w:noProof/>
          <w:lang w:eastAsia="fr-CA"/>
        </w:rPr>
        <w:lastRenderedPageBreak/>
        <mc:AlternateContent>
          <mc:Choice Requires="wps">
            <w:drawing>
              <wp:anchor distT="0" distB="0" distL="114300" distR="114300" simplePos="0" relativeHeight="251713536" behindDoc="0" locked="0" layoutInCell="1" allowOverlap="1" wp14:anchorId="7CB43FAA" wp14:editId="29FB5B03">
                <wp:simplePos x="0" y="0"/>
                <wp:positionH relativeFrom="column">
                  <wp:posOffset>2750820</wp:posOffset>
                </wp:positionH>
                <wp:positionV relativeFrom="paragraph">
                  <wp:posOffset>57021</wp:posOffset>
                </wp:positionV>
                <wp:extent cx="2074545" cy="800100"/>
                <wp:effectExtent l="0" t="0" r="0" b="0"/>
                <wp:wrapNone/>
                <wp:docPr id="338" name="Zone de texte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4545"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C907A7">
                            <w:pPr>
                              <w:spacing w:after="0"/>
                              <w:rPr>
                                <w:rFonts w:ascii="Tahoma" w:hAnsi="Tahoma" w:cs="Tahoma"/>
                                <w:sz w:val="16"/>
                                <w:szCs w:val="16"/>
                              </w:rPr>
                            </w:pPr>
                            <w:r>
                              <w:rPr>
                                <w:rFonts w:ascii="Tahoma" w:hAnsi="Tahoma" w:cs="Tahoma"/>
                                <w:sz w:val="16"/>
                                <w:szCs w:val="16"/>
                              </w:rPr>
                              <w:t>Réserver des chambres</w:t>
                            </w:r>
                          </w:p>
                          <w:p w:rsidR="000A2986" w:rsidRDefault="000A2986" w:rsidP="00C907A7">
                            <w:pPr>
                              <w:spacing w:after="0"/>
                              <w:rPr>
                                <w:rFonts w:ascii="Tahoma" w:hAnsi="Tahoma" w:cs="Tahoma"/>
                                <w:sz w:val="16"/>
                                <w:szCs w:val="16"/>
                              </w:rPr>
                            </w:pPr>
                            <w:r>
                              <w:rPr>
                                <w:rFonts w:ascii="Tahoma" w:hAnsi="Tahoma" w:cs="Tahoma"/>
                                <w:sz w:val="16"/>
                                <w:szCs w:val="16"/>
                              </w:rPr>
                              <w:t>Consulter réservation</w:t>
                            </w:r>
                          </w:p>
                          <w:p w:rsidR="000A2986" w:rsidRDefault="000A2986" w:rsidP="00C907A7">
                            <w:pPr>
                              <w:spacing w:after="0"/>
                              <w:rPr>
                                <w:rFonts w:ascii="Tahoma" w:hAnsi="Tahoma" w:cs="Tahoma"/>
                                <w:sz w:val="16"/>
                                <w:szCs w:val="16"/>
                              </w:rPr>
                            </w:pPr>
                            <w:r>
                              <w:rPr>
                                <w:rFonts w:ascii="Tahoma" w:hAnsi="Tahoma" w:cs="Tahoma"/>
                                <w:sz w:val="16"/>
                                <w:szCs w:val="16"/>
                              </w:rPr>
                              <w:t>Louer des équipements</w:t>
                            </w:r>
                          </w:p>
                          <w:p w:rsidR="000A2986" w:rsidRPr="00AF3AA1" w:rsidRDefault="000A2986" w:rsidP="00405C3B">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405C3B">
                            <w:pPr>
                              <w:rPr>
                                <w:rFonts w:ascii="Tahoma" w:hAnsi="Tahoma" w:cs="Tahoma"/>
                                <w:sz w:val="16"/>
                                <w:szCs w:val="16"/>
                              </w:rPr>
                            </w:pPr>
                            <w:r w:rsidRPr="00AF3AA1">
                              <w:rPr>
                                <w:rFonts w:ascii="Tahoma" w:hAnsi="Tahoma" w:cs="Tahoma"/>
                                <w:sz w:val="16"/>
                                <w:szCs w:val="16"/>
                              </w:rPr>
                              <w:t>Consulter dossier employé</w:t>
                            </w:r>
                          </w:p>
                          <w:p w:rsidR="000A2986" w:rsidRPr="006D6B80" w:rsidRDefault="000A2986" w:rsidP="00C907A7">
                            <w:pPr>
                              <w:spacing w:after="0"/>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38" o:spid="_x0000_s1026" type="#_x0000_t202" style="position:absolute;margin-left:216.6pt;margin-top:4.5pt;width:163.35pt;height:6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" filled="f" stroked="f">
                <v:textbox>
                  <w:txbxContent>
                    <w:p w:rsidR="000A2986" w:rsidRDefault="000A2986" w:rsidP="00C907A7">
                      <w:pPr>
                        <w:spacing w:after="0"/>
                        <w:rPr>
                          <w:rFonts w:ascii="Tahoma" w:hAnsi="Tahoma" w:cs="Tahoma"/>
                          <w:sz w:val="16"/>
                          <w:szCs w:val="16"/>
                        </w:rPr>
                      </w:pPr>
                      <w:r>
                        <w:rPr>
                          <w:rFonts w:ascii="Tahoma" w:hAnsi="Tahoma" w:cs="Tahoma"/>
                          <w:sz w:val="16"/>
                          <w:szCs w:val="16"/>
                        </w:rPr>
                        <w:t>Réserver des chambres</w:t>
                      </w:r>
                    </w:p>
                    <w:p w:rsidR="000A2986" w:rsidRDefault="000A2986" w:rsidP="00C907A7">
                      <w:pPr>
                        <w:spacing w:after="0"/>
                        <w:rPr>
                          <w:rFonts w:ascii="Tahoma" w:hAnsi="Tahoma" w:cs="Tahoma"/>
                          <w:sz w:val="16"/>
                          <w:szCs w:val="16"/>
                        </w:rPr>
                      </w:pPr>
                      <w:r>
                        <w:rPr>
                          <w:rFonts w:ascii="Tahoma" w:hAnsi="Tahoma" w:cs="Tahoma"/>
                          <w:sz w:val="16"/>
                          <w:szCs w:val="16"/>
                        </w:rPr>
                        <w:t>Consulter réservation</w:t>
                      </w:r>
                    </w:p>
                    <w:p w:rsidR="000A2986" w:rsidRDefault="000A2986" w:rsidP="00C907A7">
                      <w:pPr>
                        <w:spacing w:after="0"/>
                        <w:rPr>
                          <w:rFonts w:ascii="Tahoma" w:hAnsi="Tahoma" w:cs="Tahoma"/>
                          <w:sz w:val="16"/>
                          <w:szCs w:val="16"/>
                        </w:rPr>
                      </w:pPr>
                      <w:r>
                        <w:rPr>
                          <w:rFonts w:ascii="Tahoma" w:hAnsi="Tahoma" w:cs="Tahoma"/>
                          <w:sz w:val="16"/>
                          <w:szCs w:val="16"/>
                        </w:rPr>
                        <w:t>Louer des équipements</w:t>
                      </w:r>
                    </w:p>
                    <w:p w:rsidR="000A2986" w:rsidRPr="00AF3AA1" w:rsidRDefault="000A2986" w:rsidP="00405C3B">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405C3B">
                      <w:pPr>
                        <w:rPr>
                          <w:rFonts w:ascii="Tahoma" w:hAnsi="Tahoma" w:cs="Tahoma"/>
                          <w:sz w:val="16"/>
                          <w:szCs w:val="16"/>
                        </w:rPr>
                      </w:pPr>
                      <w:r w:rsidRPr="00AF3AA1">
                        <w:rPr>
                          <w:rFonts w:ascii="Tahoma" w:hAnsi="Tahoma" w:cs="Tahoma"/>
                          <w:sz w:val="16"/>
                          <w:szCs w:val="16"/>
                        </w:rPr>
                        <w:t>Consulter dossier employé</w:t>
                      </w:r>
                    </w:p>
                    <w:p w:rsidR="000A2986" w:rsidRPr="006D6B80" w:rsidRDefault="000A2986" w:rsidP="00C907A7">
                      <w:pPr>
                        <w:spacing w:after="0"/>
                        <w:rPr>
                          <w:rFonts w:ascii="Tahoma" w:hAnsi="Tahoma" w:cs="Tahoma"/>
                          <w:sz w:val="16"/>
                          <w:szCs w:val="16"/>
                        </w:rPr>
                      </w:pPr>
                    </w:p>
                  </w:txbxContent>
                </v:textbox>
              </v:shape>
            </w:pict>
          </mc:Fallback>
        </mc:AlternateContent>
      </w:r>
    </w:p>
    <w:p w:rsidR="005A3F06" w:rsidRPr="0047048A" w:rsidRDefault="004A13FD" w:rsidP="005A3F06">
      <w:pPr>
        <w:pStyle w:val="Titre1"/>
      </w:pPr>
      <w:r w:rsidRPr="0047048A">
        <w:rPr>
          <w:noProof/>
          <w:lang w:eastAsia="fr-CA"/>
        </w:rPr>
        <mc:AlternateContent>
          <mc:Choice Requires="wps">
            <w:drawing>
              <wp:anchor distT="0" distB="0" distL="114300" distR="114300" simplePos="0" relativeHeight="251723776" behindDoc="0" locked="0" layoutInCell="1" allowOverlap="1" wp14:anchorId="2ADF5E7A" wp14:editId="563846BC">
                <wp:simplePos x="0" y="0"/>
                <wp:positionH relativeFrom="column">
                  <wp:posOffset>-1061720</wp:posOffset>
                </wp:positionH>
                <wp:positionV relativeFrom="paragraph">
                  <wp:posOffset>7027276</wp:posOffset>
                </wp:positionV>
                <wp:extent cx="1713865" cy="868680"/>
                <wp:effectExtent l="0" t="0" r="0" b="7620"/>
                <wp:wrapNone/>
                <wp:docPr id="343" name="Zone de texte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E5732E">
                            <w:pPr>
                              <w:spacing w:after="0"/>
                              <w:rPr>
                                <w:rFonts w:ascii="Tahoma" w:hAnsi="Tahoma" w:cs="Tahoma"/>
                                <w:sz w:val="16"/>
                                <w:szCs w:val="16"/>
                              </w:rPr>
                            </w:pPr>
                            <w:r>
                              <w:rPr>
                                <w:rFonts w:ascii="Tahoma" w:hAnsi="Tahoma" w:cs="Tahoma"/>
                                <w:sz w:val="16"/>
                                <w:szCs w:val="16"/>
                              </w:rPr>
                              <w:t>Réserver des chambres</w:t>
                            </w:r>
                          </w:p>
                          <w:p w:rsidR="000A2986" w:rsidRDefault="000A2986" w:rsidP="00AF3AA1">
                            <w:pPr>
                              <w:spacing w:after="0"/>
                              <w:rPr>
                                <w:rFonts w:ascii="Tahoma" w:hAnsi="Tahoma" w:cs="Tahoma"/>
                                <w:sz w:val="16"/>
                                <w:szCs w:val="16"/>
                              </w:rPr>
                            </w:pPr>
                            <w:r>
                              <w:rPr>
                                <w:rFonts w:ascii="Tahoma" w:hAnsi="Tahoma" w:cs="Tahoma"/>
                                <w:sz w:val="16"/>
                                <w:szCs w:val="16"/>
                              </w:rPr>
                              <w:t>Consulter réservation</w:t>
                            </w:r>
                          </w:p>
                          <w:p w:rsidR="000A2986" w:rsidRPr="006D6B80" w:rsidRDefault="000A2986" w:rsidP="00AF3AA1">
                            <w:pPr>
                              <w:spacing w:after="0"/>
                              <w:rPr>
                                <w:rFonts w:ascii="Tahoma" w:hAnsi="Tahoma" w:cs="Tahoma"/>
                                <w:sz w:val="16"/>
                                <w:szCs w:val="16"/>
                              </w:rPr>
                            </w:pPr>
                            <w:r>
                              <w:rPr>
                                <w:rFonts w:ascii="Tahoma" w:hAnsi="Tahoma" w:cs="Tahoma"/>
                                <w:sz w:val="16"/>
                                <w:szCs w:val="16"/>
                              </w:rPr>
                              <w:t>Louer des équipements</w:t>
                            </w:r>
                          </w:p>
                          <w:p w:rsidR="000A2986" w:rsidRDefault="000A2986" w:rsidP="00AF3AA1">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AF3AA1">
                            <w:pPr>
                              <w:spacing w:after="0"/>
                              <w:rPr>
                                <w:rFonts w:ascii="Tahoma" w:hAnsi="Tahoma" w:cs="Tahoma"/>
                                <w:sz w:val="16"/>
                                <w:szCs w:val="16"/>
                              </w:rPr>
                            </w:pPr>
                            <w:r w:rsidRPr="00613CD6">
                              <w:rPr>
                                <w:rFonts w:ascii="Tahoma" w:hAnsi="Tahoma" w:cs="Tahoma"/>
                                <w:sz w:val="16"/>
                                <w:szCs w:val="16"/>
                              </w:rPr>
                              <w:t>Consulter des dossiers employés</w:t>
                            </w:r>
                          </w:p>
                          <w:p w:rsidR="000A2986" w:rsidRPr="00AF3AA1"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3" o:spid="_x0000_s1027" type="#_x0000_t202" style="position:absolute;margin-left:-83.6pt;margin-top:553.35pt;width:134.95pt;height:6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" filled="f" stroked="f">
                <v:textbox>
                  <w:txbxContent>
                    <w:p w:rsidR="000A2986" w:rsidRDefault="000A2986" w:rsidP="00E5732E">
                      <w:pPr>
                        <w:spacing w:after="0"/>
                        <w:rPr>
                          <w:rFonts w:ascii="Tahoma" w:hAnsi="Tahoma" w:cs="Tahoma"/>
                          <w:sz w:val="16"/>
                          <w:szCs w:val="16"/>
                        </w:rPr>
                      </w:pPr>
                      <w:r>
                        <w:rPr>
                          <w:rFonts w:ascii="Tahoma" w:hAnsi="Tahoma" w:cs="Tahoma"/>
                          <w:sz w:val="16"/>
                          <w:szCs w:val="16"/>
                        </w:rPr>
                        <w:t>Réserver des chambres</w:t>
                      </w:r>
                    </w:p>
                    <w:p w:rsidR="000A2986" w:rsidRDefault="000A2986" w:rsidP="00AF3AA1">
                      <w:pPr>
                        <w:spacing w:after="0"/>
                        <w:rPr>
                          <w:rFonts w:ascii="Tahoma" w:hAnsi="Tahoma" w:cs="Tahoma"/>
                          <w:sz w:val="16"/>
                          <w:szCs w:val="16"/>
                        </w:rPr>
                      </w:pPr>
                      <w:r>
                        <w:rPr>
                          <w:rFonts w:ascii="Tahoma" w:hAnsi="Tahoma" w:cs="Tahoma"/>
                          <w:sz w:val="16"/>
                          <w:szCs w:val="16"/>
                        </w:rPr>
                        <w:t>Consulter réservation</w:t>
                      </w:r>
                    </w:p>
                    <w:p w:rsidR="000A2986" w:rsidRPr="006D6B80" w:rsidRDefault="000A2986" w:rsidP="00AF3AA1">
                      <w:pPr>
                        <w:spacing w:after="0"/>
                        <w:rPr>
                          <w:rFonts w:ascii="Tahoma" w:hAnsi="Tahoma" w:cs="Tahoma"/>
                          <w:sz w:val="16"/>
                          <w:szCs w:val="16"/>
                        </w:rPr>
                      </w:pPr>
                      <w:r>
                        <w:rPr>
                          <w:rFonts w:ascii="Tahoma" w:hAnsi="Tahoma" w:cs="Tahoma"/>
                          <w:sz w:val="16"/>
                          <w:szCs w:val="16"/>
                        </w:rPr>
                        <w:t>Louer des équipements</w:t>
                      </w:r>
                    </w:p>
                    <w:p w:rsidR="000A2986" w:rsidRDefault="000A2986" w:rsidP="00AF3AA1">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AF3AA1">
                      <w:pPr>
                        <w:spacing w:after="0"/>
                        <w:rPr>
                          <w:rFonts w:ascii="Tahoma" w:hAnsi="Tahoma" w:cs="Tahoma"/>
                          <w:sz w:val="16"/>
                          <w:szCs w:val="16"/>
                        </w:rPr>
                      </w:pPr>
                      <w:r w:rsidRPr="00613CD6">
                        <w:rPr>
                          <w:rFonts w:ascii="Tahoma" w:hAnsi="Tahoma" w:cs="Tahoma"/>
                          <w:sz w:val="16"/>
                          <w:szCs w:val="16"/>
                        </w:rPr>
                        <w:t>Consulter des dossiers employés</w:t>
                      </w:r>
                    </w:p>
                    <w:p w:rsidR="000A2986" w:rsidRPr="00AF3AA1" w:rsidRDefault="000A2986" w:rsidP="00BC4009">
                      <w:pPr>
                        <w:rPr>
                          <w:rFonts w:ascii="Tahoma" w:hAnsi="Tahoma" w:cs="Tahoma"/>
                          <w:sz w:val="16"/>
                          <w:szCs w:val="16"/>
                        </w:rPr>
                      </w:pPr>
                    </w:p>
                  </w:txbxContent>
                </v:textbox>
              </v:shape>
            </w:pict>
          </mc:Fallback>
        </mc:AlternateContent>
      </w:r>
      <w:r w:rsidRPr="0047048A">
        <w:rPr>
          <w:noProof/>
          <w:lang w:eastAsia="fr-CA"/>
        </w:rPr>
        <mc:AlternateContent>
          <mc:Choice Requires="wps">
            <w:drawing>
              <wp:anchor distT="0" distB="0" distL="114300" distR="114300" simplePos="0" relativeHeight="251725824" behindDoc="0" locked="0" layoutInCell="1" allowOverlap="1" wp14:anchorId="47FE8106" wp14:editId="09A89E25">
                <wp:simplePos x="0" y="0"/>
                <wp:positionH relativeFrom="column">
                  <wp:posOffset>2479675</wp:posOffset>
                </wp:positionH>
                <wp:positionV relativeFrom="paragraph">
                  <wp:posOffset>7557641</wp:posOffset>
                </wp:positionV>
                <wp:extent cx="1734820" cy="396240"/>
                <wp:effectExtent l="0" t="0" r="0" b="3810"/>
                <wp:wrapNone/>
                <wp:docPr id="344" name="Zone de texte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482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613CD6">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613CD6">
                            <w:pPr>
                              <w:spacing w:after="0"/>
                              <w:rPr>
                                <w:rFonts w:ascii="Tahoma" w:hAnsi="Tahoma" w:cs="Tahoma"/>
                                <w:sz w:val="16"/>
                                <w:szCs w:val="16"/>
                              </w:rPr>
                            </w:pPr>
                            <w:r w:rsidRPr="00613CD6">
                              <w:rPr>
                                <w:rFonts w:ascii="Tahoma" w:hAnsi="Tahoma" w:cs="Tahoma"/>
                                <w:sz w:val="16"/>
                                <w:szCs w:val="16"/>
                              </w:rPr>
                              <w:t>Consulter des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4" o:spid="_x0000_s1028" type="#_x0000_t202" style="position:absolute;margin-left:195.25pt;margin-top:595.1pt;width:136.6pt;height:3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xFxQIAAMk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" filled="f" stroked="f">
                <v:textbox>
                  <w:txbxContent>
                    <w:p w:rsidR="000A2986" w:rsidRDefault="000A2986" w:rsidP="00613CD6">
                      <w:pPr>
                        <w:spacing w:after="0"/>
                        <w:rPr>
                          <w:rFonts w:ascii="Tahoma" w:hAnsi="Tahoma" w:cs="Tahoma"/>
                          <w:sz w:val="16"/>
                          <w:szCs w:val="16"/>
                        </w:rPr>
                      </w:pPr>
                      <w:r w:rsidRPr="00613CD6">
                        <w:rPr>
                          <w:rFonts w:ascii="Tahoma" w:hAnsi="Tahoma" w:cs="Tahoma"/>
                          <w:sz w:val="16"/>
                          <w:szCs w:val="16"/>
                        </w:rPr>
                        <w:t>Créer des horaires</w:t>
                      </w:r>
                    </w:p>
                    <w:p w:rsidR="000A2986" w:rsidRPr="00613CD6" w:rsidRDefault="000A2986" w:rsidP="00613CD6">
                      <w:pPr>
                        <w:spacing w:after="0"/>
                        <w:rPr>
                          <w:rFonts w:ascii="Tahoma" w:hAnsi="Tahoma" w:cs="Tahoma"/>
                          <w:sz w:val="16"/>
                          <w:szCs w:val="16"/>
                        </w:rPr>
                      </w:pPr>
                      <w:r w:rsidRPr="00613CD6">
                        <w:rPr>
                          <w:rFonts w:ascii="Tahoma" w:hAnsi="Tahoma" w:cs="Tahoma"/>
                          <w:sz w:val="16"/>
                          <w:szCs w:val="16"/>
                        </w:rPr>
                        <w:t>Consulter des dossiers employés</w:t>
                      </w:r>
                    </w:p>
                  </w:txbxContent>
                </v:textbox>
              </v:shape>
            </w:pict>
          </mc:Fallback>
        </mc:AlternateContent>
      </w:r>
      <w:r w:rsidRPr="0047048A">
        <w:rPr>
          <w:noProof/>
          <w:lang w:eastAsia="fr-CA"/>
        </w:rPr>
        <mc:AlternateContent>
          <mc:Choice Requires="wps">
            <w:drawing>
              <wp:anchor distT="0" distB="0" distL="114300" distR="114300" simplePos="0" relativeHeight="251727872" behindDoc="0" locked="0" layoutInCell="1" allowOverlap="1" wp14:anchorId="24C7B88D" wp14:editId="1CFFBB29">
                <wp:simplePos x="0" y="0"/>
                <wp:positionH relativeFrom="column">
                  <wp:posOffset>4210050</wp:posOffset>
                </wp:positionH>
                <wp:positionV relativeFrom="paragraph">
                  <wp:posOffset>7525891</wp:posOffset>
                </wp:positionV>
                <wp:extent cx="1751965" cy="434340"/>
                <wp:effectExtent l="0" t="0" r="0" b="3810"/>
                <wp:wrapNone/>
                <wp:docPr id="345" name="Zone de texte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965"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613CD6" w:rsidRDefault="000A2986"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5" o:spid="_x0000_s1029" type="#_x0000_t202" style="position:absolute;margin-left:331.5pt;margin-top:592.6pt;width:137.95pt;height:3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" filled="f" stroked="f">
                <v:textbox>
                  <w:txbxContent>
                    <w:p w:rsidR="000A2986" w:rsidRPr="00613CD6" w:rsidRDefault="000A2986" w:rsidP="00BC4009">
                      <w:pPr>
                        <w:rPr>
                          <w:rFonts w:ascii="Tahoma" w:hAnsi="Tahoma" w:cs="Tahoma"/>
                          <w:sz w:val="16"/>
                          <w:szCs w:val="16"/>
                        </w:rPr>
                      </w:pPr>
                      <w:r w:rsidRPr="00613CD6">
                        <w:rPr>
                          <w:rFonts w:ascii="Tahoma" w:hAnsi="Tahoma" w:cs="Tahoma"/>
                          <w:sz w:val="16"/>
                          <w:szCs w:val="16"/>
                        </w:rPr>
                        <w:t xml:space="preserve">Ajouter modifier et supprimer  des objets dans la </w:t>
                      </w:r>
                      <w:r>
                        <w:rPr>
                          <w:rFonts w:ascii="Tahoma" w:hAnsi="Tahoma" w:cs="Tahoma"/>
                          <w:sz w:val="16"/>
                          <w:szCs w:val="16"/>
                        </w:rPr>
                        <w:t>base de donnée</w:t>
                      </w:r>
                    </w:p>
                  </w:txbxContent>
                </v:textbox>
              </v:shape>
            </w:pict>
          </mc:Fallback>
        </mc:AlternateContent>
      </w:r>
      <w:r w:rsidRPr="0047048A">
        <w:rPr>
          <w:noProof/>
          <w:lang w:eastAsia="fr-CA"/>
        </w:rPr>
        <mc:AlternateContent>
          <mc:Choice Requires="wpc">
            <w:drawing>
              <wp:anchor distT="0" distB="0" distL="114300" distR="114300" simplePos="0" relativeHeight="251701248" behindDoc="0" locked="0" layoutInCell="1" allowOverlap="1" wp14:anchorId="19BBE7BE" wp14:editId="58B62150">
                <wp:simplePos x="0" y="0"/>
                <wp:positionH relativeFrom="column">
                  <wp:posOffset>4186555</wp:posOffset>
                </wp:positionH>
                <wp:positionV relativeFrom="paragraph">
                  <wp:posOffset>6311771</wp:posOffset>
                </wp:positionV>
                <wp:extent cx="914400" cy="1379855"/>
                <wp:effectExtent l="0" t="0" r="0" b="10795"/>
                <wp:wrapNone/>
                <wp:docPr id="291" name="Zone de dessin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84" name="Group 12"/>
                        <wpg:cNvGrpSpPr>
                          <a:grpSpLocks/>
                        </wpg:cNvGrpSpPr>
                        <wpg:grpSpPr bwMode="auto">
                          <a:xfrm>
                            <a:off x="228500" y="114203"/>
                            <a:ext cx="407700" cy="796419"/>
                            <a:chOff x="210" y="60"/>
                            <a:chExt cx="1110" cy="2336"/>
                          </a:xfrm>
                        </wpg:grpSpPr>
                        <wps:wsp>
                          <wps:cNvPr id="28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8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1" o:spid="_x0000_s1030" editas="canvas" style="position:absolute;margin-left:329.65pt;margin-top:497pt;width:1in;height:108.65pt;z-index:25170124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">
                <v:shape id="_x0000_s1031" type="#_x0000_t75" style="position:absolute;width:9144;height:13798;visibility:visible;mso-wrap-style:square">
                  <v:fill o:detectmouseclick="t"/>
                  <v:path o:connecttype="none"/>
                </v:shape>
                <v:group id="Group 12" o:spid="_x0000_s103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oval id="Oval 152" o:spid="_x0000_s103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5t8MA&#10;AADcAAAADwAAAGRycy9kb3ducmV2LnhtbESPwWrDMBBE74X+g9hCb40cQ4pxo4SSYNpAL036AYu0&#10;tUyslWNtE+fvo0Khx2Fm3jDL9RR6daYxdZENzGcFKGIbXcetga9D81SBSoLssI9MBq6UYL26v1ti&#10;7eKFP+m8l1ZlCKcaDXiRodY6WU8B0ywOxNn7jmNAyXJstRvxkuGh12VRPOuAHecFjwNtPNnj/icY&#10;SItey7Hc2WrXSOP9yW7f8MOYx4fp9QWU0CT/4b/2uzNQVgv4PZOPgF7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C5t8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3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6LoMQAAADcAAAADwAAAGRycy9kb3ducmV2LnhtbESPT4vCMBTE7wt+h/AEb2u6gl23GkUq&#10;gpcV1j+wx0fzbMo2L6VJtX57syB4HGbmN8xi1dtaXKn1lWMFH+MEBHHhdMWlgtNx+z4D4QOyxtox&#10;KbiTh9Vy8LbATLsb/9D1EEoRIewzVGBCaDIpfWHIoh+7hjh6F9daDFG2pdQt3iLc1nKSJKm0WHFc&#10;MNhQbqj4O3RWQVfu/fdv7tIu7Mzn/muz5Xx6Vmo07NdzEIH68Ao/2zutYDJL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ougxAAAANwAAAAPAAAAAAAAAAAA&#10;AAAAAKECAABkcnMvZG93bnJldi54bWxQSwUGAAAAAAQABAD5AAAAkgMAAAAA&#10;" strokecolor="#903" strokeweight="1pt"/>
                  <v:line id="Line 154" o:spid="_x0000_s103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uO8QAAADcAAAADwAAAGRycy9kb3ducmV2LnhtbESPT4vCMBTE74LfITzBm6YK659qFOki&#10;eFFYdwWPj+bZFJuX0qRav71ZWNjjMDO/YdbbzlbiQY0vHSuYjBMQxLnTJRcKfr73owUIH5A1Vo5J&#10;wYs8bDf93hpT7Z78RY9zKESEsE9RgQmhTqX0uSGLfuxq4ujdXGMxRNkUUjf4jHBbyWmSzKTFkuOC&#10;wZoyQ/n93FoFbXHyx2vmZm04mPlp+bnn7OOi1HDQ7VYgAnXhP/zXPmgF08Ucfs/EIyA3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i47xAAAANwAAAAPAAAAAAAAAAAA&#10;AAAAAKECAABkcnMvZG93bnJldi54bWxQSwUGAAAAAAQABAD5AAAAkgMAAAAA&#10;" strokecolor="#903" strokeweight="1pt"/>
                  <v:line id="Line 155" o:spid="_x0000_s103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VblcEAAADcAAAADwAAAGRycy9kb3ducmV2LnhtbERP3WrCMBS+F3yHcATvbDrBTTqjrEKH&#10;N46t8wGOzbEta05KkrX17c3FYJcf3//uMJlODOR8a1nBU5KCIK6sbrlWcPkuVlsQPiBr7CyTgjt5&#10;OOznsx1m2o78RUMZahFD2GeooAmhz6T0VUMGfWJ74sjdrDMYInS11A7HGG46uU7TZ2mw5djQYE/H&#10;hqqf8tcoOFbSBfk5dNOLvn2859e8OG9ypZaL6e0VRKAp/Iv/3CetYL2Na+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lVuVwQAAANwAAAAPAAAAAAAAAAAAAAAA&#10;AKECAABkcnMvZG93bnJldi54bWxQSwUGAAAAAAQABAD5AAAAjwMAAAAA&#10;" strokecolor="#903" strokeweight="1pt"/>
                  <v:line id="Line 156" o:spid="_x0000_s103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Ef0sUAAADcAAAADwAAAGRycy9kb3ducmV2LnhtbESPzWrDMBCE74G+g9hCb4lcQ/PjRjHF&#10;JeBLAklb6HGxtpaptTKWHLtvXwUCOQ4z8w2zzSfbigv1vnGs4HmRgCCunG64VvD5sZ+vQfiArLF1&#10;TAr+yEO+e5htMdNu5BNdzqEWEcI+QwUmhC6T0leGLPqF64ij9+N6iyHKvpa6xzHCbSvTJFlKiw3H&#10;BYMdFYaq3/NgFQz10R++C7ccQmlWx837nouXL6WeHqe3VxCBpnAP39qlVpCuN3A9E4+A3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Ef0sUAAADcAAAADwAAAAAAAAAA&#10;AAAAAAChAgAAZHJzL2Rvd25yZXYueG1sUEsFBgAAAAAEAAQA+QAAAJMDAAAAAA==&#10;" strokecolor="#903" strokeweight="1pt"/>
                </v:group>
                <v:rect id="Rectangle 157" o:spid="_x0000_s103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QGYsIA&#10;AADcAAAADwAAAGRycy9kb3ducmV2LnhtbERPTYvCMBC9C/sfwizsRTTdHkSrUWRB8LAgVg+7t6EZ&#10;m2ozKU201V9vDoLHx/terHpbixu1vnKs4HucgCAunK64VHA8bEZTED4ga6wdk4I7eVgtPwYLzLTr&#10;eE+3PJQihrDPUIEJocmk9IUhi37sGuLInVxrMUTYllK32MVwW8s0SSbSYsWxwWBDP4aKS361Cja7&#10;v4r4IffD2bRz5yL9z81vo9TXZ7+egwjUh7f45d5qBeks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AZiwgAAANwAAAAPAAAAAAAAAAAAAAAAAJgCAABkcnMvZG93&#10;bnJldi54bWxQSwUGAAAAAAQABAD1AAAAhw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Administrateur système</w:t>
                        </w:r>
                      </w:p>
                    </w:txbxContent>
                  </v:textbox>
                </v:rect>
              </v:group>
            </w:pict>
          </mc:Fallback>
        </mc:AlternateContent>
      </w:r>
      <w:r w:rsidR="00990525" w:rsidRPr="0047048A">
        <w:rPr>
          <w:noProof/>
          <w:lang w:eastAsia="fr-CA"/>
        </w:rPr>
        <mc:AlternateContent>
          <mc:Choice Requires="wps">
            <w:drawing>
              <wp:anchor distT="0" distB="0" distL="114300" distR="114300" simplePos="0" relativeHeight="251734016" behindDoc="0" locked="0" layoutInCell="1" allowOverlap="1" wp14:anchorId="5E28EA3B" wp14:editId="62AEB00D">
                <wp:simplePos x="0" y="0"/>
                <wp:positionH relativeFrom="column">
                  <wp:posOffset>4778881</wp:posOffset>
                </wp:positionH>
                <wp:positionV relativeFrom="paragraph">
                  <wp:posOffset>1062990</wp:posOffset>
                </wp:positionV>
                <wp:extent cx="1906905" cy="274320"/>
                <wp:effectExtent l="0" t="0" r="0" b="0"/>
                <wp:wrapNone/>
                <wp:docPr id="348" name="Zone de texte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C907A7" w:rsidRDefault="000A2986" w:rsidP="00E609BE">
                            <w:pPr>
                              <w:rPr>
                                <w:rFonts w:ascii="Tahoma" w:hAnsi="Tahoma" w:cs="Tahoma"/>
                                <w:sz w:val="16"/>
                                <w:szCs w:val="16"/>
                              </w:rPr>
                            </w:pPr>
                            <w:r w:rsidRPr="00C907A7">
                              <w:rPr>
                                <w:rFonts w:ascii="Tahoma" w:hAnsi="Tahoma" w:cs="Tahoma"/>
                                <w:sz w:val="16"/>
                                <w:szCs w:val="16"/>
                              </w:rPr>
                              <w:t>Consulte les rapports de statistiques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8" o:spid="_x0000_s1039" type="#_x0000_t202" style="position:absolute;margin-left:376.3pt;margin-top:83.7pt;width:150.15pt;height:2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" filled="f" stroked="f">
                <v:textbox>
                  <w:txbxContent>
                    <w:p w:rsidR="000A2986" w:rsidRPr="00C907A7" w:rsidRDefault="000A2986" w:rsidP="00E609BE">
                      <w:pPr>
                        <w:rPr>
                          <w:rFonts w:ascii="Tahoma" w:hAnsi="Tahoma" w:cs="Tahoma"/>
                          <w:sz w:val="16"/>
                          <w:szCs w:val="16"/>
                        </w:rPr>
                      </w:pPr>
                      <w:r w:rsidRPr="00C907A7">
                        <w:rPr>
                          <w:rFonts w:ascii="Tahoma" w:hAnsi="Tahoma" w:cs="Tahoma"/>
                          <w:sz w:val="16"/>
                          <w:szCs w:val="16"/>
                        </w:rPr>
                        <w:t>Consulte les rapports de statistiques</w:t>
                      </w:r>
                    </w:p>
                  </w:txbxContent>
                </v:textbox>
              </v:shape>
            </w:pict>
          </mc:Fallback>
        </mc:AlternateContent>
      </w:r>
      <w:r w:rsidR="00990525" w:rsidRPr="0047048A">
        <w:rPr>
          <w:noProof/>
          <w:lang w:eastAsia="fr-CA"/>
        </w:rPr>
        <mc:AlternateContent>
          <mc:Choice Requires="wps">
            <w:drawing>
              <wp:anchor distT="0" distB="0" distL="114300" distR="114300" simplePos="0" relativeHeight="251748352" behindDoc="0" locked="0" layoutInCell="1" allowOverlap="1" wp14:anchorId="62A4BBA9" wp14:editId="64C03389">
                <wp:simplePos x="0" y="0"/>
                <wp:positionH relativeFrom="column">
                  <wp:posOffset>5280531</wp:posOffset>
                </wp:positionH>
                <wp:positionV relativeFrom="paragraph">
                  <wp:posOffset>1548765</wp:posOffset>
                </wp:positionV>
                <wp:extent cx="1432560" cy="796925"/>
                <wp:effectExtent l="0" t="0" r="0" b="3175"/>
                <wp:wrapNone/>
                <wp:docPr id="363" name="Zone de texte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79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E5732E">
                            <w:pPr>
                              <w:spacing w:after="0"/>
                              <w:rPr>
                                <w:rFonts w:ascii="Tahoma" w:hAnsi="Tahoma" w:cs="Tahoma"/>
                                <w:sz w:val="16"/>
                                <w:szCs w:val="16"/>
                              </w:rPr>
                            </w:pPr>
                            <w:r>
                              <w:rPr>
                                <w:rFonts w:ascii="Tahoma" w:hAnsi="Tahoma" w:cs="Tahoma"/>
                                <w:sz w:val="16"/>
                                <w:szCs w:val="16"/>
                              </w:rPr>
                              <w:t>Réserver des salles</w:t>
                            </w:r>
                          </w:p>
                          <w:p w:rsidR="000A2986" w:rsidRDefault="000A2986" w:rsidP="00E5732E">
                            <w:pPr>
                              <w:spacing w:after="0"/>
                              <w:rPr>
                                <w:rFonts w:ascii="Tahoma" w:hAnsi="Tahoma" w:cs="Tahoma"/>
                                <w:sz w:val="16"/>
                                <w:szCs w:val="16"/>
                              </w:rPr>
                            </w:pPr>
                            <w:r>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Consulter horaire</w:t>
                            </w:r>
                          </w:p>
                          <w:p w:rsidR="000A2986" w:rsidRDefault="000A2986" w:rsidP="00E5732E">
                            <w:pPr>
                              <w:spacing w:after="0"/>
                              <w:rPr>
                                <w:rFonts w:ascii="Tahoma" w:hAnsi="Tahoma" w:cs="Tahoma"/>
                                <w:sz w:val="16"/>
                                <w:szCs w:val="16"/>
                              </w:rPr>
                            </w:pPr>
                            <w:r>
                              <w:rPr>
                                <w:rFonts w:ascii="Tahoma" w:hAnsi="Tahoma" w:cs="Tahoma"/>
                                <w:sz w:val="16"/>
                                <w:szCs w:val="16"/>
                              </w:rPr>
                              <w:t>Louer équipement</w:t>
                            </w:r>
                          </w:p>
                          <w:p w:rsidR="000A2986" w:rsidRPr="00E5732E" w:rsidRDefault="000A2986" w:rsidP="00E5732E">
                            <w:pPr>
                              <w:spacing w:after="0"/>
                              <w:rPr>
                                <w:rFonts w:ascii="Tahoma" w:hAnsi="Tahoma" w:cs="Tahoma"/>
                                <w:sz w:val="16"/>
                                <w:szCs w:val="16"/>
                              </w:rPr>
                            </w:pPr>
                          </w:p>
                          <w:p w:rsidR="000A2986" w:rsidRPr="005A3F06" w:rsidRDefault="000A2986" w:rsidP="00727D50">
                            <w:pPr>
                              <w:rPr>
                                <w:rFonts w:ascii="Tahoma" w:hAnsi="Tahoma" w:cs="Tahoma"/>
                                <w:sz w:val="16"/>
                                <w:szCs w:val="16"/>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3" o:spid="_x0000_s1040" type="#_x0000_t202" style="position:absolute;margin-left:415.8pt;margin-top:121.95pt;width:112.8pt;height:6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SOwwIAAMk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" filled="f" stroked="f">
                <v:textbox>
                  <w:txbxContent>
                    <w:p w:rsidR="000A2986" w:rsidRDefault="000A2986" w:rsidP="00E5732E">
                      <w:pPr>
                        <w:spacing w:after="0"/>
                        <w:rPr>
                          <w:rFonts w:ascii="Tahoma" w:hAnsi="Tahoma" w:cs="Tahoma"/>
                          <w:sz w:val="16"/>
                          <w:szCs w:val="16"/>
                        </w:rPr>
                      </w:pPr>
                      <w:r>
                        <w:rPr>
                          <w:rFonts w:ascii="Tahoma" w:hAnsi="Tahoma" w:cs="Tahoma"/>
                          <w:sz w:val="16"/>
                          <w:szCs w:val="16"/>
                        </w:rPr>
                        <w:t>Réserver des salles</w:t>
                      </w:r>
                    </w:p>
                    <w:p w:rsidR="000A2986" w:rsidRDefault="000A2986" w:rsidP="00E5732E">
                      <w:pPr>
                        <w:spacing w:after="0"/>
                        <w:rPr>
                          <w:rFonts w:ascii="Tahoma" w:hAnsi="Tahoma" w:cs="Tahoma"/>
                          <w:sz w:val="16"/>
                          <w:szCs w:val="16"/>
                        </w:rPr>
                      </w:pPr>
                      <w:r>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Consulter horaire</w:t>
                      </w:r>
                    </w:p>
                    <w:p w:rsidR="000A2986" w:rsidRDefault="000A2986" w:rsidP="00E5732E">
                      <w:pPr>
                        <w:spacing w:after="0"/>
                        <w:rPr>
                          <w:rFonts w:ascii="Tahoma" w:hAnsi="Tahoma" w:cs="Tahoma"/>
                          <w:sz w:val="16"/>
                          <w:szCs w:val="16"/>
                        </w:rPr>
                      </w:pPr>
                      <w:r>
                        <w:rPr>
                          <w:rFonts w:ascii="Tahoma" w:hAnsi="Tahoma" w:cs="Tahoma"/>
                          <w:sz w:val="16"/>
                          <w:szCs w:val="16"/>
                        </w:rPr>
                        <w:t>Louer équipement</w:t>
                      </w:r>
                    </w:p>
                    <w:p w:rsidR="000A2986" w:rsidRPr="00E5732E" w:rsidRDefault="000A2986" w:rsidP="00E5732E">
                      <w:pPr>
                        <w:spacing w:after="0"/>
                        <w:rPr>
                          <w:rFonts w:ascii="Tahoma" w:hAnsi="Tahoma" w:cs="Tahoma"/>
                          <w:sz w:val="16"/>
                          <w:szCs w:val="16"/>
                        </w:rPr>
                      </w:pPr>
                    </w:p>
                    <w:p w:rsidR="000A2986" w:rsidRPr="005A3F06" w:rsidRDefault="000A2986" w:rsidP="00727D50">
                      <w:pPr>
                        <w:rPr>
                          <w:rFonts w:ascii="Tahoma" w:hAnsi="Tahoma" w:cs="Tahoma"/>
                          <w:sz w:val="16"/>
                          <w:szCs w:val="16"/>
                          <w:lang w:val="en-CA"/>
                        </w:rPr>
                      </w:pPr>
                    </w:p>
                  </w:txbxContent>
                </v:textbox>
              </v:shape>
            </w:pict>
          </mc:Fallback>
        </mc:AlternateContent>
      </w:r>
      <w:r w:rsidR="00990525" w:rsidRPr="0047048A">
        <w:rPr>
          <w:noProof/>
          <w:lang w:eastAsia="fr-CA"/>
        </w:rPr>
        <mc:AlternateContent>
          <mc:Choice Requires="wps">
            <w:drawing>
              <wp:anchor distT="0" distB="0" distL="114300" distR="114300" simplePos="0" relativeHeight="251731968" behindDoc="0" locked="0" layoutInCell="1" allowOverlap="1" wp14:anchorId="3C85F340" wp14:editId="79D1A7FA">
                <wp:simplePos x="0" y="0"/>
                <wp:positionH relativeFrom="column">
                  <wp:posOffset>5197981</wp:posOffset>
                </wp:positionH>
                <wp:positionV relativeFrom="paragraph">
                  <wp:posOffset>4417060</wp:posOffset>
                </wp:positionV>
                <wp:extent cx="1432560" cy="374650"/>
                <wp:effectExtent l="0" t="0" r="0" b="6350"/>
                <wp:wrapNone/>
                <wp:docPr id="347" name="Zone de texte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F3AA1" w:rsidRDefault="000A2986" w:rsidP="00613CD6">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BC4009">
                            <w:pPr>
                              <w:rPr>
                                <w:rFonts w:ascii="Tahoma" w:hAnsi="Tahoma" w:cs="Tahoma"/>
                                <w:sz w:val="16"/>
                                <w:szCs w:val="16"/>
                              </w:rPr>
                            </w:pPr>
                            <w:r w:rsidRPr="00AF3AA1">
                              <w:rPr>
                                <w:rFonts w:ascii="Tahoma" w:hAnsi="Tahoma" w:cs="Tahoma"/>
                                <w:sz w:val="16"/>
                                <w:szCs w:val="16"/>
                              </w:rPr>
                              <w:t>Consulter dossier employé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7" o:spid="_x0000_s1041" type="#_x0000_t202" style="position:absolute;margin-left:409.3pt;margin-top:347.8pt;width:112.8pt;height: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" filled="f" stroked="f">
                <v:textbox>
                  <w:txbxContent>
                    <w:p w:rsidR="000A2986" w:rsidRPr="00AF3AA1" w:rsidRDefault="000A2986" w:rsidP="00613CD6">
                      <w:pPr>
                        <w:spacing w:after="0"/>
                        <w:rPr>
                          <w:rFonts w:ascii="Tahoma" w:hAnsi="Tahoma" w:cs="Tahoma"/>
                          <w:sz w:val="16"/>
                          <w:szCs w:val="16"/>
                        </w:rPr>
                      </w:pPr>
                      <w:r w:rsidRPr="00AF3AA1">
                        <w:rPr>
                          <w:rFonts w:ascii="Tahoma" w:hAnsi="Tahoma" w:cs="Tahoma"/>
                          <w:sz w:val="16"/>
                          <w:szCs w:val="16"/>
                        </w:rPr>
                        <w:t>Consulter horaire</w:t>
                      </w:r>
                    </w:p>
                    <w:p w:rsidR="000A2986" w:rsidRPr="00AF3AA1" w:rsidRDefault="000A2986" w:rsidP="00BC4009">
                      <w:pPr>
                        <w:rPr>
                          <w:rFonts w:ascii="Tahoma" w:hAnsi="Tahoma" w:cs="Tahoma"/>
                          <w:sz w:val="16"/>
                          <w:szCs w:val="16"/>
                        </w:rPr>
                      </w:pPr>
                      <w:r w:rsidRPr="00AF3AA1">
                        <w:rPr>
                          <w:rFonts w:ascii="Tahoma" w:hAnsi="Tahoma" w:cs="Tahoma"/>
                          <w:sz w:val="16"/>
                          <w:szCs w:val="16"/>
                        </w:rPr>
                        <w:t>Consulter dossier employé</w:t>
                      </w:r>
                    </w:p>
                  </w:txbxContent>
                </v:textbox>
              </v:shape>
            </w:pict>
          </mc:Fallback>
        </mc:AlternateContent>
      </w:r>
      <w:r w:rsidR="00C5384B" w:rsidRPr="0047048A">
        <w:rPr>
          <w:noProof/>
          <w:lang w:eastAsia="fr-CA"/>
        </w:rPr>
        <mc:AlternateContent>
          <mc:Choice Requires="wps">
            <w:drawing>
              <wp:anchor distT="0" distB="0" distL="114300" distR="114300" simplePos="0" relativeHeight="251683840" behindDoc="0" locked="0" layoutInCell="1" allowOverlap="1" wp14:anchorId="7B2617D4" wp14:editId="7F6D2383">
                <wp:simplePos x="0" y="0"/>
                <wp:positionH relativeFrom="column">
                  <wp:posOffset>-509905</wp:posOffset>
                </wp:positionH>
                <wp:positionV relativeFrom="paragraph">
                  <wp:posOffset>2299970</wp:posOffset>
                </wp:positionV>
                <wp:extent cx="2502535" cy="1214755"/>
                <wp:effectExtent l="0" t="0" r="69215" b="61595"/>
                <wp:wrapNone/>
                <wp:docPr id="14" name="Connecteur droit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02535"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5pt,181.1pt" to="156.9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54496" behindDoc="0" locked="0" layoutInCell="1" allowOverlap="1" wp14:anchorId="18F85067" wp14:editId="093143FB">
                <wp:simplePos x="0" y="0"/>
                <wp:positionH relativeFrom="column">
                  <wp:posOffset>-579120</wp:posOffset>
                </wp:positionH>
                <wp:positionV relativeFrom="paragraph">
                  <wp:posOffset>2394585</wp:posOffset>
                </wp:positionV>
                <wp:extent cx="2456815" cy="1189990"/>
                <wp:effectExtent l="38100" t="38100" r="19685" b="29210"/>
                <wp:wrapNone/>
                <wp:docPr id="366" name="Connecteur droit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6815" cy="118999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6pt,188.55pt" to="147.85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665408" behindDoc="0" locked="0" layoutInCell="1" allowOverlap="1" wp14:anchorId="4209AF61" wp14:editId="0899E2C0">
                <wp:simplePos x="0" y="0"/>
                <wp:positionH relativeFrom="column">
                  <wp:posOffset>3372833</wp:posOffset>
                </wp:positionH>
                <wp:positionV relativeFrom="paragraph">
                  <wp:posOffset>1658052</wp:posOffset>
                </wp:positionV>
                <wp:extent cx="750373" cy="1716466"/>
                <wp:effectExtent l="0" t="38100" r="50165" b="17145"/>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0373" cy="1716466"/>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6pt,130.55pt" to="324.7pt,2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" strokeweight="1pt">
                <v:stroke startarrow="block"/>
              </v:line>
            </w:pict>
          </mc:Fallback>
        </mc:AlternateContent>
      </w:r>
      <w:r w:rsidR="00C5384B" w:rsidRPr="0047048A">
        <w:rPr>
          <w:noProof/>
          <w:lang w:eastAsia="fr-CA"/>
        </w:rPr>
        <mc:AlternateContent>
          <mc:Choice Requires="wps">
            <w:drawing>
              <wp:anchor distT="0" distB="0" distL="114300" distR="114300" simplePos="0" relativeHeight="251770880" behindDoc="0" locked="0" layoutInCell="1" allowOverlap="1" wp14:anchorId="129C904E" wp14:editId="1B58CECA">
                <wp:simplePos x="0" y="0"/>
                <wp:positionH relativeFrom="column">
                  <wp:posOffset>-140979</wp:posOffset>
                </wp:positionH>
                <wp:positionV relativeFrom="paragraph">
                  <wp:posOffset>3787908</wp:posOffset>
                </wp:positionV>
                <wp:extent cx="1916420" cy="53340"/>
                <wp:effectExtent l="19050" t="76200" r="27305" b="41910"/>
                <wp:wrapNone/>
                <wp:docPr id="383" name="Connecteur droit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6420" cy="533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3"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98.25pt" to="139.8pt,3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7024" behindDoc="0" locked="0" layoutInCell="1" allowOverlap="1" wp14:anchorId="3901D5AE" wp14:editId="166F33D4">
                <wp:simplePos x="0" y="0"/>
                <wp:positionH relativeFrom="column">
                  <wp:posOffset>568973</wp:posOffset>
                </wp:positionH>
                <wp:positionV relativeFrom="paragraph">
                  <wp:posOffset>4157079</wp:posOffset>
                </wp:positionV>
                <wp:extent cx="1687194" cy="2214065"/>
                <wp:effectExtent l="38100" t="38100" r="66040" b="53340"/>
                <wp:wrapNone/>
                <wp:docPr id="386" name="Connecteur droit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7194" cy="221406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6"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pt,327.35pt" to="177.65pt,5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36064" behindDoc="0" locked="0" layoutInCell="1" allowOverlap="1" wp14:anchorId="432407A9" wp14:editId="5846A859">
                <wp:simplePos x="0" y="0"/>
                <wp:positionH relativeFrom="column">
                  <wp:posOffset>1774825</wp:posOffset>
                </wp:positionH>
                <wp:positionV relativeFrom="paragraph">
                  <wp:posOffset>4211955</wp:posOffset>
                </wp:positionV>
                <wp:extent cx="699770" cy="2357120"/>
                <wp:effectExtent l="0" t="38100" r="62230" b="24130"/>
                <wp:wrapNone/>
                <wp:docPr id="350" name="Connecteur droit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9770" cy="235712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0"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75pt,331.65pt" to="194.85pt,5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38112" behindDoc="0" locked="0" layoutInCell="1" allowOverlap="1" wp14:anchorId="29B542E3" wp14:editId="29D3CF2A">
                <wp:simplePos x="0" y="0"/>
                <wp:positionH relativeFrom="column">
                  <wp:posOffset>3406140</wp:posOffset>
                </wp:positionH>
                <wp:positionV relativeFrom="paragraph">
                  <wp:posOffset>4199890</wp:posOffset>
                </wp:positionV>
                <wp:extent cx="1061085" cy="2285365"/>
                <wp:effectExtent l="38100" t="38100" r="24765" b="19685"/>
                <wp:wrapNone/>
                <wp:docPr id="351" name="Connecteur droit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228536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2pt,330.7pt" to="351.75pt,5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2928" behindDoc="0" locked="0" layoutInCell="1" allowOverlap="1" wp14:anchorId="3DBF49C9" wp14:editId="6E7E8174">
                <wp:simplePos x="0" y="0"/>
                <wp:positionH relativeFrom="column">
                  <wp:posOffset>3895725</wp:posOffset>
                </wp:positionH>
                <wp:positionV relativeFrom="paragraph">
                  <wp:posOffset>4030345</wp:posOffset>
                </wp:positionV>
                <wp:extent cx="1333500" cy="1121410"/>
                <wp:effectExtent l="38100" t="38100" r="76200" b="59690"/>
                <wp:wrapNone/>
                <wp:docPr id="384" name="Connecteur droit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1121410"/>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4"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75pt,317.35pt" to="411.75pt,4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8832" behindDoc="0" locked="0" layoutInCell="1" allowOverlap="1" wp14:anchorId="06392C64" wp14:editId="5A68A582">
                <wp:simplePos x="0" y="0"/>
                <wp:positionH relativeFrom="column">
                  <wp:posOffset>3947795</wp:posOffset>
                </wp:positionH>
                <wp:positionV relativeFrom="paragraph">
                  <wp:posOffset>2637155</wp:posOffset>
                </wp:positionV>
                <wp:extent cx="1704340" cy="959485"/>
                <wp:effectExtent l="38100" t="38100" r="48260" b="50165"/>
                <wp:wrapNone/>
                <wp:docPr id="382" name="Connecteur droit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4340" cy="95948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2"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85pt,207.65pt" to="445.05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4736" behindDoc="0" locked="0" layoutInCell="1" allowOverlap="1" wp14:anchorId="7BA25A5E" wp14:editId="1E71C8CD">
                <wp:simplePos x="0" y="0"/>
                <wp:positionH relativeFrom="column">
                  <wp:posOffset>3511550</wp:posOffset>
                </wp:positionH>
                <wp:positionV relativeFrom="paragraph">
                  <wp:posOffset>1670453</wp:posOffset>
                </wp:positionV>
                <wp:extent cx="751205" cy="1729740"/>
                <wp:effectExtent l="38100" t="0" r="29845" b="60960"/>
                <wp:wrapNone/>
                <wp:docPr id="378" name="Connecteur droit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1205" cy="17297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8"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5pt,131.55pt" to="335.65pt,2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9072" behindDoc="0" locked="0" layoutInCell="1" allowOverlap="1" wp14:anchorId="0E3135AB" wp14:editId="10E4A8C1">
                <wp:simplePos x="0" y="0"/>
                <wp:positionH relativeFrom="column">
                  <wp:posOffset>-45720</wp:posOffset>
                </wp:positionH>
                <wp:positionV relativeFrom="paragraph">
                  <wp:posOffset>4114800</wp:posOffset>
                </wp:positionV>
                <wp:extent cx="2167820" cy="1310640"/>
                <wp:effectExtent l="0" t="38100" r="61595" b="22860"/>
                <wp:wrapNone/>
                <wp:docPr id="387" name="Connecteur droit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7820" cy="131064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7"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167.1pt,4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4864" behindDoc="0" locked="0" layoutInCell="1" allowOverlap="1" wp14:anchorId="2F2AC077" wp14:editId="16267298">
                <wp:simplePos x="0" y="0"/>
                <wp:positionH relativeFrom="column">
                  <wp:posOffset>-49600</wp:posOffset>
                </wp:positionH>
                <wp:positionV relativeFrom="paragraph">
                  <wp:posOffset>4053841</wp:posOffset>
                </wp:positionV>
                <wp:extent cx="2023815" cy="1160249"/>
                <wp:effectExtent l="38100" t="0" r="14605" b="5905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23815" cy="116024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319.2pt" to="155.45pt,4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40160" behindDoc="0" locked="0" layoutInCell="1" allowOverlap="1" wp14:anchorId="5C06F122" wp14:editId="115D7CDF">
                <wp:simplePos x="0" y="0"/>
                <wp:positionH relativeFrom="column">
                  <wp:posOffset>3078480</wp:posOffset>
                </wp:positionH>
                <wp:positionV relativeFrom="paragraph">
                  <wp:posOffset>4246245</wp:posOffset>
                </wp:positionV>
                <wp:extent cx="104775" cy="2238375"/>
                <wp:effectExtent l="0" t="0" r="66675" b="47625"/>
                <wp:wrapNone/>
                <wp:docPr id="352" name="Connecteur droit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 cy="223837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52"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pt,334.35pt" to="250.65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74976" behindDoc="0" locked="0" layoutInCell="1" allowOverlap="1" wp14:anchorId="4A8C307B" wp14:editId="7F2CC4BB">
                <wp:simplePos x="0" y="0"/>
                <wp:positionH relativeFrom="column">
                  <wp:posOffset>3543300</wp:posOffset>
                </wp:positionH>
                <wp:positionV relativeFrom="paragraph">
                  <wp:posOffset>4175760</wp:posOffset>
                </wp:positionV>
                <wp:extent cx="1127125" cy="2254885"/>
                <wp:effectExtent l="0" t="0" r="53975" b="50165"/>
                <wp:wrapNone/>
                <wp:docPr id="385" name="Connecteur droit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27125" cy="225488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85"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28.8pt" to="367.75pt,5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82816" behindDoc="0" locked="0" layoutInCell="1" allowOverlap="1" wp14:anchorId="73844945" wp14:editId="34FBC857">
                <wp:simplePos x="0" y="0"/>
                <wp:positionH relativeFrom="column">
                  <wp:posOffset>-137160</wp:posOffset>
                </wp:positionH>
                <wp:positionV relativeFrom="paragraph">
                  <wp:posOffset>3642361</wp:posOffset>
                </wp:positionV>
                <wp:extent cx="1905000" cy="85829"/>
                <wp:effectExtent l="0" t="0" r="76200" b="857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05000" cy="85829"/>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3"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6.8pt" to="139.2pt,2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8592" behindDoc="0" locked="0" layoutInCell="1" allowOverlap="1" wp14:anchorId="3A417737" wp14:editId="7C874900">
                <wp:simplePos x="0" y="0"/>
                <wp:positionH relativeFrom="column">
                  <wp:posOffset>2121535</wp:posOffset>
                </wp:positionH>
                <wp:positionV relativeFrom="paragraph">
                  <wp:posOffset>1882140</wp:posOffset>
                </wp:positionV>
                <wp:extent cx="579120" cy="1449705"/>
                <wp:effectExtent l="38100" t="38100" r="30480" b="17145"/>
                <wp:wrapNone/>
                <wp:docPr id="368" name="Connecteur droit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 cy="144970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68"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48.2pt" to="212.65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756544" behindDoc="0" locked="0" layoutInCell="1" allowOverlap="1" wp14:anchorId="6D0884E6" wp14:editId="7ADF6E27">
                <wp:simplePos x="0" y="0"/>
                <wp:positionH relativeFrom="column">
                  <wp:posOffset>1069975</wp:posOffset>
                </wp:positionH>
                <wp:positionV relativeFrom="paragraph">
                  <wp:posOffset>419100</wp:posOffset>
                </wp:positionV>
                <wp:extent cx="1906905" cy="441960"/>
                <wp:effectExtent l="0" t="0" r="0" b="0"/>
                <wp:wrapNone/>
                <wp:docPr id="367" name="Zone de texte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90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C907A7">
                            <w:pPr>
                              <w:spacing w:after="0"/>
                              <w:rPr>
                                <w:rFonts w:ascii="Tahoma" w:hAnsi="Tahoma" w:cs="Tahoma"/>
                                <w:sz w:val="16"/>
                                <w:szCs w:val="16"/>
                              </w:rPr>
                            </w:pPr>
                            <w:r w:rsidRPr="00C907A7">
                              <w:rPr>
                                <w:rFonts w:ascii="Tahoma" w:hAnsi="Tahoma" w:cs="Tahoma"/>
                                <w:sz w:val="16"/>
                                <w:szCs w:val="16"/>
                              </w:rPr>
                              <w:t>Consulte les rapports de statistiques</w:t>
                            </w:r>
                          </w:p>
                          <w:p w:rsidR="000A2986" w:rsidRPr="00C907A7" w:rsidRDefault="000A2986" w:rsidP="00C907A7">
                            <w:pPr>
                              <w:spacing w:after="0"/>
                              <w:rPr>
                                <w:rFonts w:ascii="Tahoma" w:hAnsi="Tahoma" w:cs="Tahoma"/>
                                <w:sz w:val="16"/>
                                <w:szCs w:val="16"/>
                              </w:rPr>
                            </w:pPr>
                            <w:r>
                              <w:rPr>
                                <w:rFonts w:ascii="Tahoma" w:hAnsi="Tahoma" w:cs="Tahoma"/>
                                <w:sz w:val="16"/>
                                <w:szCs w:val="16"/>
                              </w:rPr>
                              <w:t>Regarder les dossiers employés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67" o:spid="_x0000_s1042" type="#_x0000_t202" style="position:absolute;margin-left:84.25pt;margin-top:33pt;width:150.15pt;height:3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" filled="f" stroked="f">
                <v:textbox>
                  <w:txbxContent>
                    <w:p w:rsidR="000A2986" w:rsidRDefault="000A2986" w:rsidP="00C907A7">
                      <w:pPr>
                        <w:spacing w:after="0"/>
                        <w:rPr>
                          <w:rFonts w:ascii="Tahoma" w:hAnsi="Tahoma" w:cs="Tahoma"/>
                          <w:sz w:val="16"/>
                          <w:szCs w:val="16"/>
                        </w:rPr>
                      </w:pPr>
                      <w:r w:rsidRPr="00C907A7">
                        <w:rPr>
                          <w:rFonts w:ascii="Tahoma" w:hAnsi="Tahoma" w:cs="Tahoma"/>
                          <w:sz w:val="16"/>
                          <w:szCs w:val="16"/>
                        </w:rPr>
                        <w:t>Consulte les rapports de statistiques</w:t>
                      </w:r>
                    </w:p>
                    <w:p w:rsidR="000A2986" w:rsidRPr="00C907A7" w:rsidRDefault="000A2986" w:rsidP="00C907A7">
                      <w:pPr>
                        <w:spacing w:after="0"/>
                        <w:rPr>
                          <w:rFonts w:ascii="Tahoma" w:hAnsi="Tahoma" w:cs="Tahoma"/>
                          <w:sz w:val="16"/>
                          <w:szCs w:val="16"/>
                        </w:rPr>
                      </w:pPr>
                      <w:r>
                        <w:rPr>
                          <w:rFonts w:ascii="Tahoma" w:hAnsi="Tahoma" w:cs="Tahoma"/>
                          <w:sz w:val="16"/>
                          <w:szCs w:val="16"/>
                        </w:rPr>
                        <w:t>Regarder les dossiers employés</w:t>
                      </w:r>
                    </w:p>
                  </w:txbxContent>
                </v:textbox>
              </v:shape>
            </w:pict>
          </mc:Fallback>
        </mc:AlternateContent>
      </w:r>
      <w:r w:rsidR="00405C3B" w:rsidRPr="0047048A">
        <w:rPr>
          <w:noProof/>
          <w:lang w:eastAsia="fr-CA"/>
        </w:rPr>
        <mc:AlternateContent>
          <mc:Choice Requires="wpc">
            <w:drawing>
              <wp:anchor distT="0" distB="0" distL="114300" distR="114300" simplePos="0" relativeHeight="251670528" behindDoc="0" locked="0" layoutInCell="1" allowOverlap="1" wp14:anchorId="6891BF15" wp14:editId="3A5C7EA4">
                <wp:simplePos x="0" y="0"/>
                <wp:positionH relativeFrom="column">
                  <wp:posOffset>1485900</wp:posOffset>
                </wp:positionH>
                <wp:positionV relativeFrom="paragraph">
                  <wp:posOffset>747395</wp:posOffset>
                </wp:positionV>
                <wp:extent cx="914400" cy="1230630"/>
                <wp:effectExtent l="0" t="0" r="0" b="7620"/>
                <wp:wrapNone/>
                <wp:docPr id="227" name="Zone de dessin 2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oup 12"/>
                        <wpg:cNvGrpSpPr>
                          <a:grpSpLocks/>
                        </wpg:cNvGrpSpPr>
                        <wpg:grpSpPr bwMode="auto">
                          <a:xfrm>
                            <a:off x="228500" y="81201"/>
                            <a:ext cx="407700" cy="796419"/>
                            <a:chOff x="210" y="60"/>
                            <a:chExt cx="1110" cy="2336"/>
                          </a:xfrm>
                        </wpg:grpSpPr>
                        <wps:wsp>
                          <wps:cNvPr id="2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5A3F06">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2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2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5A3F06">
                              <w:pPr>
                                <w:jc w:val="center"/>
                                <w:rPr>
                                  <w:rFonts w:ascii="Tahoma" w:hAnsi="Tahoma" w:cs="Tahoma"/>
                                  <w:b/>
                                  <w:bCs/>
                                  <w:color w:val="000000"/>
                                  <w:sz w:val="17"/>
                                </w:rPr>
                              </w:pPr>
                              <w:r w:rsidRPr="00A53502">
                                <w:rPr>
                                  <w:rFonts w:ascii="Tahoma" w:hAnsi="Tahoma" w:cs="Tahoma"/>
                                  <w:b/>
                                  <w:bCs/>
                                  <w:color w:val="000000"/>
                                  <w:sz w:val="17"/>
                                </w:rPr>
                                <w:t>Gestionnaire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27" o:spid="_x0000_s1043" editas="canvas" style="position:absolute;margin-left:117pt;margin-top:58.85pt;width:1in;height:96.9pt;z-index:251670528"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">
                <v:shape id="_x0000_s1044" type="#_x0000_t75" style="position:absolute;width:9144;height:12306;visibility:visible;mso-wrap-style:square">
                  <v:fill o:detectmouseclick="t"/>
                  <v:path o:connecttype="none"/>
                </v:shape>
                <v:group id="Group 12" o:spid="_x0000_s1045"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152" o:spid="_x0000_s104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28IA&#10;AADbAAAADwAAAGRycy9kb3ducmV2LnhtbESPUWsCMRCE3wv+h7CFvtWcBy1yGqW0HCr0peoPWJLt&#10;5fCyOS9bPf+9KRT6OMzMN8xyPYZOXWhIbWQDs2kBithG13Jj4Hion+egkiA77CKTgRslWK8mD0us&#10;XLzyF1320qgM4VShAS/SV1on6ylgmsaeOHvfcQgoWQ6NdgNeMzx0uiyKVx2w5bzgsad3T/a0/wkG&#10;0kun5VTu7HxXS+392X5s8NOYp8fxbQFKaJT/8F976wyUM/j9kn+AX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j07bwgAAANsAAAAPAAAAAAAAAAAAAAAAAJgCAABkcnMvZG93&#10;bnJldi54bWxQSwUGAAAAAAQABAD1AAAAhwMAAAAA&#10;" fillcolor="#ffc" strokecolor="#903" strokeweight="1pt">
                    <v:textbox>
                      <w:txbxContent>
                        <w:p w:rsidR="000A2986" w:rsidRPr="001014CB" w:rsidRDefault="000A2986" w:rsidP="005A3F06">
                          <w:pPr>
                            <w:jc w:val="center"/>
                            <w:rPr>
                              <w:rFonts w:ascii="Tahoma" w:hAnsi="Tahoma" w:cs="Tahoma"/>
                              <w:b/>
                              <w:bCs/>
                              <w:color w:val="000000"/>
                              <w:sz w:val="17"/>
                              <w:lang w:val="en-US"/>
                            </w:rPr>
                          </w:pPr>
                        </w:p>
                      </w:txbxContent>
                    </v:textbox>
                  </v:oval>
                  <v:line id="Line 153" o:spid="_x0000_s104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9CsMQAAADbAAAADwAAAGRycy9kb3ducmV2LnhtbESPzWrDMBCE74G+g9hCbolcQ37qRjbF&#10;JZBLA0la6HGxtpaptTKWnDhvHxUCOQ4z8w2zKUbbijP1vnGs4GWegCCunG64VvB12s7WIHxA1tg6&#10;JgVX8lDkT5MNZtpd+EDnY6hFhLDPUIEJocuk9JUhi37uOuLo/breYoiyr6Xu8RLhtpVpkiylxYbj&#10;gsGOSkPV33GwCoZ67z9/Srccws6s9q8fWy4X30pNn8f3NxCBxvAI39s7rSBN4f9L/AEy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0KwxAAAANsAAAAPAAAAAAAAAAAA&#10;AAAAAKECAABkcnMvZG93bnJldi54bWxQSwUGAAAAAAQABAD5AAAAkgMAAAAA&#10;" strokecolor="#903" strokeweight="1pt"/>
                  <v:line id="Line 154" o:spid="_x0000_s104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nK8MAAADbAAAADwAAAGRycy9kb3ducmV2LnhtbESPQWvCQBSE70L/w/IKvdVNlVqNrlIi&#10;ghcFUwWPj+wzG8y+DdmNpv++KxQ8DjPzDbNY9bYWN2p95VjBxzABQVw4XXGp4PizeZ+C8AFZY+2Y&#10;FPySh9XyZbDAVLs7H+iWh1JECPsUFZgQmlRKXxiy6IeuIY7exbUWQ5RtKXWL9wi3tRwlyURarDgu&#10;GGwoM1Rc884q6Mq9350zN+nC1nztZ+sNZ58npd5e++85iEB9eIb/21utYDSGx5f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D5yvDAAAA2wAAAA8AAAAAAAAAAAAA&#10;AAAAoQIAAGRycy9kb3ducmV2LnhtbFBLBQYAAAAABAAEAPkAAACRAwAAAAA=&#10;" strokecolor="#903" strokeweight="1pt"/>
                  <v:line id="Line 155" o:spid="_x0000_s104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rf88IAAADbAAAADwAAAGRycy9kb3ducmV2LnhtbESP0YrCMBRE34X9h3AX9k1TBXWpRrGC&#10;y74o6voB1+baFpubkmRr/XsjCD4OM3OGmS87U4uWnK8sKxgOEhDEudUVFwpOf5v+NwgfkDXWlknB&#10;nTwsFx+9Oaba3vhA7TEUIkLYp6igDKFJpfR5SQb9wDbE0btYZzBE6QqpHd4i3NRylCQTabDiuFBi&#10;Q+uS8uvx3yhY59IFuW/rbqovu5/snG2240ypr89uNQMRqAvv8Kv9qxWMxv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rf88IAAADbAAAADwAAAAAAAAAAAAAA&#10;AAChAgAAZHJzL2Rvd25yZXYueG1sUEsFBgAAAAAEAAQA+QAAAJADAAAAAA==&#10;" strokecolor="#903" strokeweight="1pt"/>
                  <v:line id="Line 156" o:spid="_x0000_s105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K7cQAAADcAAAADwAAAGRycy9kb3ducmV2LnhtbESPQWvCQBSE7wX/w/IEb3VjQGujq0hE&#10;8FKhasHjI/uaDc2+DdmNxn/vFgSPw8x8wyzXva3FlVpfOVYwGScgiAunKy4VnE+79zkIH5A11o5J&#10;wZ08rFeDtyVm2t34m67HUIoIYZ+hAhNCk0npC0MW/dg1xNH7da3FEGVbSt3iLcJtLdMkmUmLFccF&#10;gw3lhoq/Y2cVdOXBf11yN+vC3nwcPrc7zqc/So2G/WYBIlAfXuFne68VpOk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krtxAAAANwAAAAPAAAAAAAAAAAA&#10;AAAAAKECAABkcnMvZG93bnJldi54bWxQSwUGAAAAAAQABAD5AAAAkgMAAAAA&#10;" strokecolor="#903" strokeweight="1pt"/>
                </v:group>
                <v:rect id="Rectangle 157" o:spid="_x0000_s105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7yasUA&#10;AADcAAAADwAAAGRycy9kb3ducmV2LnhtbESPQWvCQBSE70L/w/IKXkQ3zUFsdJVSEDwIYvRgb4/s&#10;MxubfRuyq4n99V1B8DjMzDfMYtXbWtyo9ZVjBR+TBARx4XTFpYLjYT2egfABWWPtmBTcycNq+TZY&#10;YKZdx3u65aEUEcI+QwUmhCaT0heGLPqJa4ijd3atxRBlW0rdYhfhtpZpkkylxYrjgsGGvg0Vv/nV&#10;KljvThXxn9yPPmeduxTpT262jVLD9/5rDiJQH17hZ3ujFaTpFB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rvJqxQAAANwAAAAPAAAAAAAAAAAAAAAAAJgCAABkcnMv&#10;ZG93bnJldi54bWxQSwUGAAAAAAQABAD1AAAAigMAAAAA&#10;" filled="f" stroked="f">
                  <v:textbox style="mso-fit-shape-to-text:t" inset="0,0,0,0">
                    <w:txbxContent>
                      <w:p w:rsidR="000A2986" w:rsidRPr="00A53502" w:rsidRDefault="000A2986" w:rsidP="005A3F06">
                        <w:pPr>
                          <w:jc w:val="center"/>
                          <w:rPr>
                            <w:rFonts w:ascii="Tahoma" w:hAnsi="Tahoma" w:cs="Tahoma"/>
                            <w:b/>
                            <w:bCs/>
                            <w:color w:val="000000"/>
                            <w:sz w:val="17"/>
                          </w:rPr>
                        </w:pPr>
                        <w:r w:rsidRPr="00A53502">
                          <w:rPr>
                            <w:rFonts w:ascii="Tahoma" w:hAnsi="Tahoma" w:cs="Tahoma"/>
                            <w:b/>
                            <w:bCs/>
                            <w:color w:val="000000"/>
                            <w:sz w:val="17"/>
                          </w:rPr>
                          <w:t>Gestionnaire</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715584" behindDoc="0" locked="0" layoutInCell="1" allowOverlap="1" wp14:anchorId="097336A5" wp14:editId="2403FBFC">
                <wp:simplePos x="0" y="0"/>
                <wp:positionH relativeFrom="column">
                  <wp:posOffset>4053840</wp:posOffset>
                </wp:positionH>
                <wp:positionV relativeFrom="paragraph">
                  <wp:posOffset>475615</wp:posOffset>
                </wp:positionV>
                <wp:extent cx="2484120" cy="274320"/>
                <wp:effectExtent l="0" t="0" r="0" b="0"/>
                <wp:wrapNone/>
                <wp:docPr id="339" name="Zone de texte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613CD6" w:rsidRDefault="000A2986"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0A2986" w:rsidRPr="00613CD6" w:rsidRDefault="000A2986" w:rsidP="00613CD6">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39" o:spid="_x0000_s1052" type="#_x0000_t202" style="position:absolute;margin-left:319.2pt;margin-top:37.45pt;width:195.6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" filled="f" stroked="f">
                <v:textbox>
                  <w:txbxContent>
                    <w:p w:rsidR="000A2986" w:rsidRPr="00613CD6" w:rsidRDefault="000A2986" w:rsidP="00613CD6">
                      <w:pPr>
                        <w:spacing w:after="0"/>
                        <w:rPr>
                          <w:rFonts w:ascii="Tahoma" w:hAnsi="Tahoma" w:cs="Tahoma"/>
                          <w:sz w:val="16"/>
                          <w:szCs w:val="16"/>
                        </w:rPr>
                      </w:pPr>
                      <w:r>
                        <w:rPr>
                          <w:rFonts w:ascii="Tahoma" w:hAnsi="Tahoma" w:cs="Tahoma"/>
                          <w:sz w:val="16"/>
                          <w:szCs w:val="16"/>
                        </w:rPr>
                        <w:t xml:space="preserve">Consulter </w:t>
                      </w:r>
                      <w:r w:rsidRPr="00613CD6">
                        <w:rPr>
                          <w:rFonts w:ascii="Tahoma" w:hAnsi="Tahoma" w:cs="Tahoma"/>
                          <w:sz w:val="16"/>
                          <w:szCs w:val="16"/>
                        </w:rPr>
                        <w:t>et modifie</w:t>
                      </w:r>
                      <w:r>
                        <w:rPr>
                          <w:rFonts w:ascii="Tahoma" w:hAnsi="Tahoma" w:cs="Tahoma"/>
                          <w:sz w:val="16"/>
                          <w:szCs w:val="16"/>
                        </w:rPr>
                        <w:t>r</w:t>
                      </w:r>
                      <w:r w:rsidRPr="00613CD6">
                        <w:rPr>
                          <w:rFonts w:ascii="Tahoma" w:hAnsi="Tahoma" w:cs="Tahoma"/>
                          <w:sz w:val="16"/>
                          <w:szCs w:val="16"/>
                        </w:rPr>
                        <w:t xml:space="preserve"> les dossiers de personnel</w:t>
                      </w:r>
                    </w:p>
                    <w:p w:rsidR="000A2986" w:rsidRPr="00613CD6" w:rsidRDefault="000A2986" w:rsidP="00613CD6">
                      <w:pPr>
                        <w:rPr>
                          <w:rFonts w:ascii="Tahoma" w:hAnsi="Tahoma" w:cs="Tahoma"/>
                          <w:sz w:val="16"/>
                          <w:szCs w:val="16"/>
                        </w:rPr>
                      </w:pPr>
                    </w:p>
                  </w:txbxContent>
                </v:textbox>
              </v:shape>
            </w:pict>
          </mc:Fallback>
        </mc:AlternateContent>
      </w:r>
      <w:r w:rsidR="00405C3B" w:rsidRPr="0047048A">
        <w:rPr>
          <w:noProof/>
          <w:lang w:eastAsia="fr-CA"/>
        </w:rPr>
        <mc:AlternateContent>
          <mc:Choice Requires="wpc">
            <w:drawing>
              <wp:anchor distT="0" distB="0" distL="114300" distR="114300" simplePos="0" relativeHeight="251693056" behindDoc="0" locked="0" layoutInCell="1" allowOverlap="1" wp14:anchorId="47E6B42F" wp14:editId="789B4D68">
                <wp:simplePos x="0" y="0"/>
                <wp:positionH relativeFrom="column">
                  <wp:posOffset>2753995</wp:posOffset>
                </wp:positionH>
                <wp:positionV relativeFrom="paragraph">
                  <wp:posOffset>375920</wp:posOffset>
                </wp:positionV>
                <wp:extent cx="914400" cy="1230630"/>
                <wp:effectExtent l="0" t="0" r="0" b="7620"/>
                <wp:wrapNone/>
                <wp:docPr id="259" name="Zone de dessin 2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52" name="Group 12"/>
                        <wpg:cNvGrpSpPr>
                          <a:grpSpLocks/>
                        </wpg:cNvGrpSpPr>
                        <wpg:grpSpPr bwMode="auto">
                          <a:xfrm>
                            <a:off x="228500" y="114203"/>
                            <a:ext cx="407700" cy="796419"/>
                            <a:chOff x="210" y="60"/>
                            <a:chExt cx="1110" cy="2336"/>
                          </a:xfrm>
                        </wpg:grpSpPr>
                        <wps:wsp>
                          <wps:cNvPr id="25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5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5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58"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59" o:spid="_x0000_s1053" editas="canvas" style="position:absolute;margin-left:216.85pt;margin-top:29.6pt;width:1in;height:96.9pt;z-index:251693056"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">
                <v:shape id="_x0000_s1054" type="#_x0000_t75" style="position:absolute;width:9144;height:12306;visibility:visible;mso-wrap-style:square">
                  <v:fill o:detectmouseclick="t"/>
                  <v:path o:connecttype="none"/>
                </v:shape>
                <v:group id="Group 12" o:spid="_x0000_s1055"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oval id="Oval 152" o:spid="_x0000_s105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oH8MA&#10;AADcAAAADwAAAGRycy9kb3ducmV2LnhtbESPUWsCMRCE3wv9D2ELvtVcr1jkapRSOVrBl9r+gCXZ&#10;Xg4vm+tl1fPfN4Lg4zAz3zCL1Rg6daQhtZENPE0LUMQ2upYbAz/f9eMcVBJkh11kMnCmBKvl/d0C&#10;KxdP/EXHnTQqQzhVaMCL9JXWyXoKmKaxJ87ebxwCSpZDo92ApwwPnS6L4kUHbDkveOzp3ZPd7w7B&#10;QJp1Wvblxs43tdTe/9n1B26NmTyMb6+ghEa5ha/tT2egnD3D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WoH8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5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cC8UAAADcAAAADwAAAGRycy9kb3ducmV2LnhtbESPQWvCQBSE7wX/w/KE3nRTqbaNboJE&#10;BC8VGi30+Mg+s6HZtyG70fTfdwtCj8PMfMNs8tG24kq9bxwreJonIIgrpxuuFZxP+9krCB+QNbaO&#10;ScEPecizycMGU+1u/EHXMtQiQtinqMCE0KVS+sqQRT93HXH0Lq63GKLsa6l7vEW4beUiSVbSYsNx&#10;wWBHhaHquxysgqE++vevwq2GcDAvx7fdnovlp1KP03G7BhFoDP/he/ugFSyWz/B3Jh4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CcC8UAAADcAAAADwAAAAAAAAAA&#10;AAAAAAChAgAAZHJzL2Rvd25yZXYueG1sUEsFBgAAAAAEAAQA+QAAAJMDAAAAAA==&#10;" strokecolor="#903" strokeweight="1pt"/>
                  <v:line id="Line 154" o:spid="_x0000_s105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w5kMQAAADcAAAADwAAAGRycy9kb3ducmV2LnhtbESPQWvCQBSE7wX/w/IEb3WjEGujq0hE&#10;8FKhasHjI/uaDc2+DdmNxn/vFgSPw8x8wyzXva3FlVpfOVYwGScgiAunKy4VnE+79zkIH5A11o5J&#10;wZ08rFeDtyVm2t34m67HUIoIYZ+hAhNCk0npC0MW/dg1xNH7da3FEGVbSt3iLcJtLadJMpMWK44L&#10;BhvKDRV/x84q6MqD/7rkbtaFvfk4fG53nKc/So2G/WYBIlAfXuFne68VTNMU/s/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mQxAAAANwAAAAPAAAAAAAAAAAA&#10;AAAAAKECAABkcnMvZG93bnJldi54bWxQSwUGAAAAAAQABAD5AAAAkgMAAAAA&#10;" strokecolor="#903" strokeweight="1pt"/>
                  <v:line id="Line 155" o:spid="_x0000_s105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GO8MAAADcAAAADwAAAGRycy9kb3ducmV2LnhtbESP3YrCMBSE7wXfIRxh7zRV0JVqFCu4&#10;eLOy/jzAsTm2xeakJLHWt98IC3s5zMw3zHLdmVq05HxlWcF4lIAgzq2uuFBwOe+GcxA+IGusLZOC&#10;F3lYr/q9JabaPvlI7SkUIkLYp6igDKFJpfR5SQb9yDbE0btZZzBE6QqpHT4j3NRykiQzabDiuFBi&#10;Q9uS8vvpYRRsc+mC/Gnr7lPfDl/ZNdt9TzOlPgbdZgEiUBf+w3/tvVYwmc7gfSYe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mRjvDAAAA3AAAAA8AAAAAAAAAAAAA&#10;AAAAoQIAAGRycy9kb3ducmV2LnhtbFBLBQYAAAAABAAEAPkAAACRAwAAAAA=&#10;" strokecolor="#903" strokeweight="1pt"/>
                  <v:line id="Line 156" o:spid="_x0000_s106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ICfMUAAADcAAAADwAAAGRycy9kb3ducmV2LnhtbESPzWrDMBCE74W+g9hCbo3cQJzEjRKK&#10;i8GXBpofyHGxtpaptTKW7DhvXxUKPQ4z8w2z3U+2FSP1vnGs4GWegCCunG64VnA+Fc9rED4ga2wd&#10;k4I7edjvHh+2mGl3408aj6EWEcI+QwUmhC6T0leGLPq564ij9+V6iyHKvpa6x1uE21YukiSVFhuO&#10;CwY7yg1V38fBKhjqg/+45i4dQmlWh817wfnyotTsaXp7BRFoCv/hv3apFSyWK/g9E4+A3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ICfMUAAADcAAAADwAAAAAAAAAA&#10;AAAAAAChAgAAZHJzL2Rvd25yZXYueG1sUEsFBgAAAAAEAAQA+QAAAJMDAAAAAA==&#10;" strokecolor="#903" strokeweight="1pt"/>
                </v:group>
                <v:rect id="Rectangle 157" o:spid="_x0000_s1061"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uw/sIA&#10;AADcAAAADwAAAGRycy9kb3ducmV2LnhtbERPz2vCMBS+D/Y/hDfYZWhqwVGrUYYgeBiIdYd5ezTP&#10;pq55KU201b/eHIQdP77fi9VgG3GlzteOFUzGCQji0umaKwU/h80oA+EDssbGMSm4kYfV8vVlgbl2&#10;Pe/pWoRKxBD2OSowIbS5lL40ZNGPXUscuZPrLIYIu0rqDvsYbhuZJsmntFhzbDDY0tpQ+VdcrILN&#10;7rcmvsv9xyzr3blMj4X5bpV6fxu+5iACDeFf/HRvtYJ0Gtf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7D+wgAAANwAAAAPAAAAAAAAAAAAAAAAAJgCAABkcnMvZG93&#10;bnJldi54bWxQSwUGAAAAAAQABAD1AAAAhwMAAAAA&#10;" filled="f" stroked="f">
                  <v:textbox style="mso-fit-shape-to-text:t" inset="0,0,0,0">
                    <w:txbxContent>
                      <w:p w:rsidR="000A2986" w:rsidRPr="00A53502" w:rsidRDefault="000A2986" w:rsidP="00BC4009">
                        <w:pPr>
                          <w:jc w:val="center"/>
                          <w:rPr>
                            <w:rFonts w:ascii="Tahoma" w:hAnsi="Tahoma" w:cs="Tahoma"/>
                            <w:b/>
                            <w:bCs/>
                            <w:color w:val="000000"/>
                            <w:sz w:val="17"/>
                          </w:rPr>
                        </w:pPr>
                        <w:r>
                          <w:rPr>
                            <w:rFonts w:ascii="Tahoma" w:hAnsi="Tahoma" w:cs="Tahoma"/>
                            <w:b/>
                            <w:bCs/>
                            <w:color w:val="000000"/>
                            <w:sz w:val="17"/>
                          </w:rPr>
                          <w:t>Ré</w:t>
                        </w:r>
                        <w:r w:rsidRPr="00A53502">
                          <w:rPr>
                            <w:rFonts w:ascii="Tahoma" w:hAnsi="Tahoma" w:cs="Tahoma"/>
                            <w:b/>
                            <w:bCs/>
                            <w:color w:val="000000"/>
                            <w:sz w:val="17"/>
                          </w:rPr>
                          <w:t>ceptionniste</w:t>
                        </w:r>
                      </w:p>
                    </w:txbxContent>
                  </v:textbox>
                </v:rect>
              </v:group>
            </w:pict>
          </mc:Fallback>
        </mc:AlternateContent>
      </w:r>
      <w:r w:rsidR="00405C3B" w:rsidRPr="0047048A">
        <w:rPr>
          <w:noProof/>
          <w:lang w:eastAsia="fr-CA"/>
        </w:rPr>
        <mc:AlternateContent>
          <mc:Choice Requires="wpc">
            <w:drawing>
              <wp:anchor distT="0" distB="0" distL="114300" distR="114300" simplePos="0" relativeHeight="251711488" behindDoc="0" locked="0" layoutInCell="1" allowOverlap="1" wp14:anchorId="78F582EB" wp14:editId="7DAC6030">
                <wp:simplePos x="0" y="0"/>
                <wp:positionH relativeFrom="column">
                  <wp:posOffset>4904740</wp:posOffset>
                </wp:positionH>
                <wp:positionV relativeFrom="paragraph">
                  <wp:posOffset>4728210</wp:posOffset>
                </wp:positionV>
                <wp:extent cx="914400" cy="1379855"/>
                <wp:effectExtent l="0" t="0" r="0" b="10795"/>
                <wp:wrapNone/>
                <wp:docPr id="331" name="Zone de dessin 3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24" name="Group 12"/>
                        <wpg:cNvGrpSpPr>
                          <a:grpSpLocks/>
                        </wpg:cNvGrpSpPr>
                        <wpg:grpSpPr bwMode="auto">
                          <a:xfrm>
                            <a:off x="228500" y="114203"/>
                            <a:ext cx="407700" cy="796419"/>
                            <a:chOff x="210" y="60"/>
                            <a:chExt cx="1110" cy="2336"/>
                          </a:xfrm>
                        </wpg:grpSpPr>
                        <wps:wsp>
                          <wps:cNvPr id="325"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26"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7"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8"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9"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30"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31" o:spid="_x0000_s1062" editas="canvas" style="position:absolute;margin-left:386.2pt;margin-top:372.3pt;width:1in;height:108.65pt;z-index:251711488"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O/rQ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">
                <v:shape id="_x0000_s1063" type="#_x0000_t75" style="position:absolute;width:9144;height:13798;visibility:visible;mso-wrap-style:square">
                  <v:fill o:detectmouseclick="t"/>
                  <v:path o:connecttype="none"/>
                </v:shape>
                <v:group id="Group 12" o:spid="_x0000_s106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oval id="Oval 152" o:spid="_x0000_s106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fpEMMA&#10;AADcAAAADwAAAGRycy9kb3ducmV2LnhtbESPUWsCMRCE3wv9D2ELvtVcr1jkapRSOVrBl9r+gCXZ&#10;Xg4vm+tl1fPfN4Lg4zAz3zCL1Rg6daQhtZENPE0LUMQ2upYbAz/f9eMcVBJkh11kMnCmBKvl/d0C&#10;KxdP/EXHnTQqQzhVaMCL9JXWyXoKmKaxJ87ebxwCSpZDo92ApwwPnS6L4kUHbDkveOzp3ZPd7w7B&#10;QJp1Wvblxs43tdTe/9n1B26NmTyMb6+ghEa5ha/tT2fguZzB5Uw+An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fpEM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6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nbB8QAAADcAAAADwAAAGRycy9kb3ducmV2LnhtbESPQWvCQBSE70L/w/IKvemmSlONrlIi&#10;gpcKWgWPj+wzG8y+DdmNpv++WxA8DjPzDbNY9bYWN2p95VjB+ygBQVw4XXGp4PizGU5B+ICssXZM&#10;Cn7Jw2r5Mlhgpt2d93Q7hFJECPsMFZgQmkxKXxiy6EeuIY7exbUWQ5RtKXWL9wi3tRwnSSotVhwX&#10;DDaUGyquh84q6Mqd/z7nLu3C1nzuZusN5x8npd5e+685iEB9eIYf7a1WMBm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ydsHxAAAANwAAAAPAAAAAAAAAAAA&#10;AAAAAKECAABkcnMvZG93bnJldi54bWxQSwUGAAAAAAQABAD5AAAAkgMAAAAA&#10;" strokecolor="#903" strokeweight="1pt"/>
                  <v:line id="Line 154" o:spid="_x0000_s106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nMUAAADcAAAADwAAAGRycy9kb3ducmV2LnhtbESPQWvCQBSE74L/YXlCb7qpRW2jmyAR&#10;wUuFqoUeH9lnNjT7NmQ3Gv99t1DocZiZb5hNPthG3KjztWMFz7MEBHHpdM2Vgst5P30F4QOyxsYx&#10;KXiQhzwbjzaYanfnD7qdQiUihH2KCkwIbSqlLw1Z9DPXEkfv6jqLIcqukrrDe4TbRs6TZCkt1hwX&#10;DLZUGCq/T71V0FdH//5VuGUfDmZ1fNvtuVh8KvU0GbZrEIGG8B/+ax+0gpf5C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V+nMUAAADcAAAADwAAAAAAAAAA&#10;AAAAAAChAgAAZHJzL2Rvd25yZXYueG1sUEsFBgAAAAAEAAQA+QAAAJMDAAAAAA==&#10;" strokecolor="#903" strokeweight="1pt"/>
                  <v:line id="Line 155" o:spid="_x0000_s106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ILMsAAAADcAAAADwAAAGRycy9kb3ducmV2LnhtbERPy4rCMBTdD/gP4QruxlTFcegYxQqK&#10;Gwcf8wF3mmtbbG5KEmv9e7MQXB7Oe77sTC1acr6yrGA0TEAQ51ZXXCj4O28+v0H4gKyxtkwKHuRh&#10;ueh9zDHV9s5Hak+hEDGEfYoKyhCaVEqfl2TQD21DHLmLdQZDhK6Q2uE9hptajpPkSxqsODaU2NC6&#10;pPx6uhkF61y6IA9t3c305Xeb/Web/TRTatDvVj8gAnXhLX65d1rBZBzXxj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oSCzLAAAAA3AAAAA8AAAAAAAAAAAAAAAAA&#10;oQIAAGRycy9kb3ducmV2LnhtbFBLBQYAAAAABAAEAPkAAACOAwAAAAA=&#10;" strokecolor="#903" strokeweight="1pt"/>
                  <v:line id="Line 156" o:spid="_x0000_s106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PdcQAAADcAAAADwAAAGRycy9kb3ducmV2LnhtbESPW4vCMBSE3xf8D+EI+7amunirRpEu&#10;gi8reAMfD82xKTYnpUm1++/NwsI+DjPzDbNcd7YSD2p86VjBcJCAIM6dLrlQcD5tP2YgfEDWWDkm&#10;BT/kYb3qvS0x1e7JB3ocQyEihH2KCkwIdSqlzw1Z9ANXE0fv5hqLIcqmkLrBZ4TbSo6SZCItlhwX&#10;DNaUGcrvx9YqaIu9/75mbtKGnZnu519bzsYXpd773WYBIlAX/sN/7Z1W8Dmaw++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Vk91xAAAANwAAAAPAAAAAAAAAAAA&#10;AAAAAKECAABkcnMvZG93bnJldi54bWxQSwUGAAAAAAQABAD5AAAAkgMAAAAA&#10;" strokecolor="#903" strokeweight="1pt"/>
                </v:group>
                <v:rect id="Rectangle 157" o:spid="_x0000_s1070"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WxcMA&#10;AADcAAAADwAAAGRycy9kb3ducmV2LnhtbERPz2vCMBS+D/wfwhN2GWuqwuiqUUQQdhgMux309kie&#10;TbfmpTTRdvvrzUHY8eP7vdqMrhVX6kPjWcEsy0EQa28arhV8fe6fCxAhIhtsPZOCXwqwWU8eVlga&#10;P/CBrlWsRQrhUKICG2NXShm0JYch8x1x4s6+dxgT7GtpehxSuGvlPM9fpMOGU4PFjnaW9E91cQr2&#10;H8eG+E8enl6LwX/r+amy751Sj9NxuwQRaYz/4rv7zShYLNL8dC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NWxcMAAADcAAAADwAAAAAAAAAAAAAAAACYAgAAZHJzL2Rv&#10;d25yZXYueG1sUEsFBgAAAAAEAAQA9QAAAIg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Entretien</w:t>
                        </w:r>
                      </w:p>
                    </w:txbxContent>
                  </v:textbox>
                </v:rect>
              </v:group>
            </w:pict>
          </mc:Fallback>
        </mc:AlternateContent>
      </w:r>
      <w:r w:rsidR="00405C3B" w:rsidRPr="0047048A">
        <w:rPr>
          <w:noProof/>
          <w:lang w:eastAsia="fr-CA"/>
        </w:rPr>
        <mc:AlternateContent>
          <mc:Choice Requires="wps">
            <w:drawing>
              <wp:anchor distT="0" distB="0" distL="114300" distR="114300" simplePos="0" relativeHeight="251666432" behindDoc="0" locked="0" layoutInCell="1" allowOverlap="1" wp14:anchorId="58F30427" wp14:editId="7DF3299A">
                <wp:simplePos x="0" y="0"/>
                <wp:positionH relativeFrom="column">
                  <wp:posOffset>4053841</wp:posOffset>
                </wp:positionH>
                <wp:positionV relativeFrom="paragraph">
                  <wp:posOffset>3787140</wp:posOffset>
                </wp:positionV>
                <wp:extent cx="1855399" cy="104015"/>
                <wp:effectExtent l="0" t="0" r="69215" b="86995"/>
                <wp:wrapNone/>
                <wp:docPr id="19" name="Connecteur droit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5399" cy="10401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298.2pt" to="465.3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" strokeweight="1pt">
                <v:stroke startarrow="block"/>
              </v:line>
            </w:pict>
          </mc:Fallback>
        </mc:AlternateContent>
      </w:r>
      <w:r w:rsidR="00405C3B" w:rsidRPr="0047048A">
        <w:rPr>
          <w:noProof/>
          <w:lang w:eastAsia="fr-CA"/>
        </w:rPr>
        <mc:AlternateContent>
          <mc:Choice Requires="wps">
            <w:drawing>
              <wp:anchor distT="0" distB="0" distL="114300" distR="114300" simplePos="0" relativeHeight="251691008" behindDoc="0" locked="0" layoutInCell="1" allowOverlap="1" wp14:anchorId="748FE630" wp14:editId="4F7EB958">
                <wp:simplePos x="0" y="0"/>
                <wp:positionH relativeFrom="column">
                  <wp:posOffset>3017520</wp:posOffset>
                </wp:positionH>
                <wp:positionV relativeFrom="paragraph">
                  <wp:posOffset>1546860</wp:posOffset>
                </wp:positionV>
                <wp:extent cx="165735" cy="1786255"/>
                <wp:effectExtent l="38100" t="38100" r="62865" b="61595"/>
                <wp:wrapNone/>
                <wp:docPr id="251" name="Connecteur droit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1786255"/>
                        </a:xfrm>
                        <a:prstGeom prst="line">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5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21.8pt" to="250.6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" strokeweight="1pt">
                <v:stroke startarrow="block" endarrow="block"/>
              </v:line>
            </w:pict>
          </mc:Fallback>
        </mc:AlternateContent>
      </w:r>
      <w:r w:rsidR="00405C3B" w:rsidRPr="0047048A">
        <w:rPr>
          <w:noProof/>
          <w:lang w:eastAsia="fr-CA"/>
        </w:rPr>
        <mc:AlternateContent>
          <mc:Choice Requires="wps">
            <w:drawing>
              <wp:anchor distT="0" distB="0" distL="114300" distR="114300" simplePos="0" relativeHeight="251766784" behindDoc="0" locked="0" layoutInCell="1" allowOverlap="1" wp14:anchorId="4B995330" wp14:editId="541939B2">
                <wp:simplePos x="0" y="0"/>
                <wp:positionH relativeFrom="column">
                  <wp:posOffset>3825240</wp:posOffset>
                </wp:positionH>
                <wp:positionV relativeFrom="paragraph">
                  <wp:posOffset>2301240</wp:posOffset>
                </wp:positionV>
                <wp:extent cx="961283" cy="1214755"/>
                <wp:effectExtent l="0" t="38100" r="48895" b="23495"/>
                <wp:wrapNone/>
                <wp:docPr id="379" name="Connecteur droit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1283" cy="1214755"/>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79"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2pt,181.2pt" to="376.9pt,2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" strokeweight="1pt">
                <v:stroke startarrow="block"/>
              </v:line>
            </w:pict>
          </mc:Fallback>
        </mc:AlternateContent>
      </w:r>
      <w:r w:rsidR="005E0282" w:rsidRPr="0047048A">
        <w:rPr>
          <w:noProof/>
          <w:lang w:eastAsia="fr-CA"/>
        </w:rPr>
        <mc:AlternateContent>
          <mc:Choice Requires="wps">
            <w:drawing>
              <wp:anchor distT="0" distB="0" distL="114300" distR="114300" simplePos="0" relativeHeight="251675648" behindDoc="0" locked="0" layoutInCell="1" allowOverlap="1" wp14:anchorId="66C732A9" wp14:editId="02EF64CD">
                <wp:simplePos x="0" y="0"/>
                <wp:positionH relativeFrom="column">
                  <wp:posOffset>857180</wp:posOffset>
                </wp:positionH>
                <wp:positionV relativeFrom="paragraph">
                  <wp:posOffset>1882140</wp:posOffset>
                </wp:positionV>
                <wp:extent cx="1619320" cy="1477010"/>
                <wp:effectExtent l="0" t="0" r="76200" b="66040"/>
                <wp:wrapNone/>
                <wp:docPr id="244" name="Connecteur droit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320" cy="147701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4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8.2pt" to="1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" strokeweight="1pt">
                <v:stroke startarrow="block"/>
              </v:line>
            </w:pict>
          </mc:Fallback>
        </mc:AlternateContent>
      </w:r>
      <w:r w:rsidR="005E0282" w:rsidRPr="0047048A">
        <w:rPr>
          <w:noProof/>
          <w:lang w:eastAsia="fr-CA"/>
        </w:rPr>
        <mc:AlternateContent>
          <mc:Choice Requires="wpc">
            <w:drawing>
              <wp:anchor distT="0" distB="0" distL="114300" distR="114300" simplePos="0" relativeHeight="251707392" behindDoc="0" locked="0" layoutInCell="1" allowOverlap="1" wp14:anchorId="34FAB310" wp14:editId="10B43533">
                <wp:simplePos x="0" y="0"/>
                <wp:positionH relativeFrom="column">
                  <wp:posOffset>2747645</wp:posOffset>
                </wp:positionH>
                <wp:positionV relativeFrom="paragraph">
                  <wp:posOffset>6482080</wp:posOffset>
                </wp:positionV>
                <wp:extent cx="914400" cy="1230630"/>
                <wp:effectExtent l="0" t="0" r="0" b="7620"/>
                <wp:wrapNone/>
                <wp:docPr id="315" name="Zone de dessin 3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8" name="Group 12"/>
                        <wpg:cNvGrpSpPr>
                          <a:grpSpLocks/>
                        </wpg:cNvGrpSpPr>
                        <wpg:grpSpPr bwMode="auto">
                          <a:xfrm>
                            <a:off x="228500" y="76103"/>
                            <a:ext cx="407700" cy="796419"/>
                            <a:chOff x="210" y="60"/>
                            <a:chExt cx="1110" cy="2336"/>
                          </a:xfrm>
                        </wpg:grpSpPr>
                        <wps:wsp>
                          <wps:cNvPr id="30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14"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15" o:spid="_x0000_s1071" editas="canvas" style="position:absolute;margin-left:216.35pt;margin-top:510.4pt;width:1in;height:96.9pt;z-index:251707392"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">
                <v:shape id="_x0000_s1072" type="#_x0000_t75" style="position:absolute;width:9144;height:12306;visibility:visible;mso-wrap-style:square">
                  <v:fill o:detectmouseclick="t"/>
                  <v:path o:connecttype="none"/>
                </v:shape>
                <v:group id="Group 12" o:spid="_x0000_s1073" style="position:absolute;left:2285;top:761;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oval id="Oval 152" o:spid="_x0000_s107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cQA&#10;AADcAAAADwAAAGRycy9kb3ducmV2LnhtbESP3UoDMRSE7wu+QziCd23WirJdmxZRFlvwpj8PcEiO&#10;m6Wbk3VzbNe3bwTBy2FmvmGW6zF06kxDaiMbuJ8VoIhtdC03Bo6HelqCSoLssItMBn4owXp1M1li&#10;5eKFd3TeS6MyhFOFBrxIX2mdrKeAaRZ74ux9xiGgZDk02g14yfDQ6XlRPOmALecFjz29erKn/Xcw&#10;kB47Laf51pbbWmrvv+zbO34Yc3c7vjyDEhrlP/zX3jgDD8UCfs/kI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v3XEAAAA3AAAAA8AAAAAAAAAAAAAAAAAmAIAAGRycy9k&#10;b3ducmV2LnhtbFBLBQYAAAAABAAEAPUAAACJAw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7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AsVcEAAADcAAAADwAAAGRycy9kb3ducmV2LnhtbERPy4rCMBTdC/5DuII7TR0ZR6tRpIPg&#10;ZoTxAS4vzbUpNjelSbXz95OF4PJw3qtNZyvxoMaXjhVMxgkI4tzpkgsF59NuNAfhA7LGyjEp+CMP&#10;m3W/t8JUuyf/0uMYChFD2KeowIRQp1L63JBFP3Y1ceRurrEYImwKqRt8xnBbyY8kmUmLJccGgzVl&#10;hvL7sbUK2uLgf66Zm7Vhb74Oi+8dZ58XpYaDbrsEEagLb/HLvdcKppM4P5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ACxVwQAAANwAAAAPAAAAAAAAAAAAAAAA&#10;AKECAABkcnMvZG93bnJldi54bWxQSwUGAAAAAAQABAD5AAAAjwMAAAAA&#10;" strokecolor="#903" strokeweight="1pt"/>
                  <v:line id="Line 154" o:spid="_x0000_s107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yJzsQAAADcAAAADwAAAGRycy9kb3ducmV2LnhtbESPQWvCQBSE74L/YXlCb3WTllqNrlJS&#10;BC8KWgWPj+wzG8y+DdmNpv++KxQ8DjPzDbNY9bYWN2p95VhBOk5AEBdOV1wqOP6sX6cgfEDWWDsm&#10;Bb/kYbUcDhaYaXfnPd0OoRQRwj5DBSaEJpPSF4Ys+rFriKN3ca3FEGVbSt3iPcJtLd+SZCItVhwX&#10;DDaUGyquh84q6Mqd355zN+nCxnzuZt9rzj9OSr2M+q85iEB9eIb/2xut4D1N4XE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InOxAAAANwAAAAPAAAAAAAAAAAA&#10;AAAAAKECAABkcnMvZG93bnJldi54bWxQSwUGAAAAAAQABAD5AAAAkgMAAAAA&#10;" strokecolor="#903" strokeweight="1pt"/>
                  <v:line id="Line 155" o:spid="_x0000_s107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b2ZcQAAADcAAAADwAAAGRycy9kb3ducmV2LnhtbESP0WrCQBRE3wX/YbmCb7rRUluiqxhB&#10;8UVpbT/gmr0mwezdsLuN8e+7guDjMDNnmMWqM7VoyfnKsoLJOAFBnFtdcaHg92c7+gThA7LG2jIp&#10;uJOH1bLfW2Cq7Y2/qT2FQkQI+xQVlCE0qZQ+L8mgH9uGOHoX6wyGKF0htcNbhJtaTpNkJg1WHBdK&#10;bGhTUn49/RkFm1y6IL/auvvQl+MuO2fbw3um1HDQrecgAnXhFX6291rB22QKjzPx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vZlxAAAANwAAAAPAAAAAAAAAAAA&#10;AAAAAKECAABkcnMvZG93bnJldi54bWxQSwUGAAAAAAQABAD5AAAAkgMAAAAA&#10;" strokecolor="#903" strokeweight="1pt"/>
                  <v:line id="Line 156" o:spid="_x0000_s107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KyIsQAAADcAAAADwAAAGRycy9kb3ducmV2LnhtbESPT4vCMBTE78J+h/AWvGnqiv+6Rlm6&#10;CF4UdFfw+GjeNmWbl9KkWr+9EQSPw8z8hlmuO1uJCzW+dKxgNExAEOdOl1wo+P3ZDOYgfEDWWDkm&#10;BTfysF699ZaYanflA12OoRARwj5FBSaEOpXS54Ys+qGriaP35xqLIcqmkLrBa4TbSn4kyVRaLDku&#10;GKwpM5T/H1uroC32fnfO3LQNWzPbL743nE1OSvXfu69PEIG68Ao/21utYDwaw+NMPA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0rIixAAAANwAAAAPAAAAAAAAAAAA&#10;AAAAAKECAABkcnMvZG93bnJldi54bWxQSwUGAAAAAAQABAD5AAAAkgMAAAAA&#10;" strokecolor="#903" strokeweight="1pt"/>
                </v:group>
                <v:rect id="Rectangle 157" o:spid="_x0000_s107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0MpsYA&#10;AADcAAAADwAAAGRycy9kb3ducmV2LnhtbESPT2vCQBTE70K/w/IKvYhu/EPR6CqlIPQgiLEHvT2y&#10;z2w0+zZktybtp+8KgsdhZn7DLNedrcSNGl86VjAaJiCIc6dLLhR8HzaDGQgfkDVWjknBL3lYr156&#10;S0y1a3lPtywUIkLYp6jAhFCnUvrckEU/dDVx9M6usRiibAqpG2wj3FZynCTv0mLJccFgTZ+G8mv2&#10;YxVsdseS+E/u+/NZ6y75+JSZba3U22v3sQARqAvP8KP9pRVMRlO4n4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0MpsYAAADcAAAADwAAAAAAAAAAAAAAAACYAgAAZHJz&#10;L2Rvd25yZXYueG1sUEsFBgAAAAAEAAQA9QAAAIs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62688" behindDoc="0" locked="0" layoutInCell="1" allowOverlap="1" wp14:anchorId="6C699B79" wp14:editId="2A7E68C5">
                <wp:simplePos x="0" y="0"/>
                <wp:positionH relativeFrom="column">
                  <wp:posOffset>-196850</wp:posOffset>
                </wp:positionH>
                <wp:positionV relativeFrom="paragraph">
                  <wp:posOffset>478076</wp:posOffset>
                </wp:positionV>
                <wp:extent cx="1316270" cy="421110"/>
                <wp:effectExtent l="0" t="0" r="0" b="0"/>
                <wp:wrapNone/>
                <wp:docPr id="377" name="Zone de texte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270" cy="42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F3AA1" w:rsidRDefault="000A2986" w:rsidP="00987FE9">
                            <w:pPr>
                              <w:spacing w:after="0"/>
                              <w:rPr>
                                <w:rFonts w:ascii="Tahoma" w:hAnsi="Tahoma" w:cs="Tahoma"/>
                                <w:sz w:val="16"/>
                                <w:szCs w:val="16"/>
                              </w:rPr>
                            </w:pPr>
                            <w:r>
                              <w:rPr>
                                <w:rFonts w:ascii="Tahoma" w:hAnsi="Tahoma" w:cs="Tahoma"/>
                                <w:sz w:val="16"/>
                                <w:szCs w:val="16"/>
                              </w:rPr>
                              <w:t>Réserver des chambres</w:t>
                            </w:r>
                          </w:p>
                          <w:p w:rsidR="000A2986" w:rsidRDefault="000A2986"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0A2986" w:rsidRPr="00AF3AA1" w:rsidRDefault="000A2986" w:rsidP="00987FE9">
                            <w:pPr>
                              <w:rPr>
                                <w:rFonts w:ascii="Tahoma" w:hAnsi="Tahoma" w:cs="Tahoma"/>
                                <w:sz w:val="16"/>
                                <w:szCs w:val="16"/>
                              </w:rPr>
                            </w:pPr>
                          </w:p>
                          <w:p w:rsidR="000A2986" w:rsidRPr="00E5732E" w:rsidRDefault="000A2986" w:rsidP="00987FE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77" o:spid="_x0000_s1080" type="#_x0000_t202" style="position:absolute;margin-left:-15.5pt;margin-top:37.65pt;width:103.65pt;height:33.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" filled="f" stroked="f">
                <v:textbox>
                  <w:txbxContent>
                    <w:p w:rsidR="000A2986" w:rsidRPr="00AF3AA1" w:rsidRDefault="000A2986" w:rsidP="00987FE9">
                      <w:pPr>
                        <w:spacing w:after="0"/>
                        <w:rPr>
                          <w:rFonts w:ascii="Tahoma" w:hAnsi="Tahoma" w:cs="Tahoma"/>
                          <w:sz w:val="16"/>
                          <w:szCs w:val="16"/>
                        </w:rPr>
                      </w:pPr>
                      <w:r>
                        <w:rPr>
                          <w:rFonts w:ascii="Tahoma" w:hAnsi="Tahoma" w:cs="Tahoma"/>
                          <w:sz w:val="16"/>
                          <w:szCs w:val="16"/>
                        </w:rPr>
                        <w:t>Réserver des chambres</w:t>
                      </w:r>
                    </w:p>
                    <w:p w:rsidR="000A2986" w:rsidRDefault="000A2986" w:rsidP="00987FE9">
                      <w:pPr>
                        <w:spacing w:after="0"/>
                        <w:rPr>
                          <w:rFonts w:ascii="Tahoma" w:hAnsi="Tahoma" w:cs="Tahoma"/>
                          <w:sz w:val="16"/>
                          <w:szCs w:val="16"/>
                        </w:rPr>
                      </w:pPr>
                      <w:r>
                        <w:rPr>
                          <w:rFonts w:ascii="Tahoma" w:hAnsi="Tahoma" w:cs="Tahoma"/>
                          <w:sz w:val="16"/>
                          <w:szCs w:val="16"/>
                        </w:rPr>
                        <w:t>Réserve</w:t>
                      </w:r>
                      <w:r w:rsidRPr="00AF3AA1">
                        <w:rPr>
                          <w:rFonts w:ascii="Tahoma" w:hAnsi="Tahoma" w:cs="Tahoma"/>
                          <w:sz w:val="16"/>
                          <w:szCs w:val="16"/>
                        </w:rPr>
                        <w:t xml:space="preserve">r </w:t>
                      </w:r>
                      <w:r>
                        <w:rPr>
                          <w:rFonts w:ascii="Tahoma" w:hAnsi="Tahoma" w:cs="Tahoma"/>
                          <w:sz w:val="16"/>
                          <w:szCs w:val="16"/>
                        </w:rPr>
                        <w:t>des salles</w:t>
                      </w:r>
                    </w:p>
                    <w:p w:rsidR="000A2986" w:rsidRPr="00AF3AA1" w:rsidRDefault="000A2986" w:rsidP="00987FE9">
                      <w:pPr>
                        <w:rPr>
                          <w:rFonts w:ascii="Tahoma" w:hAnsi="Tahoma" w:cs="Tahoma"/>
                          <w:sz w:val="16"/>
                          <w:szCs w:val="16"/>
                        </w:rPr>
                      </w:pPr>
                    </w:p>
                    <w:p w:rsidR="000A2986" w:rsidRPr="00E5732E" w:rsidRDefault="000A2986" w:rsidP="00987FE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760640" behindDoc="0" locked="0" layoutInCell="1" allowOverlap="1" wp14:anchorId="4E861220" wp14:editId="0872372F">
                <wp:simplePos x="0" y="0"/>
                <wp:positionH relativeFrom="column">
                  <wp:posOffset>220980</wp:posOffset>
                </wp:positionH>
                <wp:positionV relativeFrom="paragraph">
                  <wp:posOffset>817245</wp:posOffset>
                </wp:positionV>
                <wp:extent cx="914400" cy="1230630"/>
                <wp:effectExtent l="0" t="0" r="0" b="7620"/>
                <wp:wrapNone/>
                <wp:docPr id="376" name="Zone de dessin 3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69" name="Group 12"/>
                        <wpg:cNvGrpSpPr>
                          <a:grpSpLocks/>
                        </wpg:cNvGrpSpPr>
                        <wpg:grpSpPr bwMode="auto">
                          <a:xfrm>
                            <a:off x="228500" y="81201"/>
                            <a:ext cx="407700" cy="796419"/>
                            <a:chOff x="210" y="60"/>
                            <a:chExt cx="1110" cy="2336"/>
                          </a:xfrm>
                        </wpg:grpSpPr>
                        <wps:wsp>
                          <wps:cNvPr id="370"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987FE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71"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2"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3"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74"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75"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987FE9" w:rsidRDefault="000A2986"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76" o:spid="_x0000_s1081" editas="canvas" style="position:absolute;margin-left:17.4pt;margin-top:64.35pt;width:1in;height:96.9pt;z-index:251760640"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">
                <v:shape id="_x0000_s1082" type="#_x0000_t75" style="position:absolute;width:9144;height:12306;visibility:visible;mso-wrap-style:square">
                  <v:fill o:detectmouseclick="t"/>
                  <v:path o:connecttype="none"/>
                </v:shape>
                <v:group id="Group 12" o:spid="_x0000_s1083" style="position:absolute;left:2285;top:81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oval id="Oval 152" o:spid="_x0000_s108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llcAA&#10;AADcAAAADwAAAGRycy9kb3ducmV2LnhtbERPzWoCMRC+F/oOYQq91ayKrWyNIspShV60fYAhGTeL&#10;m8m6GXX79s2h0OPH979YDaFVN+pTE9nAeFSAIrbRNVwb+P6qXuagkiA7bCOTgR9KsFo+PiywdPHO&#10;B7odpVY5hFOJBrxIV2qdrKeAaRQ74sydYh9QMuxr7Xq85/DQ6klRvOqADecGjx1tPNnz8RoMpFmr&#10;5TzZ2/m+ksr7i91+4Kcxz0/D+h2U0CD/4j/3zhmYvuX5+Uw+An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llcAAAADcAAAADwAAAAAAAAAAAAAAAACYAgAAZHJzL2Rvd25y&#10;ZXYueG1sUEsFBgAAAAAEAAQA9QAAAIUDAAAAAA==&#10;" fillcolor="#ffc" strokecolor="#903" strokeweight="1pt">
                    <v:textbox>
                      <w:txbxContent>
                        <w:p w:rsidR="000A2986" w:rsidRPr="001014CB" w:rsidRDefault="000A2986" w:rsidP="00987FE9">
                          <w:pPr>
                            <w:jc w:val="center"/>
                            <w:rPr>
                              <w:rFonts w:ascii="Tahoma" w:hAnsi="Tahoma" w:cs="Tahoma"/>
                              <w:b/>
                              <w:bCs/>
                              <w:color w:val="000000"/>
                              <w:sz w:val="17"/>
                              <w:lang w:val="en-US"/>
                            </w:rPr>
                          </w:pPr>
                        </w:p>
                      </w:txbxContent>
                    </v:textbox>
                  </v:oval>
                  <v:line id="Line 153" o:spid="_x0000_s108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NsbsUAAADcAAAADwAAAGRycy9kb3ducmV2LnhtbESPQWvCQBSE7wX/w/KE3urGlmobs4qk&#10;CF4qGC30+Mg+s8Hs25DdmPTfdwsFj8PMfMNkm9E24kadrx0rmM8SEMSl0zVXCs6n3dMbCB+QNTaO&#10;ScEPedisJw8ZptoNfKRbESoRIexTVGBCaFMpfWnIop+5ljh6F9dZDFF2ldQdDhFuG/mcJAtpsea4&#10;YLCl3FB5LXqroK8O/vM7d4s+7M3y8P6x4/z1S6nH6bhdgQg0hnv4v73XCl6Wc/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NsbsUAAADcAAAADwAAAAAAAAAA&#10;AAAAAAChAgAAZHJzL2Rvd25yZXYueG1sUEsFBgAAAAAEAAQA+QAAAJMDAAAAAA==&#10;" strokecolor="#903" strokeweight="1pt"/>
                  <v:line id="Line 154" o:spid="_x0000_s108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HyGcUAAADcAAAADwAAAGRycy9kb3ducmV2LnhtbESPQWvCQBSE74L/YXlCb7qpRW2jmyAR&#10;wUuFqoUeH9lnNjT7NmQ3Gv99t1DocZiZb5hNPthG3KjztWMFz7MEBHHpdM2Vgst5P30F4QOyxsYx&#10;KXiQhzwbjzaYanfnD7qdQiUihH2KCkwIbSqlLw1Z9DPXEkfv6jqLIcqukrrDe4TbRs6TZCkt1hwX&#10;DLZUGCq/T71V0FdH//5VuGUfDmZ1fNvtuVh8KvU0GbZrEIGG8B/+ax+0gpfVHH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HyGcUAAADcAAAADwAAAAAAAAAA&#10;AAAAAAChAgAAZHJzL2Rvd25yZXYueG1sUEsFBgAAAAAEAAQA+QAAAJMDAAAAAA==&#10;" strokecolor="#903" strokeweight="1pt"/>
                  <v:line id="Line 155" o:spid="_x0000_s108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2XsQAAADcAAAADwAAAGRycy9kb3ducmV2LnhtbESP3WrCQBSE74W+w3IKvdNNK/4QXaUR&#10;LN4orfoAx+wxCWbPht1tjG/vCoKXw8x8w8yXnalFS85XlhV8DhIQxLnVFRcKjod1fwrCB2SNtWVS&#10;cCMPy8Vbb46ptlf+o3YfChEh7FNUUIbQpFL6vCSDfmAb4uidrTMYonSF1A6vEW5q+ZUkY2mw4rhQ&#10;YkOrkvLL/t8oWOXSBfnb1t1En3c/2Slbb0eZUh/v3fcMRKAuvMLP9kYrGE6G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bZexAAAANwAAAAPAAAAAAAAAAAA&#10;AAAAAKECAABkcnMvZG93bnJldi54bWxQSwUGAAAAAAQABAD5AAAAkgMAAAAA&#10;" strokecolor="#903" strokeweight="1pt"/>
                  <v:line id="Line 156" o:spid="_x0000_s108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9sUAAADcAAAADwAAAGRycy9kb3ducmV2LnhtbESPS2vDMBCE74X8B7GB3hq5rzwcy6G4&#10;BHJJoHlAjou1sUytlbHkxP33VaDQ4zAz3zDZarCNuFLna8cKnicJCOLS6ZorBcfD+mkOwgdkjY1j&#10;UvBDHlb56CHDVLsbf9F1HyoRIexTVGBCaFMpfWnIop+4ljh6F9dZDFF2ldQd3iLcNvIlSabSYs1x&#10;wWBLhaHye99bBX2189tz4aZ92JjZbvG55uL9pNTjePhYggg0hP/wX3ujFbzO3uB+Jh4B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P9sUAAADcAAAADwAAAAAAAAAA&#10;AAAAAAChAgAAZHJzL2Rvd25yZXYueG1sUEsFBgAAAAAEAAQA+QAAAJMDAAAAAA==&#10;" strokecolor="#903" strokeweight="1pt"/>
                </v:group>
                <v:rect id="Rectangle 157" o:spid="_x0000_s1089"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5MncYA&#10;AADcAAAADwAAAGRycy9kb3ducmV2LnhtbESPQWvCQBSE74X+h+UVvBTd1GLV1FWKIPQgiKkHvT2y&#10;r9lo9m3Ibk3qr3cFweMwM98ws0VnK3GmxpeOFbwNEhDEudMlFwp2P6v+BIQPyBorx6Tgnzws5s9P&#10;M0y1a3lL5ywUIkLYp6jAhFCnUvrckEU/cDVx9H5dYzFE2RRSN9hGuK3kMEk+pMWS44LBmpaG8lP2&#10;ZxWsNvuS+CK3r9NJ64758JCZda1U76X7+gQRqAuP8L39rRW8j0dwOx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5MncYAAADcAAAADwAAAAAAAAAAAAAAAACYAgAAZHJz&#10;L2Rvd25yZXYueG1sUEsFBgAAAAAEAAQA9QAAAIsDAAAAAA==&#10;" filled="f" stroked="f">
                  <v:textbox style="mso-fit-shape-to-text:t" inset="0,0,0,0">
                    <w:txbxContent>
                      <w:p w:rsidR="000A2986" w:rsidRPr="00987FE9" w:rsidRDefault="000A2986" w:rsidP="00987FE9">
                        <w:pPr>
                          <w:jc w:val="center"/>
                          <w:rPr>
                            <w:rFonts w:ascii="Tahoma" w:hAnsi="Tahoma" w:cs="Tahoma"/>
                            <w:b/>
                            <w:bCs/>
                            <w:color w:val="000000"/>
                            <w:sz w:val="17"/>
                            <w:lang w:val="en-CA"/>
                          </w:rPr>
                        </w:pPr>
                        <w:r>
                          <w:rPr>
                            <w:rFonts w:ascii="Tahoma" w:hAnsi="Tahoma" w:cs="Tahoma"/>
                            <w:b/>
                            <w:bCs/>
                            <w:color w:val="000000"/>
                            <w:sz w:val="17"/>
                            <w:lang w:val="en-CA"/>
                          </w:rPr>
                          <w:t>Client</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717632" behindDoc="0" locked="0" layoutInCell="1" allowOverlap="1" wp14:anchorId="20BBCC95" wp14:editId="5FA4470B">
                <wp:simplePos x="0" y="0"/>
                <wp:positionH relativeFrom="column">
                  <wp:posOffset>-1153160</wp:posOffset>
                </wp:positionH>
                <wp:positionV relativeFrom="paragraph">
                  <wp:posOffset>1425575</wp:posOffset>
                </wp:positionV>
                <wp:extent cx="1979295" cy="685800"/>
                <wp:effectExtent l="0" t="0" r="0" b="0"/>
                <wp:wrapNone/>
                <wp:docPr id="340" name="Zone de texte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F3AA1" w:rsidRDefault="000A2986" w:rsidP="00E5732E">
                            <w:pPr>
                              <w:spacing w:after="0"/>
                              <w:rPr>
                                <w:rFonts w:ascii="Tahoma" w:hAnsi="Tahoma" w:cs="Tahoma"/>
                                <w:sz w:val="16"/>
                                <w:szCs w:val="16"/>
                              </w:rPr>
                            </w:pPr>
                            <w:r w:rsidRPr="00AF3AA1">
                              <w:rPr>
                                <w:rFonts w:ascii="Tahoma" w:hAnsi="Tahoma" w:cs="Tahoma"/>
                                <w:sz w:val="16"/>
                                <w:szCs w:val="16"/>
                              </w:rPr>
                              <w:t>Consulter horaire</w:t>
                            </w:r>
                          </w:p>
                          <w:p w:rsidR="000A2986" w:rsidRDefault="000A2986" w:rsidP="00E5732E">
                            <w:pPr>
                              <w:spacing w:after="0"/>
                              <w:rPr>
                                <w:rFonts w:ascii="Tahoma" w:hAnsi="Tahoma" w:cs="Tahoma"/>
                                <w:sz w:val="16"/>
                                <w:szCs w:val="16"/>
                              </w:rPr>
                            </w:pPr>
                            <w:r w:rsidRPr="00AF3AA1">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Vérifier les chambres</w:t>
                            </w:r>
                          </w:p>
                          <w:p w:rsidR="000A2986" w:rsidRDefault="000A2986" w:rsidP="00E5732E">
                            <w:pPr>
                              <w:rPr>
                                <w:rFonts w:ascii="Tahoma" w:hAnsi="Tahoma" w:cs="Tahoma"/>
                                <w:sz w:val="16"/>
                                <w:szCs w:val="16"/>
                              </w:rPr>
                            </w:pPr>
                            <w:r>
                              <w:rPr>
                                <w:rFonts w:ascii="Tahoma" w:hAnsi="Tahoma" w:cs="Tahoma"/>
                                <w:sz w:val="16"/>
                                <w:szCs w:val="16"/>
                              </w:rPr>
                              <w:t>Changer le matériel dans les chambres</w:t>
                            </w:r>
                          </w:p>
                          <w:p w:rsidR="000A2986" w:rsidRPr="00AF3AA1" w:rsidRDefault="000A2986" w:rsidP="00E5732E">
                            <w:pPr>
                              <w:rPr>
                                <w:rFonts w:ascii="Tahoma" w:hAnsi="Tahoma" w:cs="Tahoma"/>
                                <w:sz w:val="16"/>
                                <w:szCs w:val="16"/>
                              </w:rPr>
                            </w:pPr>
                          </w:p>
                          <w:p w:rsidR="000A2986" w:rsidRPr="00E5732E"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0" o:spid="_x0000_s1090" type="#_x0000_t202" style="position:absolute;margin-left:-90.8pt;margin-top:112.25pt;width:155.8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" filled="f" stroked="f">
                <v:textbox>
                  <w:txbxContent>
                    <w:p w:rsidR="000A2986" w:rsidRPr="00AF3AA1" w:rsidRDefault="000A2986" w:rsidP="00E5732E">
                      <w:pPr>
                        <w:spacing w:after="0"/>
                        <w:rPr>
                          <w:rFonts w:ascii="Tahoma" w:hAnsi="Tahoma" w:cs="Tahoma"/>
                          <w:sz w:val="16"/>
                          <w:szCs w:val="16"/>
                        </w:rPr>
                      </w:pPr>
                      <w:r w:rsidRPr="00AF3AA1">
                        <w:rPr>
                          <w:rFonts w:ascii="Tahoma" w:hAnsi="Tahoma" w:cs="Tahoma"/>
                          <w:sz w:val="16"/>
                          <w:szCs w:val="16"/>
                        </w:rPr>
                        <w:t>Consulter horaire</w:t>
                      </w:r>
                    </w:p>
                    <w:p w:rsidR="000A2986" w:rsidRDefault="000A2986" w:rsidP="00E5732E">
                      <w:pPr>
                        <w:spacing w:after="0"/>
                        <w:rPr>
                          <w:rFonts w:ascii="Tahoma" w:hAnsi="Tahoma" w:cs="Tahoma"/>
                          <w:sz w:val="16"/>
                          <w:szCs w:val="16"/>
                        </w:rPr>
                      </w:pPr>
                      <w:r w:rsidRPr="00AF3AA1">
                        <w:rPr>
                          <w:rFonts w:ascii="Tahoma" w:hAnsi="Tahoma" w:cs="Tahoma"/>
                          <w:sz w:val="16"/>
                          <w:szCs w:val="16"/>
                        </w:rPr>
                        <w:t>Consulter dossier employé</w:t>
                      </w:r>
                    </w:p>
                    <w:p w:rsidR="000A2986" w:rsidRDefault="000A2986" w:rsidP="00E5732E">
                      <w:pPr>
                        <w:spacing w:after="0"/>
                        <w:rPr>
                          <w:rFonts w:ascii="Tahoma" w:hAnsi="Tahoma" w:cs="Tahoma"/>
                          <w:sz w:val="16"/>
                          <w:szCs w:val="16"/>
                        </w:rPr>
                      </w:pPr>
                      <w:r>
                        <w:rPr>
                          <w:rFonts w:ascii="Tahoma" w:hAnsi="Tahoma" w:cs="Tahoma"/>
                          <w:sz w:val="16"/>
                          <w:szCs w:val="16"/>
                        </w:rPr>
                        <w:t>Vérifier les chambres</w:t>
                      </w:r>
                    </w:p>
                    <w:p w:rsidR="000A2986" w:rsidRDefault="000A2986" w:rsidP="00E5732E">
                      <w:pPr>
                        <w:rPr>
                          <w:rFonts w:ascii="Tahoma" w:hAnsi="Tahoma" w:cs="Tahoma"/>
                          <w:sz w:val="16"/>
                          <w:szCs w:val="16"/>
                        </w:rPr>
                      </w:pPr>
                      <w:r>
                        <w:rPr>
                          <w:rFonts w:ascii="Tahoma" w:hAnsi="Tahoma" w:cs="Tahoma"/>
                          <w:sz w:val="16"/>
                          <w:szCs w:val="16"/>
                        </w:rPr>
                        <w:t>Changer le matériel dans les chambres</w:t>
                      </w:r>
                    </w:p>
                    <w:p w:rsidR="000A2986" w:rsidRPr="00AF3AA1" w:rsidRDefault="000A2986" w:rsidP="00E5732E">
                      <w:pPr>
                        <w:rPr>
                          <w:rFonts w:ascii="Tahoma" w:hAnsi="Tahoma" w:cs="Tahoma"/>
                          <w:sz w:val="16"/>
                          <w:szCs w:val="16"/>
                        </w:rPr>
                      </w:pPr>
                    </w:p>
                    <w:p w:rsidR="000A2986" w:rsidRPr="00E5732E" w:rsidRDefault="000A2986" w:rsidP="00BC4009">
                      <w:pPr>
                        <w:rPr>
                          <w:rFonts w:ascii="Tahoma" w:hAnsi="Tahoma" w:cs="Tahoma"/>
                          <w:sz w:val="16"/>
                          <w:szCs w:val="16"/>
                        </w:rPr>
                      </w:pPr>
                    </w:p>
                  </w:txbxContent>
                </v:textbox>
              </v:shape>
            </w:pict>
          </mc:Fallback>
        </mc:AlternateContent>
      </w:r>
      <w:r w:rsidR="00987FE9" w:rsidRPr="0047048A">
        <w:rPr>
          <w:noProof/>
          <w:lang w:eastAsia="fr-CA"/>
        </w:rPr>
        <mc:AlternateContent>
          <mc:Choice Requires="wpc">
            <w:drawing>
              <wp:anchor distT="0" distB="0" distL="114300" distR="114300" simplePos="0" relativeHeight="251697152" behindDoc="0" locked="0" layoutInCell="1" allowOverlap="1" wp14:anchorId="3C4665CF" wp14:editId="73BC96DB">
                <wp:simplePos x="0" y="0"/>
                <wp:positionH relativeFrom="column">
                  <wp:posOffset>-1112520</wp:posOffset>
                </wp:positionH>
                <wp:positionV relativeFrom="paragraph">
                  <wp:posOffset>2127838</wp:posOffset>
                </wp:positionV>
                <wp:extent cx="914400" cy="1301750"/>
                <wp:effectExtent l="0" t="0" r="0" b="12700"/>
                <wp:wrapNone/>
                <wp:docPr id="275" name="Zone de dessin 27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8" name="Group 12"/>
                        <wpg:cNvGrpSpPr>
                          <a:grpSpLocks/>
                        </wpg:cNvGrpSpPr>
                        <wpg:grpSpPr bwMode="auto">
                          <a:xfrm>
                            <a:off x="228500" y="29603"/>
                            <a:ext cx="407700" cy="796419"/>
                            <a:chOff x="210" y="60"/>
                            <a:chExt cx="1110" cy="2336"/>
                          </a:xfrm>
                        </wpg:grpSpPr>
                        <wps:wsp>
                          <wps:cNvPr id="269"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0"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1"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2"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3"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74" name="Rectangle 157"/>
                        <wps:cNvSpPr>
                          <a:spLocks noChangeArrowheads="1"/>
                        </wps:cNvSpPr>
                        <wps:spPr bwMode="auto">
                          <a:xfrm>
                            <a:off x="0" y="8691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75" o:spid="_x0000_s1091" editas="canvas" style="position:absolute;margin-left:-87.6pt;margin-top:167.55pt;width:1in;height:102.5pt;z-index:251697152" coordsize="91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">
                <v:shape id="_x0000_s1092" type="#_x0000_t75" style="position:absolute;width:9144;height:13017;visibility:visible;mso-wrap-style:square">
                  <v:fill o:detectmouseclick="t"/>
                  <v:path o:connecttype="none"/>
                </v:shape>
                <v:group id="Group 12" o:spid="_x0000_s1093" style="position:absolute;left:2285;top:296;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oval id="Oval 152" o:spid="_x0000_s109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VSMMA&#10;AADcAAAADwAAAGRycy9kb3ducmV2LnhtbESPUWsCMRCE3wv9D2GFvtWcBxW9GkWUoxX6Uu0PWJL1&#10;cnjZXC9bvf77plDo4zAz3zCrzRg6daUhtZENzKYFKGIbXcuNgY9T/bgAlQTZYReZDHxTgs36/m6F&#10;lYs3fqfrURqVIZwqNOBF+krrZD0FTNPYE2fvHIeAkuXQaDfgLcNDp8uimOuALecFjz3tPNnL8SsY&#10;SE+dlkt5sItDLbX3n3b/gm/GPEzG7TMooVH+w3/tV2egnC/h90w+An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FVSM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09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7GaMIAAADcAAAADwAAAGRycy9kb3ducmV2LnhtbERPz2vCMBS+D/wfwhN2W1OF1dk1ilSE&#10;XibMbeDx0bw1xealNKnW/94cBjt+fL+L7WQ7caXBt44VLJIUBHHtdMuNgu+vw8sbCB+QNXaOScGd&#10;PGw3s6cCc+1u/EnXU2hEDGGfowITQp9L6WtDFn3ieuLI/brBYohwaKQe8BbDbSeXaZpJiy3HBoM9&#10;lYbqy2m0Csbm6D/OpcvGUJnVcb0/cPn6o9TzfNq9gwg0hX/xn7vSCparOD+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7GaMIAAADcAAAADwAAAAAAAAAAAAAA&#10;AAChAgAAZHJzL2Rvd25yZXYueG1sUEsFBgAAAAAEAAQA+QAAAJADAAAAAA==&#10;" strokecolor="#903" strokeweight="1pt"/>
                  <v:line id="Line 154" o:spid="_x0000_s109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j88MAAADcAAAADwAAAGRycy9kb3ducmV2LnhtbESPQYvCMBSE74L/ITzBm6YKq2s1inQR&#10;vCisq+Dx0TybYvNSmlTrvzcLC3scZuYbZrXpbCUe1PjSsYLJOAFBnDtdcqHg/LMbfYLwAVlj5ZgU&#10;vMjDZt3vrTDV7snf9DiFQkQI+xQVmBDqVEqfG7Lox64mjt7NNRZDlE0hdYPPCLeVnCbJTFosOS4Y&#10;rCkzlN9PrVXQFkd/uGZu1oa9mR8XXzvOPi5KDQfddgkiUBf+w3/tvVYwnU/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yY/PDAAAA3AAAAA8AAAAAAAAAAAAA&#10;AAAAoQIAAGRycy9kb3ducmV2LnhtbFBLBQYAAAAABAAEAPkAAACRAwAAAAA=&#10;" strokecolor="#903" strokeweight="1pt"/>
                  <v:line id="Line 155" o:spid="_x0000_s109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gcWMQAAADcAAAADwAAAGRycy9kb3ducmV2LnhtbESP0WrCQBRE3wv9h+UWfKubBtQSXaUR&#10;LL4oNfUDrtlrEszeDbvbGP/eFYQ+DjNzhlmsBtOKnpxvLCv4GCcgiEurG64UHH83758gfEDW2Fom&#10;BTfysFq+viww0/bKB+qLUIkIYZ+hgjqELpPSlzUZ9GPbEUfvbJ3BEKWrpHZ4jXDTyjRJptJgw3Gh&#10;xo7WNZWX4s8oWJfSBfnTt8NMn/ff+Snf7Ca5UqO34WsOItAQ/sPP9lYrSGcpPM7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qBxYxAAAANwAAAAPAAAAAAAAAAAA&#10;AAAAAKECAABkcnMvZG93bnJldi54bWxQSwUGAAAAAAQABAD5AAAAkgMAAAAA&#10;" strokecolor="#903" strokeweight="1pt"/>
                  <v:line id="Line 156" o:spid="_x0000_s109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YH8UAAADcAAAADwAAAGRycy9kb3ducmV2LnhtbESPQWvCQBSE74L/YXlCb7qpRW2jmyAR&#10;wUuFqoUeH9lnNjT7NmQ3Gv99t1DocZiZb5hNPthG3KjztWMFz7MEBHHpdM2Vgst5P30F4QOyxsYx&#10;KXiQhzwbjzaYanfnD7qdQiUihH2KCkwIbSqlLw1Z9DPXEkfv6jqLIcqukrrDe4TbRs6TZCkt1hwX&#10;DLZUGCq/T71V0FdH//5VuGUfDmZ1fNvtuVh8KvU0GbZrEIGG8B/+ax+0gvnqBX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xYH8UAAADcAAAADwAAAAAAAAAA&#10;AAAAAAChAgAAZHJzL2Rvd25yZXYueG1sUEsFBgAAAAAEAAQA+QAAAJMDAAAAAA==&#10;" strokecolor="#903" strokeweight="1pt"/>
                </v:group>
                <v:rect id="Rectangle 157" o:spid="_x0000_s1099" style="position:absolute;top:8691;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mm8YA&#10;AADcAAAADwAAAGRycy9kb3ducmV2LnhtbESPQWvCQBSE74X+h+UJvRTdNEiN0VVKQehBKEYPentk&#10;n9lo9m3Ibk3aX98tFDwOM/MNs1wPthE36nztWMHLJAFBXDpdc6XgsN+MMxA+IGtsHJOCb/KwXj0+&#10;LDHXrucd3YpQiQhhn6MCE0KbS+lLQxb9xLXE0Tu7zmKIsquk7rCPcNvINElepcWa44LBlt4Nldfi&#10;yyrYfB5r4h+5e55nvbuU6akw21app9HwtgARaAj38H/7QytIZ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Pmm8YAAADcAAAADwAAAAAAAAAAAAAAAACYAgAAZHJz&#10;L2Rvd25yZXYueG1sUEsFBgAAAAAEAAQA9QAAAIs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d’entretien</w:t>
                        </w:r>
                      </w:p>
                    </w:txbxContent>
                  </v:textbox>
                </v:rect>
              </v:group>
            </w:pict>
          </mc:Fallback>
        </mc:AlternateContent>
      </w:r>
      <w:r w:rsidR="00987FE9" w:rsidRPr="0047048A">
        <w:rPr>
          <w:noProof/>
          <w:lang w:eastAsia="fr-CA"/>
        </w:rPr>
        <mc:AlternateContent>
          <mc:Choice Requires="wps">
            <w:drawing>
              <wp:anchor distT="0" distB="0" distL="114300" distR="114300" simplePos="0" relativeHeight="251686912" behindDoc="0" locked="0" layoutInCell="1" allowOverlap="1" wp14:anchorId="24F4358A" wp14:editId="47B6AADA">
                <wp:simplePos x="0" y="0"/>
                <wp:positionH relativeFrom="column">
                  <wp:posOffset>-1088390</wp:posOffset>
                </wp:positionH>
                <wp:positionV relativeFrom="paragraph">
                  <wp:posOffset>3469640</wp:posOffset>
                </wp:positionV>
                <wp:extent cx="947420" cy="548640"/>
                <wp:effectExtent l="0" t="0" r="24130"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548640"/>
                        </a:xfrm>
                        <a:prstGeom prst="rect">
                          <a:avLst/>
                        </a:prstGeom>
                        <a:solidFill>
                          <a:srgbClr val="FFFFFF"/>
                        </a:solidFill>
                        <a:ln w="9525">
                          <a:solidFill>
                            <a:srgbClr val="000000"/>
                          </a:solidFill>
                          <a:miter lim="800000"/>
                          <a:headEnd/>
                          <a:tailEnd/>
                        </a:ln>
                      </wps:spPr>
                      <wps:txbx>
                        <w:txbxContent>
                          <w:p w:rsidR="000A2986" w:rsidRPr="00A53502" w:rsidRDefault="000A2986" w:rsidP="005A3F06">
                            <w:r w:rsidRPr="00A53502">
                              <w:t>Système de comptabilité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100" style="position:absolute;margin-left:-85.7pt;margin-top:273.2pt;width:74.6pt;height:4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">
                <v:textbox>
                  <w:txbxContent>
                    <w:p w:rsidR="000A2986" w:rsidRPr="00A53502" w:rsidRDefault="000A2986" w:rsidP="005A3F06">
                      <w:r w:rsidRPr="00A53502">
                        <w:t>Système de comptabilité</w:t>
                      </w:r>
                    </w:p>
                  </w:txbxContent>
                </v:textbox>
              </v:rect>
            </w:pict>
          </mc:Fallback>
        </mc:AlternateContent>
      </w:r>
      <w:r w:rsidR="00987FE9" w:rsidRPr="0047048A">
        <w:rPr>
          <w:noProof/>
          <w:lang w:eastAsia="fr-CA"/>
        </w:rPr>
        <mc:AlternateContent>
          <mc:Choice Requires="wps">
            <w:drawing>
              <wp:anchor distT="0" distB="0" distL="114300" distR="114300" simplePos="0" relativeHeight="251719680" behindDoc="0" locked="0" layoutInCell="1" allowOverlap="1" wp14:anchorId="45C53E1E" wp14:editId="3AECE555">
                <wp:simplePos x="0" y="0"/>
                <wp:positionH relativeFrom="column">
                  <wp:posOffset>-1152525</wp:posOffset>
                </wp:positionH>
                <wp:positionV relativeFrom="paragraph">
                  <wp:posOffset>4117975</wp:posOffset>
                </wp:positionV>
                <wp:extent cx="2562225" cy="419100"/>
                <wp:effectExtent l="0" t="0" r="0" b="0"/>
                <wp:wrapNone/>
                <wp:docPr id="341" name="Zone de texte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0A2986" w:rsidRPr="00C907A7" w:rsidRDefault="000A2986" w:rsidP="00C907A7">
                            <w:pPr>
                              <w:spacing w:after="0"/>
                              <w:rPr>
                                <w:rFonts w:ascii="Tahoma" w:hAnsi="Tahoma" w:cs="Tahoma"/>
                                <w:sz w:val="16"/>
                                <w:szCs w:val="16"/>
                              </w:rPr>
                            </w:pPr>
                            <w:r>
                              <w:rPr>
                                <w:rFonts w:ascii="Tahoma" w:hAnsi="Tahoma" w:cs="Tahoma"/>
                                <w:sz w:val="16"/>
                                <w:szCs w:val="16"/>
                              </w:rPr>
                              <w:t>Reçoit des informations sur les factures des 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1" o:spid="_x0000_s1101" type="#_x0000_t202" style="position:absolute;margin-left:-90.75pt;margin-top:324.25pt;width:201.75pt;height:3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fI9xgIAAMo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" filled="f" stroked="f">
                <v:textbox>
                  <w:txbxContent>
                    <w:p w:rsidR="000A2986" w:rsidRDefault="000A2986" w:rsidP="00C907A7">
                      <w:pPr>
                        <w:spacing w:after="0"/>
                        <w:rPr>
                          <w:rFonts w:ascii="Tahoma" w:hAnsi="Tahoma" w:cs="Tahoma"/>
                          <w:sz w:val="16"/>
                          <w:szCs w:val="16"/>
                        </w:rPr>
                      </w:pPr>
                      <w:r w:rsidRPr="00C907A7">
                        <w:rPr>
                          <w:rFonts w:ascii="Tahoma" w:hAnsi="Tahoma" w:cs="Tahoma"/>
                          <w:sz w:val="16"/>
                          <w:szCs w:val="16"/>
                        </w:rPr>
                        <w:t>Envoie des données au système de gestion</w:t>
                      </w:r>
                    </w:p>
                    <w:p w:rsidR="000A2986" w:rsidRPr="00C907A7" w:rsidRDefault="000A2986" w:rsidP="00C907A7">
                      <w:pPr>
                        <w:spacing w:after="0"/>
                        <w:rPr>
                          <w:rFonts w:ascii="Tahoma" w:hAnsi="Tahoma" w:cs="Tahoma"/>
                          <w:sz w:val="16"/>
                          <w:szCs w:val="16"/>
                        </w:rPr>
                      </w:pPr>
                      <w:r>
                        <w:rPr>
                          <w:rFonts w:ascii="Tahoma" w:hAnsi="Tahoma" w:cs="Tahoma"/>
                          <w:sz w:val="16"/>
                          <w:szCs w:val="16"/>
                        </w:rPr>
                        <w:t>Reçoit des informations sur les factures des clients</w:t>
                      </w:r>
                    </w:p>
                  </w:txbxContent>
                </v:textbox>
              </v:shape>
            </w:pict>
          </mc:Fallback>
        </mc:AlternateContent>
      </w:r>
      <w:r w:rsidR="00987FE9" w:rsidRPr="0047048A">
        <w:rPr>
          <w:noProof/>
          <w:lang w:eastAsia="fr-CA"/>
        </w:rPr>
        <mc:AlternateContent>
          <mc:Choice Requires="wps">
            <w:drawing>
              <wp:anchor distT="0" distB="0" distL="114300" distR="114300" simplePos="0" relativeHeight="251744256" behindDoc="0" locked="0" layoutInCell="1" allowOverlap="1" wp14:anchorId="2D26BEF4" wp14:editId="42785EA6">
                <wp:simplePos x="0" y="0"/>
                <wp:positionH relativeFrom="column">
                  <wp:posOffset>941000</wp:posOffset>
                </wp:positionH>
                <wp:positionV relativeFrom="paragraph">
                  <wp:posOffset>7358412</wp:posOffset>
                </wp:positionV>
                <wp:extent cx="1813560" cy="274320"/>
                <wp:effectExtent l="0" t="0" r="0" b="0"/>
                <wp:wrapNone/>
                <wp:docPr id="354" name="Zone de texte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C907A7" w:rsidRDefault="000A2986"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54" o:spid="_x0000_s1102" type="#_x0000_t202" style="position:absolute;margin-left:74.1pt;margin-top:579.4pt;width:142.8pt;height:21.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" filled="f" stroked="f">
                <v:textbox>
                  <w:txbxContent>
                    <w:p w:rsidR="000A2986" w:rsidRPr="00C907A7" w:rsidRDefault="000A2986" w:rsidP="00723AC9">
                      <w:pPr>
                        <w:rPr>
                          <w:rFonts w:ascii="Tahoma" w:hAnsi="Tahoma" w:cs="Tahoma"/>
                          <w:sz w:val="16"/>
                          <w:szCs w:val="16"/>
                        </w:rPr>
                      </w:pPr>
                      <w:r w:rsidRPr="00C907A7">
                        <w:rPr>
                          <w:rFonts w:ascii="Tahoma" w:hAnsi="Tahoma" w:cs="Tahoma"/>
                          <w:sz w:val="16"/>
                          <w:szCs w:val="16"/>
                        </w:rPr>
                        <w:t>Envoie des données sur les fact</w:t>
                      </w:r>
                      <w:r>
                        <w:rPr>
                          <w:rFonts w:ascii="Tahoma" w:hAnsi="Tahoma" w:cs="Tahoma"/>
                          <w:sz w:val="16"/>
                          <w:szCs w:val="16"/>
                        </w:rPr>
                        <w:t>ures</w:t>
                      </w:r>
                    </w:p>
                  </w:txbxContent>
                </v:textbox>
              </v:shape>
            </w:pict>
          </mc:Fallback>
        </mc:AlternateContent>
      </w:r>
      <w:r w:rsidR="00987FE9" w:rsidRPr="0047048A">
        <w:rPr>
          <w:noProof/>
          <w:lang w:eastAsia="fr-CA"/>
        </w:rPr>
        <mc:AlternateContent>
          <mc:Choice Requires="wps">
            <w:drawing>
              <wp:anchor distT="0" distB="0" distL="114300" distR="114300" simplePos="0" relativeHeight="251742208" behindDoc="0" locked="0" layoutInCell="1" allowOverlap="1" wp14:anchorId="1ED3CF23" wp14:editId="3EBE3A78">
                <wp:simplePos x="0" y="0"/>
                <wp:positionH relativeFrom="column">
                  <wp:posOffset>1218565</wp:posOffset>
                </wp:positionH>
                <wp:positionV relativeFrom="paragraph">
                  <wp:posOffset>6544945</wp:posOffset>
                </wp:positionV>
                <wp:extent cx="947420" cy="748030"/>
                <wp:effectExtent l="0" t="0" r="24130" b="13970"/>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748030"/>
                        </a:xfrm>
                        <a:prstGeom prst="rect">
                          <a:avLst/>
                        </a:prstGeom>
                        <a:solidFill>
                          <a:srgbClr val="FFFFFF"/>
                        </a:solidFill>
                        <a:ln w="9525">
                          <a:solidFill>
                            <a:srgbClr val="000000"/>
                          </a:solidFill>
                          <a:miter lim="800000"/>
                          <a:headEnd/>
                          <a:tailEnd/>
                        </a:ln>
                      </wps:spPr>
                      <wps:txbx>
                        <w:txbxContent>
                          <w:p w:rsidR="000A2986" w:rsidRPr="00A53502" w:rsidRDefault="000A2986" w:rsidP="00723AC9">
                            <w:r w:rsidRPr="00A53502">
                              <w:t>Système Externe lié à l’hôtel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103" style="position:absolute;margin-left:95.95pt;margin-top:515.35pt;width:74.6pt;height:58.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">
                <v:textbox>
                  <w:txbxContent>
                    <w:p w:rsidR="000A2986" w:rsidRPr="00A53502" w:rsidRDefault="000A2986" w:rsidP="00723AC9">
                      <w:r w:rsidRPr="00A53502">
                        <w:t>Système Externe lié à l’hôtel</w:t>
                      </w:r>
                    </w:p>
                  </w:txbxContent>
                </v:textbox>
              </v:rect>
            </w:pict>
          </mc:Fallback>
        </mc:AlternateContent>
      </w:r>
      <w:r w:rsidR="00987FE9" w:rsidRPr="0047048A">
        <w:rPr>
          <w:noProof/>
          <w:lang w:eastAsia="fr-CA"/>
        </w:rPr>
        <mc:AlternateContent>
          <mc:Choice Requires="wpc">
            <w:drawing>
              <wp:anchor distT="0" distB="0" distL="114300" distR="114300" simplePos="0" relativeHeight="251703296" behindDoc="0" locked="0" layoutInCell="1" allowOverlap="1" wp14:anchorId="22D5F5BF" wp14:editId="0541664C">
                <wp:simplePos x="0" y="0"/>
                <wp:positionH relativeFrom="column">
                  <wp:posOffset>0</wp:posOffset>
                </wp:positionH>
                <wp:positionV relativeFrom="paragraph">
                  <wp:posOffset>6193790</wp:posOffset>
                </wp:positionV>
                <wp:extent cx="914400" cy="1379855"/>
                <wp:effectExtent l="0" t="0" r="0" b="10795"/>
                <wp:wrapNone/>
                <wp:docPr id="299" name="Zone de dessin 2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92" name="Group 12"/>
                        <wpg:cNvGrpSpPr>
                          <a:grpSpLocks/>
                        </wpg:cNvGrpSpPr>
                        <wpg:grpSpPr bwMode="auto">
                          <a:xfrm>
                            <a:off x="228500" y="114203"/>
                            <a:ext cx="407700" cy="796419"/>
                            <a:chOff x="210" y="60"/>
                            <a:chExt cx="1110" cy="2336"/>
                          </a:xfrm>
                        </wpg:grpSpPr>
                        <wps:wsp>
                          <wps:cNvPr id="293"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94"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5"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6"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97"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98"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99" o:spid="_x0000_s1104" editas="canvas" style="position:absolute;margin-left:0;margin-top:487.7pt;width:1in;height:108.65pt;z-index:251703296"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">
                <v:shape id="_x0000_s1105" type="#_x0000_t75" style="position:absolute;width:9144;height:13798;visibility:visible;mso-wrap-style:square">
                  <v:fill o:detectmouseclick="t"/>
                  <v:path o:connecttype="none"/>
                </v:shape>
                <v:group id="Group 12" o:spid="_x0000_s1106"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152" o:spid="_x0000_s1107"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ShcQA&#10;AADcAAAADwAAAGRycy9kb3ducmV2LnhtbESPUUsDMRCE3wX/Q1jBN5vzpFLPpkWUoy340tYfsCTr&#10;5ehlc17W9vrvm4Lg4zAz3zDz5Rg6daQhtZENPE4KUMQ2upYbA1/7+mEGKgmywy4yGThTguXi9maO&#10;lYsn3tJxJ43KEE4VGvAifaV1sp4CpknsibP3HYeAkuXQaDfgKcNDp8uieNYBW84LHnt692QPu99g&#10;IE07LYdyY2ebWmrvf+zHCj+Nub8b315BCY3yH/5rr52B8uUJrmfy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EoXEAAAA3AAAAA8AAAAAAAAAAAAAAAAAmAIAAGRycy9k&#10;b3ducmV2LnhtbFBLBQYAAAAABAAEAPUAAACJAw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08"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kmkcQAAADcAAAADwAAAGRycy9kb3ducmV2LnhtbESPW4vCMBSE3xf8D+EI+7amynqrRpEu&#10;gi8reAMfD82xKTYnpUm1++/NwsI+DjPzDbNcd7YSD2p86VjBcJCAIM6dLrlQcD5tP2YgfEDWWDkm&#10;BT/kYb3qvS0x1e7JB3ocQyEihH2KCkwIdSqlzw1Z9ANXE0fv5hqLIcqmkLrBZ4TbSo6SZCItlhwX&#10;DNaUGcrvx9YqaIu9/75mbtKGnZnu519bzsYXpd773WYBIlAX/sN/7Z1WMJp/wu+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CSaRxAAAANwAAAAPAAAAAAAAAAAA&#10;AAAAAKECAABkcnMvZG93bnJldi54bWxQSwUGAAAAAAQABAD5AAAAkgMAAAAA&#10;" strokecolor="#903" strokeweight="1pt"/>
                  <v:line id="Line 154" o:spid="_x0000_s1109"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WDCsUAAADcAAAADwAAAGRycy9kb3ducmV2LnhtbESPQWvCQBSE7wX/w/IEb3VjILamriKR&#10;gJcKtQo9PrKv2dDs25DdxPTfdwuFHoeZ+YbZ7ifbipF63zhWsFomIIgrpxuuFVzfy8dnED4ga2wd&#10;k4Jv8rDfzR62mGt35zcaL6EWEcI+RwUmhC6X0leGLPql64ij9+l6iyHKvpa6x3uE21amSbKWFhuO&#10;CwY7KgxVX5fBKhjqs3/9KNx6CCfzdN4cSy6ym1KL+XR4ARFoCv/hv/ZJK0g3Gfyei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WDCsUAAADcAAAADwAAAAAAAAAA&#10;AAAAAAChAgAAZHJzL2Rvd25yZXYueG1sUEsFBgAAAAAEAAQA+QAAAJMDAAAAAA==&#10;" strokecolor="#903" strokeweight="1pt"/>
                  <v:line id="Line 155" o:spid="_x0000_s1110"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8ocUAAADcAAAADwAAAGRycy9kb3ducmV2LnhtbESP3WrCQBSE7wu+w3IE7+pGQdtGN2IE&#10;S29aNO0DHLMnP5g9G3bXmL59t1Do5TAz3zDb3Wg6MZDzrWUFi3kCgri0uuVawdfn8fEZhA/IGjvL&#10;pOCbPOyyycMWU23vfKahCLWIEPYpKmhC6FMpfdmQQT+3PXH0KusMhihdLbXDe4SbTi6TZC0NthwX&#10;Guzp0FB5LW5GwaGULsjT0I1Puvp4zS/58X2VKzWbjvsNiEBj+A//td+0guXLGn7PxCM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Z/8ocUAAADcAAAADwAAAAAAAAAA&#10;AAAAAAChAgAAZHJzL2Rvd25yZXYueG1sUEsFBgAAAAAEAAQA+QAAAJMDAAAAAA==&#10;" strokecolor="#903" strokeweight="1pt"/>
                  <v:line id="Line 156" o:spid="_x0000_s1111"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u45sMAAADcAAAADwAAAGRycy9kb3ducmV2LnhtbESPQYvCMBSE74L/ITzBm6YKq2s1inQR&#10;vCisq+Dx0TybYvNSmlTrvzcLC3scZuYbZrXpbCUe1PjSsYLJOAFBnDtdcqHg/LMbfYLwAVlj5ZgU&#10;vMjDZt3vrTDV7snf9DiFQkQI+xQVmBDqVEqfG7Lox64mjt7NNRZDlE0hdYPPCLeVnCbJTFosOS4Y&#10;rCkzlN9PrVXQFkd/uGZu1oa9mR8XXzvOPi5KDQfddgkiUBf+w3/tvVYwXczh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buObDAAAA3AAAAA8AAAAAAAAAAAAA&#10;AAAAoQIAAGRycy9kb3ducmV2LnhtbFBLBQYAAAAABAAEAPkAAACRAwAAAAA=&#10;" strokecolor="#903" strokeweight="1pt"/>
                </v:group>
                <v:rect id="Rectangle 157" o:spid="_x0000_s1112"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KZMIA&#10;AADcAAAADwAAAGRycy9kb3ducmV2LnhtbERPTYvCMBC9C/sfwizsRTTdHkSrUWRB8LAgVg+7t6EZ&#10;m2ozKU201V9vDoLHx/terHpbixu1vnKs4HucgCAunK64VHA8bEZTED4ga6wdk4I7eVgtPwYLzLTr&#10;eE+3PJQihrDPUIEJocmk9IUhi37sGuLInVxrMUTYllK32MVwW8s0SSbSYsWxwWBDP4aKS361Cja7&#10;v4r4IffD2bRz5yL9z81vo9TXZ7+egwjUh7f45d5qBeks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gpkwgAAANwAAAAPAAAAAAAAAAAAAAAAAJgCAABkcnMvZG93&#10;bnJldi54bWxQSwUGAAAAAAQABAD1AAAAhw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Responsable réception</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9200" behindDoc="0" locked="0" layoutInCell="1" allowOverlap="1" wp14:anchorId="38FE3725" wp14:editId="0B964F80">
                <wp:simplePos x="0" y="0"/>
                <wp:positionH relativeFrom="column">
                  <wp:posOffset>3834765</wp:posOffset>
                </wp:positionH>
                <wp:positionV relativeFrom="paragraph">
                  <wp:posOffset>374015</wp:posOffset>
                </wp:positionV>
                <wp:extent cx="914400" cy="1409700"/>
                <wp:effectExtent l="0" t="0" r="0" b="19050"/>
                <wp:wrapNone/>
                <wp:docPr id="283" name="Zone de dessin 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76" name="Group 12"/>
                        <wpg:cNvGrpSpPr>
                          <a:grpSpLocks/>
                        </wpg:cNvGrpSpPr>
                        <wpg:grpSpPr bwMode="auto">
                          <a:xfrm>
                            <a:off x="228500" y="304800"/>
                            <a:ext cx="407700" cy="796419"/>
                            <a:chOff x="210" y="60"/>
                            <a:chExt cx="1110" cy="2336"/>
                          </a:xfrm>
                        </wpg:grpSpPr>
                        <wps:wsp>
                          <wps:cNvPr id="27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7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7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8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82" name="Rectangle 157"/>
                        <wps:cNvSpPr>
                          <a:spLocks noChangeArrowheads="1"/>
                        </wps:cNvSpPr>
                        <wps:spPr bwMode="auto">
                          <a:xfrm>
                            <a:off x="0" y="1144320"/>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83" o:spid="_x0000_s1113" editas="canvas" style="position:absolute;margin-left:301.95pt;margin-top:29.45pt;width:1in;height:111pt;z-index:251699200" coordsize="9144,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">
                <v:shape id="_x0000_s1114" type="#_x0000_t75" style="position:absolute;width:9144;height:14097;visibility:visible;mso-wrap-style:square">
                  <v:fill o:detectmouseclick="t"/>
                  <v:path o:connecttype="none"/>
                </v:shape>
                <v:group id="Group 12" o:spid="_x0000_s1115" style="position:absolute;left:2285;top:3048;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oval id="Oval 152" o:spid="_x0000_s1116"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fMMA&#10;AADcAAAADwAAAGRycy9kb3ducmV2LnhtbESPUWsCMRCE3wv9D2ELvtVcD6pyNUqpHK3gS21/wJJs&#10;L4eXzfWy6vnvG0Ho4zAz3zDL9Rg6daIhtZENPE0LUMQ2upYbA99f9eMCVBJkh11kMnChBOvV/d0S&#10;KxfP/EmnvTQqQzhVaMCL9JXWyXoKmKaxJ87eTxwCSpZDo92A5wwPnS6LYqYDtpwXPPb05ske9sdg&#10;ID13Wg7l1i62tdTe/9rNO+6MmTyMry+ghEb5D9/aH85AOZ/D9Uw+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yfM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17"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KbsIAAADcAAAADwAAAGRycy9kb3ducmV2LnhtbERPz2vCMBS+D/wfwhN2W1OF1dk1ilSE&#10;XibMbeDx0bw1xealNKnW/94cBjt+fL+L7WQ7caXBt44VLJIUBHHtdMuNgu+vw8sbCB+QNXaOScGd&#10;PGw3s6cCc+1u/EnXU2hEDGGfowITQp9L6WtDFn3ieuLI/brBYohwaKQe8BbDbSeXaZpJiy3HBoM9&#10;lYbqy2m0Csbm6D/OpcvGUJnVcb0/cPn6o9TzfNq9gwg0hX/xn7vSCparuDa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jKbsIAAADcAAAADwAAAAAAAAAAAAAA&#10;AAChAgAAZHJzL2Rvd25yZXYueG1sUEsFBgAAAAAEAAQA+QAAAJADAAAAAA==&#10;" strokecolor="#903" strokeweight="1pt"/>
                  <v:line id="Line 154" o:spid="_x0000_s1118"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v9cMAAADcAAAADwAAAGRycy9kb3ducmV2LnhtbESPQYvCMBSE74L/ITzBm6YKq2s1inQR&#10;vCisq+Dx0TybYvNSmlTrvzcLC3scZuYbZrXpbCUe1PjSsYLJOAFBnDtdcqHg/LMbfYLwAVlj5ZgU&#10;vMjDZt3vrTDV7snf9DiFQkQI+xQVmBDqVEqfG7Lox64mjt7NNRZDlE0hdYPPCLeVnCbJTFosOS4Y&#10;rCkzlN9PrVXQFkd/uGZu1oa9mR8XXzvOPi5KDQfddgkiUBf+w3/tvVYwnS/g90w8AnL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Eb/XDAAAA3AAAAA8AAAAAAAAAAAAA&#10;AAAAoQIAAGRycy9kb3ducmV2LnhtbFBLBQYAAAAABAAEAPkAAACRAwAAAAA=&#10;" strokecolor="#903" strokeweight="1pt"/>
                  <v:line id="Line 155" o:spid="_x0000_s1119"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NXk8EAAADcAAAADwAAAGRycy9kb3ducmV2LnhtbERP3WrCMBS+F3yHcATvbDrBTTqjrEKH&#10;N46t8wGOzbEta05KkrX17c3FYJcf3//uMJlODOR8a1nBU5KCIK6sbrlWcPkuVlsQPiBr7CyTgjt5&#10;OOznsx1m2o78RUMZahFD2GeooAmhz6T0VUMGfWJ74sjdrDMYInS11A7HGG46uU7TZ2mw5djQYE/H&#10;hqqf8tcoOFbSBfk5dNOLvn2859e8OG9ypZaL6e0VRKAp/Iv/3CetYL2N8+OZe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1eTwQAAANwAAAAPAAAAAAAAAAAAAAAA&#10;AKECAABkcnMvZG93bnJldi54bWxQSwUGAAAAAAQABAD5AAAAjwMAAAAA&#10;" strokecolor="#903" strokeweight="1pt"/>
                  <v:line id="Line 156" o:spid="_x0000_s1120"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cT1MQAAADcAAAADwAAAGRycy9kb3ducmV2LnhtbESPT4vCMBTE7wt+h/AEb2uqoKvVKFIR&#10;vKyw/gGPj+bZFJuX0qRav71ZWNjjMDO/YZbrzlbiQY0vHSsYDRMQxLnTJRcKzqfd5wyED8gaK8ek&#10;4EUe1qvexxJT7Z78Q49jKESEsE9RgQmhTqX0uSGLfuhq4ujdXGMxRNkUUjf4jHBbyXGSTKXFkuOC&#10;wZoyQ/n92FoFbXHw39fMTduwN1+H+XbH2eSi1KDfbRYgAnXhP/zX3msF49kI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xPUxAAAANwAAAAPAAAAAAAAAAAA&#10;AAAAAKECAABkcnMvZG93bnJldi54bWxQSwUGAAAAAAQABAD5AAAAkgMAAAAA&#10;" strokecolor="#903" strokeweight="1pt"/>
                </v:group>
                <v:rect id="Rectangle 157" o:spid="_x0000_s1121" style="position:absolute;top:11443;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rU8UA&#10;AADcAAAADwAAAGRycy9kb3ducmV2LnhtbESPQWvCQBSE7wX/w/IEL0U3zaHE1FVEEDwIYupBb4/s&#10;azZt9m3Ibk3013cFocdhZr5hFqvBNuJKna8dK3ibJSCIS6drrhScPrfTDIQPyBobx6TgRh5Wy9HL&#10;AnPtej7StQiViBD2OSowIbS5lL40ZNHPXEscvS/XWQxRdpXUHfYRbhuZJsm7tFhzXDDY0sZQ+VP8&#10;WgXbw7kmvsvj6zzr3XeZXgqzb5WajIf1B4hAQ/gPP9s7rSDNUnic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86tTxQAAANwAAAAPAAAAAAAAAAAAAAAAAJgCAABkcnMv&#10;ZG93bnJldi54bWxQSwUGAAAAAAQABAD1AAAAig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Gérant d’hôtel</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695104" behindDoc="0" locked="0" layoutInCell="1" allowOverlap="1" wp14:anchorId="207498CD" wp14:editId="3416A5E6">
                <wp:simplePos x="0" y="0"/>
                <wp:positionH relativeFrom="column">
                  <wp:posOffset>4592320</wp:posOffset>
                </wp:positionH>
                <wp:positionV relativeFrom="paragraph">
                  <wp:posOffset>1187607</wp:posOffset>
                </wp:positionV>
                <wp:extent cx="914400" cy="1230630"/>
                <wp:effectExtent l="0" t="0" r="0" b="7620"/>
                <wp:wrapNone/>
                <wp:docPr id="267" name="Zone de dessin 2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60" name="Group 12"/>
                        <wpg:cNvGrpSpPr>
                          <a:grpSpLocks/>
                        </wpg:cNvGrpSpPr>
                        <wpg:grpSpPr bwMode="auto">
                          <a:xfrm>
                            <a:off x="228500" y="114203"/>
                            <a:ext cx="407700" cy="796419"/>
                            <a:chOff x="210" y="60"/>
                            <a:chExt cx="1110" cy="2336"/>
                          </a:xfrm>
                        </wpg:grpSpPr>
                        <wps:wsp>
                          <wps:cNvPr id="26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26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26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266" name="Rectangle 157"/>
                        <wps:cNvSpPr>
                          <a:spLocks noChangeArrowheads="1"/>
                        </wps:cNvSpPr>
                        <wps:spPr bwMode="auto">
                          <a:xfrm>
                            <a:off x="0" y="953723"/>
                            <a:ext cx="914400" cy="2769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267" o:spid="_x0000_s1122" editas="canvas" style="position:absolute;margin-left:361.6pt;margin-top:93.5pt;width:1in;height:96.9pt;z-index:251695104" coordsize="9144,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">
                <v:shape id="_x0000_s1123" type="#_x0000_t75" style="position:absolute;width:9144;height:12306;visibility:visible;mso-wrap-style:square">
                  <v:fill o:detectmouseclick="t"/>
                  <v:path o:connecttype="none"/>
                </v:shape>
                <v:group id="Group 12" o:spid="_x0000_s1124"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152" o:spid="_x0000_s1125"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ZTsMA&#10;AADcAAAADwAAAGRycy9kb3ducmV2LnhtbESPUWsCMRCE34X+h7CFvmnOg4pcjVJaDiv0RdsfsCTb&#10;y+Flc72sev33Rij4OMzMN8xqM4ZOnWlIbWQD81kBithG13Jj4Purni5BJUF22EUmA3+UYLN+mKyw&#10;cvHCezofpFEZwqlCA16kr7RO1lPANIs9cfZ+4hBQshwa7Qa8ZHjodFkUCx2w5bzgsac3T/Z4OAUD&#10;6bnTcix3drmrpfb+175v8dOYp8fx9QWU0Cj38H/7wxkoF3O4nclHQ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dZTs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26"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lrWcUAAADcAAAADwAAAGRycy9kb3ducmV2LnhtbESPQWvCQBSE70L/w/IKvemmgaY1zUYk&#10;InhRqG3B4yP7mg3Nvg3ZjcZ/7wqFHoeZ+YYpVpPtxJkG3zpW8LxIQBDXTrfcKPj63M7fQPiArLFz&#10;TAqu5GFVPswKzLW78Aedj6EREcI+RwUmhD6X0teGLPqF64mj9+MGiyHKoZF6wEuE206mSZJJiy3H&#10;BYM9VYbq3+NoFYzNwe9PlcvGsDOvh+Vmy9XLt1JPj9P6HUSgKfyH/9o7rSDNUrifiUdAl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lrWcUAAADcAAAADwAAAAAAAAAA&#10;AAAAAAChAgAAZHJzL2Rvd25yZXYueG1sUEsFBgAAAAAEAAQA+QAAAJMDAAAAAA==&#10;" strokecolor="#903" strokeweight="1pt"/>
                  <v:line id="Line 154" o:spid="_x0000_s1127"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XOwsQAAADcAAAADwAAAGRycy9kb3ducmV2LnhtbESPQWvCQBSE70L/w/IKvemmSlONrlIi&#10;gpcKWgWPj+wzG8y+DdmNpv++WxA8DjPzDbNY9bYWN2p95VjB+ygBQVw4XXGp4PizGU5B+ICssXZM&#10;Cn7Jw2r5Mlhgpt2d93Q7hFJECPsMFZgQmkxKXxiy6EeuIY7exbUWQ5RtKXWL9wi3tRwnSSotVhwX&#10;DDaUGyquh84q6Mqd/z7nLu3C1nzuZusN5x8npd5e+685iEB9eIYf7a1WME4n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Nc7CxAAAANwAAAAPAAAAAAAAAAAA&#10;AAAAAKECAABkcnMvZG93bnJldi54bWxQSwUGAAAAAAQABAD5AAAAkgMAAAAA&#10;" strokecolor="#903" strokeweight="1pt"/>
                  <v:line id="Line 155" o:spid="_x0000_s1128"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S3asQAAADcAAAADwAAAGRycy9kb3ducmV2LnhtbESP0WrCQBRE3wv+w3IF33SjqC3RVYxg&#10;8UVpbT/gmr0mwezdsLvG9O9dQejjMDNnmOW6M7VoyfnKsoLxKAFBnFtdcaHg92c3/ADhA7LG2jIp&#10;+CMP61XvbYmptnf+pvYUChEh7FNUUIbQpFL6vCSDfmQb4uhdrDMYonSF1A7vEW5qOUmSuTRYcVwo&#10;saFtSfn1dDMKtrl0QX61dfeuL8fP7JztDrNMqUG/2yxABOrCf/jV3msFk/kUnmfi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1LdqxAAAANwAAAAPAAAAAAAAAAAA&#10;AAAAAKECAABkcnMvZG93bnJldi54bWxQSwUGAAAAAAQABAD5AAAAkgMAAAAA&#10;" strokecolor="#903" strokeweight="1pt"/>
                  <v:line id="Line 156" o:spid="_x0000_s1129"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DzLcQAAADcAAAADwAAAGRycy9kb3ducmV2LnhtbESPT4vCMBTE7wt+h/CEva2pgl2tRpEu&#10;gpcV1j/g8dE8m2LzUppU67c3Cwt7HGbmN8xy3dta3Kn1lWMF41ECgrhwuuJSwem4/ZiB8AFZY+2Y&#10;FDzJw3o1eFtipt2Df+h+CKWIEPYZKjAhNJmUvjBk0Y9cQxy9q2sthijbUuoWHxFuazlJklRarDgu&#10;GGwoN1TcDp1V0JV7/33JXdqFnfncz7+2nE/PSr0P+80CRKA+/If/2jutYJJO4fdMP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kPMtxAAAANwAAAAPAAAAAAAAAAAA&#10;AAAAAKECAABkcnMvZG93bnJldi54bWxQSwUGAAAAAAQABAD5AAAAkgMAAAAA&#10;" strokecolor="#903" strokeweight="1pt"/>
                </v:group>
                <v:rect id="Rectangle 157" o:spid="_x0000_s1130" style="position:absolute;top:9537;width:914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LqsUA&#10;AADcAAAADwAAAGRycy9kb3ducmV2LnhtbESPQWvCQBSE74L/YXlCL6IbcwgaXUUEoYdCMfZQb4/s&#10;MxvNvg3ZrUn767uFgsdhZr5hNrvBNuJBna8dK1jMExDEpdM1Vwo+zsfZEoQPyBobx6TgmzzstuPR&#10;BnPtej7RowiViBD2OSowIbS5lL40ZNHPXUscvavrLIYou0rqDvsIt41MkySTFmuOCwZbOhgq78WX&#10;VXB8/6yJf+Rpulr27laml8K8tUq9TIb9GkSgITzD/+1XrSDNMv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EuqxQAAANwAAAAPAAAAAAAAAAAAAAAAAJgCAABkcnMv&#10;ZG93bnJldi54bWxQSwUGAAAAAAQABAD1AAAAig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Propriétaire</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46304" behindDoc="0" locked="0" layoutInCell="1" allowOverlap="1" wp14:anchorId="63E72F96" wp14:editId="37196ED3">
                <wp:simplePos x="0" y="0"/>
                <wp:positionH relativeFrom="column">
                  <wp:posOffset>5272970</wp:posOffset>
                </wp:positionH>
                <wp:positionV relativeFrom="paragraph">
                  <wp:posOffset>2100612</wp:posOffset>
                </wp:positionV>
                <wp:extent cx="914400" cy="1379855"/>
                <wp:effectExtent l="0" t="0" r="0" b="0"/>
                <wp:wrapNone/>
                <wp:docPr id="362" name="Zone de dessin 36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55" name="Group 12"/>
                        <wpg:cNvGrpSpPr>
                          <a:grpSpLocks/>
                        </wpg:cNvGrpSpPr>
                        <wpg:grpSpPr bwMode="auto">
                          <a:xfrm>
                            <a:off x="228500" y="114203"/>
                            <a:ext cx="407700" cy="796419"/>
                            <a:chOff x="210" y="60"/>
                            <a:chExt cx="1110" cy="2336"/>
                          </a:xfrm>
                        </wpg:grpSpPr>
                        <wps:wsp>
                          <wps:cNvPr id="356"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723AC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57"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8"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59"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60"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61" name="Rectangle 157"/>
                        <wps:cNvSpPr>
                          <a:spLocks noChangeArrowheads="1"/>
                        </wps:cNvSpPr>
                        <wps:spPr bwMode="auto">
                          <a:xfrm>
                            <a:off x="0" y="953723"/>
                            <a:ext cx="91440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62" o:spid="_x0000_s1131" editas="canvas" style="position:absolute;margin-left:415.2pt;margin-top:165.4pt;width:1in;height:108.65pt;z-index:25174630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">
                <v:shape id="_x0000_s1132" type="#_x0000_t75" style="position:absolute;width:9144;height:13798;visibility:visible;mso-wrap-style:square">
                  <v:fill o:detectmouseclick="t"/>
                  <v:path o:connecttype="none"/>
                </v:shape>
                <v:group id="Group 12" o:spid="_x0000_s113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oval id="Oval 152" o:spid="_x0000_s113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EGsMA&#10;AADcAAAADwAAAGRycy9kb3ducmV2LnhtbESPUWsCMRCE3wv9D2ELfau5WhS5GqW0HFXwRe0PWJLt&#10;5fCyuV62ev57Iwg+DjPzDTNfDqFVR+pTE9nA66gARWyja7g28LOvXmagkiA7bCOTgTMlWC4eH+ZY&#10;unjiLR13UqsM4VSiAS/SlVon6ylgGsWOOHu/sQ8oWfa1dj2eMjy0elwUUx2w4bzgsaNPT/aw+w8G&#10;0qTVchiv7WxdSeX9n/36xo0xz0/DxzsooUHu4Vt75Qy8TaZwPZOPgF5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EGsMAAADcAAAADwAAAAAAAAAAAAAAAACYAgAAZHJzL2Rv&#10;d25yZXYueG1sUEsFBgAAAAAEAAQA9QAAAIgDAAAAAA==&#10;" fillcolor="#ffc" strokecolor="#903" strokeweight="1pt">
                    <v:textbox>
                      <w:txbxContent>
                        <w:p w:rsidR="000A2986" w:rsidRPr="001014CB" w:rsidRDefault="000A2986" w:rsidP="00723AC9">
                          <w:pPr>
                            <w:jc w:val="center"/>
                            <w:rPr>
                              <w:rFonts w:ascii="Tahoma" w:hAnsi="Tahoma" w:cs="Tahoma"/>
                              <w:b/>
                              <w:bCs/>
                              <w:color w:val="000000"/>
                              <w:sz w:val="17"/>
                              <w:lang w:val="en-US"/>
                            </w:rPr>
                          </w:pPr>
                        </w:p>
                      </w:txbxContent>
                    </v:textbox>
                  </v:oval>
                  <v:line id="Line 153" o:spid="_x0000_s113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MN4cUAAADcAAAADwAAAGRycy9kb3ducmV2LnhtbESPW4vCMBSE3xf8D+EI+7am6+KtGkW6&#10;CL4orBfw8dAcm7LNSWlS7f57Iwj7OMzMN8xi1dlK3KjxpWMFn4MEBHHudMmFgtNx8zEF4QOyxsox&#10;KfgjD6tl722BqXZ3/qHbIRQiQtinqMCEUKdS+tyQRT9wNXH0rq6xGKJsCqkbvEe4reQwScbSYslx&#10;wWBNmaH899BaBW2x97tL5sZt2JrJfva94Wx0Vuq9363nIAJ14T/8am+1gq/RBJ5n4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MN4cUAAADcAAAADwAAAAAAAAAA&#10;AAAAAAChAgAAZHJzL2Rvd25yZXYueG1sUEsFBgAAAAAEAAQA+QAAAJMDAAAAAA==&#10;" strokecolor="#903" strokeweight="1pt"/>
                  <v:line id="Line 154" o:spid="_x0000_s113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yZk8IAAADcAAAADwAAAGRycy9kb3ducmV2LnhtbERPz2vCMBS+C/sfwhvspukmra4zyqgI&#10;vVjQTdjx0bw1Zc1LaVLt/ntzGOz48f3e7CbbiSsNvnWs4HmRgCCunW65UfD5cZivQfiArLFzTAp+&#10;ycNu+zDbYK7djU90PYdGxBD2OSowIfS5lL42ZNEvXE8cuW83WAwRDo3UA95iuO3kS5Jk0mLLscFg&#10;T4Wh+uc8WgVjU/njV+GyMZRmVb3uD1ykF6WeHqf3NxCBpvAv/nOXWsEyjWvjmXgE5P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yZk8IAAADcAAAADwAAAAAAAAAAAAAA&#10;AAChAgAAZHJzL2Rvd25yZXYueG1sUEsFBgAAAAAEAAQA+QAAAJADAAAAAA==&#10;" strokecolor="#903" strokeweight="1pt"/>
                  <v:line id="Line 155" o:spid="_x0000_s113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d1MUAAADcAAAADwAAAGRycy9kb3ducmV2LnhtbESP0WrCQBRE3wX/YblC3+pGi7ZGN8EI&#10;lr5YWusHXLPXJJi9G3a3Mf37bqHg4zAzZ5hNPphW9OR8Y1nBbJqAIC6tbrhScPraP76A8AFZY2uZ&#10;FPyQhzwbjzaYanvjT+qPoRIRwj5FBXUIXSqlL2sy6Ke2I47exTqDIUpXSe3wFuGmlfMkWUqDDceF&#10;Gjva1VRej99Gwa6ULsiPvh2e9eX9tTgX+8OiUOphMmzXIAIN4R7+b79pBU+LFfydi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jd1MUAAADcAAAADwAAAAAAAAAA&#10;AAAAAAChAgAAZHJzL2Rvd25yZXYueG1sUEsFBgAAAAAEAAQA+QAAAJMDAAAAAA==&#10;" strokecolor="#903" strokeweight="1pt"/>
                  <v:line id="Line 156" o:spid="_x0000_s113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fKMIAAADcAAAADwAAAGRycy9kb3ducmV2LnhtbERPz2vCMBS+D/Y/hCfsNlM3Vl3XVEaH&#10;4EXB6mDHR/Nsis1LaVLt/ntzGOz48f3O15PtxJUG3zpWsJgnIIhrp1tuFJyOm+cVCB+QNXaOScEv&#10;eVgXjw85Ztrd+EDXKjQihrDPUIEJoc+k9LUhi37ueuLInd1gMUQ4NFIPeIvhtpMvSZJKiy3HBoM9&#10;lYbqSzVaBWOz97uf0qVj2Jrl/v1rw+Xbt1JPs+nzA0SgKfyL/9xbreA1jfPjmXgE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ZfKMIAAADcAAAADwAAAAAAAAAAAAAA&#10;AAChAgAAZHJzL2Rvd25yZXYueG1sUEsFBgAAAAAEAAQA+QAAAJADAAAAAA==&#10;" strokecolor="#903" strokeweight="1pt"/>
                </v:group>
                <v:rect id="Rectangle 157" o:spid="_x0000_s1139" style="position:absolute;top:9537;width:9144;height:2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zcQ8UA&#10;AADcAAAADwAAAGRycy9kb3ducmV2LnhtbESPQWvCQBSE7wX/w/IEL6IbLYhGVxFB6EEopj3o7ZF9&#10;ZqPZtyG7NdFf3y0IPQ4z8w2z2nS2EndqfOlYwWScgCDOnS65UPD9tR/NQfiArLFyTAoe5GGz7r2t&#10;MNWu5SPds1CICGGfogITQp1K6XNDFv3Y1cTRu7jGYoiyKaRusI1wW8lpksykxZLjgsGadobyW/Zj&#10;Few/TyXxUx6Hi3nrrvn0nJlDrdSg322XIAJ14T/8an9oBe+zC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xDxQAAANwAAAAPAAAAAAAAAAAAAAAAAJgCAABkcnMv&#10;ZG93bnJldi54bWxQSwUGAAAAAAQABAD1AAAAigMAAAAA&#10;" filled="f" stroked="f">
                  <v:textbox style="mso-fit-shape-to-text:t" inset="0,0,0,0">
                    <w:txbxContent>
                      <w:p w:rsidR="000A2986" w:rsidRPr="00A53502" w:rsidRDefault="000A2986" w:rsidP="00723AC9">
                        <w:pPr>
                          <w:jc w:val="center"/>
                          <w:rPr>
                            <w:rFonts w:ascii="Tahoma" w:hAnsi="Tahoma" w:cs="Tahoma"/>
                            <w:b/>
                            <w:bCs/>
                            <w:color w:val="000000"/>
                            <w:sz w:val="17"/>
                          </w:rPr>
                        </w:pPr>
                        <w:r w:rsidRPr="00A53502">
                          <w:rPr>
                            <w:rFonts w:ascii="Tahoma" w:hAnsi="Tahoma" w:cs="Tahoma"/>
                            <w:b/>
                            <w:bCs/>
                            <w:color w:val="000000"/>
                            <w:sz w:val="17"/>
                          </w:rPr>
                          <w:t>Employé Ventes</w:t>
                        </w:r>
                      </w:p>
                    </w:txbxContent>
                  </v:textbox>
                </v:rect>
              </v:group>
            </w:pict>
          </mc:Fallback>
        </mc:AlternateContent>
      </w:r>
      <w:r w:rsidR="00510C17" w:rsidRPr="0047048A">
        <w:rPr>
          <w:noProof/>
          <w:lang w:eastAsia="fr-CA"/>
        </w:rPr>
        <mc:AlternateContent>
          <mc:Choice Requires="wpc">
            <w:drawing>
              <wp:anchor distT="0" distB="0" distL="114300" distR="114300" simplePos="0" relativeHeight="251705344" behindDoc="0" locked="0" layoutInCell="1" allowOverlap="1" wp14:anchorId="65BD6C9E" wp14:editId="2EFCCCAE">
                <wp:simplePos x="0" y="0"/>
                <wp:positionH relativeFrom="column">
                  <wp:posOffset>5535295</wp:posOffset>
                </wp:positionH>
                <wp:positionV relativeFrom="paragraph">
                  <wp:posOffset>3247390</wp:posOffset>
                </wp:positionV>
                <wp:extent cx="914400" cy="1379855"/>
                <wp:effectExtent l="0" t="0" r="0" b="10795"/>
                <wp:wrapNone/>
                <wp:docPr id="307" name="Zone de dessin 3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00" name="Group 12"/>
                        <wpg:cNvGrpSpPr>
                          <a:grpSpLocks/>
                        </wpg:cNvGrpSpPr>
                        <wpg:grpSpPr bwMode="auto">
                          <a:xfrm>
                            <a:off x="228500" y="114203"/>
                            <a:ext cx="407700" cy="796419"/>
                            <a:chOff x="210" y="60"/>
                            <a:chExt cx="1110" cy="2336"/>
                          </a:xfrm>
                        </wpg:grpSpPr>
                        <wps:wsp>
                          <wps:cNvPr id="301"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02"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3"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4"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05"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06"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07" o:spid="_x0000_s1140" editas="canvas" style="position:absolute;margin-left:435.85pt;margin-top:255.7pt;width:1in;height:108.65pt;z-index:251705344"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">
                <v:shape id="_x0000_s1141" type="#_x0000_t75" style="position:absolute;width:9144;height:13798;visibility:visible;mso-wrap-style:square">
                  <v:fill o:detectmouseclick="t"/>
                  <v:path o:connecttype="none"/>
                </v:shape>
                <v:group id="Group 12" o:spid="_x0000_s1142"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oval id="Oval 152" o:spid="_x0000_s1143"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zc8MA&#10;AADcAAAADwAAAGRycy9kb3ducmV2LnhtbESPUWsCMRCE3wv9D2GFvtWclha5GkVajir4UvUHLMn2&#10;cnjZXC9bPf99Iwg+DjPzDTNfDqFVJ+pTE9nAZFyAIrbRNVwbOOyr5xmoJMgO28hk4EIJlovHhzmW&#10;Lp75m047qVWGcCrRgBfpSq2T9RQwjWNHnL2f2AeULPtaux7PGR5aPS2KNx2w4bzgsaMPT/a4+wsG&#10;0mur5Tjd2Nmmksr7X/v5hVtjnkbD6h2U0CD38K29dgZeiglcz+Qj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zc8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44"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eBZMQAAADcAAAADwAAAGRycy9kb3ducmV2LnhtbESPQWvCQBSE7wX/w/KE3nSjUq3RVSQi&#10;eKlgrODxkX3NhmbfhuxG03/fLQg9DjPzDbPe9rYWd2p95VjBZJyAIC6crrhU8Hk5jN5B+ICssXZM&#10;Cn7Iw3YzeFljqt2Dz3TPQykihH2KCkwITSqlLwxZ9GPXEEfvy7UWQ5RtKXWLjwi3tZwmyVxarDgu&#10;GGwoM1R8551V0JUn/3HL3LwLR7M4LfcHzt6uSr0O+90KRKA+/Ief7aNWMEu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R4FkxAAAANwAAAAPAAAAAAAAAAAA&#10;AAAAAKECAABkcnMvZG93bnJldi54bWxQSwUGAAAAAAQABAD5AAAAkgMAAAAA&#10;" strokecolor="#903" strokeweight="1pt"/>
                  <v:line id="Line 154" o:spid="_x0000_s1145"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k/8QAAADcAAAADwAAAGRycy9kb3ducmV2LnhtbESPQWvCQBSE74L/YXmCt7qxUq3RVSRF&#10;8KKgVvD4yL5mQ7NvQ3aj8d93hYLHYWa+YZbrzlbiRo0vHSsYjxIQxLnTJRcKvs/bt08QPiBrrByT&#10;ggd5WK/6vSWm2t35SLdTKESEsE9RgQmhTqX0uSGLfuRq4uj9uMZiiLIppG7wHuG2ku9JMpUWS44L&#10;BmvKDOW/p9YqaIuD318zN23DzswO868tZx8XpYaDbrMAEagLr/B/e6cVTJIJPM/E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CyT/xAAAANwAAAAPAAAAAAAAAAAA&#10;AAAAAKECAABkcnMvZG93bnJldi54bWxQSwUGAAAAAAQABAD5AAAAkgMAAAAA&#10;" strokecolor="#903" strokeweight="1pt"/>
                  <v:line id="Line 155" o:spid="_x0000_s1146"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dV8QAAADcAAAADwAAAGRycy9kb3ducmV2LnhtbESP3WrCQBSE7wt9h+UUvNNN1VZJXaUR&#10;FG8q9ecBjtljEpo9G3bXGN/eFYReDjPzDTNbdKYWLTlfWVbwPkhAEOdWV1woOB5W/SkIH5A11pZJ&#10;wY08LOavLzNMtb3yjtp9KESEsE9RQRlCk0rp85IM+oFtiKN3ts5giNIVUju8Rrip5TBJPqXBiuNC&#10;iQ0tS8r/9hejYJlLF+RvW3cTfd6us1O2+vnIlOq9dd9fIAJ14T/8bG+0glEyhseZe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6l1XxAAAANwAAAAPAAAAAAAAAAAA&#10;AAAAAKECAABkcnMvZG93bnJldi54bWxQSwUGAAAAAAQABAD5AAAAkgMAAAAA&#10;" strokecolor="#903" strokeweight="1pt"/>
                  <v:line id="Line 156" o:spid="_x0000_s1147"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4ZEMUAAADcAAAADwAAAGRycy9kb3ducmV2LnhtbESPQWvCQBSE7wX/w/IEb3WjorZpNiIR&#10;wUsFYws9PrKv2dDs25DdaPrvu4VCj8PMfMNku9G24ka9bxwrWMwTEMSV0w3XCt6ux8cnED4ga2wd&#10;k4Jv8rDLJw8Zptrd+UK3MtQiQtinqMCE0KVS+sqQRT93HXH0Pl1vMUTZ11L3eI9w28plkmykxYbj&#10;gsGOCkPVVzlYBUN99q8fhdsM4WS25+fDkYv1u1Kz6bh/ARFoDP/hv/ZJK1gla/g9E4+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4ZEMUAAADcAAAADwAAAAAAAAAA&#10;AAAAAAChAgAAZHJzL2Rvd25yZXYueG1sUEsFBgAAAAAEAAQA+QAAAJMDAAAAAA==&#10;" strokecolor="#903" strokeweight="1pt"/>
                </v:group>
                <v:rect id="Rectangle 157" o:spid="_x0000_s1148"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hl8UA&#10;AADcAAAADwAAAGRycy9kb3ducmV2LnhtbESPQWvCQBSE7wX/w/IEL6KbWhCNriIFwYNQjB709sg+&#10;s9Hs25BdTdpf3y0IPQ4z8w2zXHe2Ek9qfOlYwfs4AUGcO11yoeB03I5mIHxA1lg5JgXf5GG96r0t&#10;MdWu5QM9s1CICGGfogITQp1K6XNDFv3Y1cTRu7rGYoiyKaRusI1wW8lJkkylxZLjgsGaPg3l9+xh&#10;FWy/ziXxjzwM57PW3fLJJTP7WqlBv9ssQATqwn/41d5pBR/JF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GXxQAAANwAAAAPAAAAAAAAAAAAAAAAAJgCAABkcnMv&#10;ZG93bnJldi54bWxQSwUGAAAAAAQABAD1AAAAigM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Employé Standard</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662336" behindDoc="0" locked="0" layoutInCell="1" allowOverlap="1" wp14:anchorId="3344FC8A" wp14:editId="7898FEFD">
                <wp:simplePos x="0" y="0"/>
                <wp:positionH relativeFrom="column">
                  <wp:posOffset>1767205</wp:posOffset>
                </wp:positionH>
                <wp:positionV relativeFrom="paragraph">
                  <wp:posOffset>3328670</wp:posOffset>
                </wp:positionV>
                <wp:extent cx="2286000" cy="916305"/>
                <wp:effectExtent l="0" t="0" r="19050" b="17145"/>
                <wp:wrapNone/>
                <wp:docPr id="228" name="Ellips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916305"/>
                        </a:xfrm>
                        <a:prstGeom prst="ellipse">
                          <a:avLst/>
                        </a:prstGeom>
                        <a:solidFill>
                          <a:srgbClr val="FFFFFF"/>
                        </a:solidFill>
                        <a:ln w="15875">
                          <a:solidFill>
                            <a:srgbClr val="000000"/>
                          </a:solidFill>
                          <a:round/>
                          <a:headEnd/>
                          <a:tailEnd/>
                        </a:ln>
                      </wps:spPr>
                      <wps:txbx>
                        <w:txbxContent>
                          <w:p w:rsidR="000A2986" w:rsidRDefault="000A2986" w:rsidP="005A3F06">
                            <w:pPr>
                              <w:spacing w:before="120"/>
                              <w:jc w:val="center"/>
                              <w:rPr>
                                <w:rFonts w:ascii="Tahoma" w:hAnsi="Tahoma" w:cs="Tahoma"/>
                                <w:b/>
                              </w:rPr>
                            </w:pPr>
                            <w:r>
                              <w:rPr>
                                <w:rFonts w:ascii="Tahoma" w:hAnsi="Tahoma" w:cs="Tahoma"/>
                                <w:b/>
                              </w:rPr>
                              <w:t>Gestion</w:t>
                            </w:r>
                          </w:p>
                          <w:p w:rsidR="000A2986" w:rsidRPr="0023547A" w:rsidRDefault="000A2986" w:rsidP="005A3F06">
                            <w:pPr>
                              <w:spacing w:before="120"/>
                              <w:jc w:val="center"/>
                              <w:rPr>
                                <w:rFonts w:ascii="Tahoma" w:hAnsi="Tahoma" w:cs="Tahoma"/>
                                <w:b/>
                              </w:rPr>
                            </w:pPr>
                            <w:r>
                              <w:rPr>
                                <w:rFonts w:ascii="Tahoma" w:hAnsi="Tahoma" w:cs="Tahoma"/>
                                <w:b/>
                              </w:rPr>
                              <w:t>Hôtelière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228" o:spid="_x0000_s1149" style="position:absolute;margin-left:139.15pt;margin-top:262.1pt;width:180pt;height:7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" strokeweight="1.25pt">
                <v:textbox>
                  <w:txbxContent>
                    <w:p w:rsidR="000A2986" w:rsidRDefault="000A2986" w:rsidP="005A3F06">
                      <w:pPr>
                        <w:spacing w:before="120"/>
                        <w:jc w:val="center"/>
                        <w:rPr>
                          <w:rFonts w:ascii="Tahoma" w:hAnsi="Tahoma" w:cs="Tahoma"/>
                          <w:b/>
                        </w:rPr>
                      </w:pPr>
                      <w:r>
                        <w:rPr>
                          <w:rFonts w:ascii="Tahoma" w:hAnsi="Tahoma" w:cs="Tahoma"/>
                          <w:b/>
                        </w:rPr>
                        <w:t>Gestion</w:t>
                      </w:r>
                    </w:p>
                    <w:p w:rsidR="000A2986" w:rsidRPr="0023547A" w:rsidRDefault="000A2986" w:rsidP="005A3F06">
                      <w:pPr>
                        <w:spacing w:before="120"/>
                        <w:jc w:val="center"/>
                        <w:rPr>
                          <w:rFonts w:ascii="Tahoma" w:hAnsi="Tahoma" w:cs="Tahoma"/>
                          <w:b/>
                        </w:rPr>
                      </w:pPr>
                      <w:r>
                        <w:rPr>
                          <w:rFonts w:ascii="Tahoma" w:hAnsi="Tahoma" w:cs="Tahoma"/>
                          <w:b/>
                        </w:rPr>
                        <w:t>Hôtelière</w:t>
                      </w:r>
                    </w:p>
                  </w:txbxContent>
                </v:textbox>
              </v:oval>
            </w:pict>
          </mc:Fallback>
        </mc:AlternateContent>
      </w:r>
      <w:r w:rsidR="00510C17" w:rsidRPr="0047048A">
        <w:rPr>
          <w:noProof/>
          <w:lang w:eastAsia="fr-CA"/>
        </w:rPr>
        <mc:AlternateContent>
          <mc:Choice Requires="wps">
            <w:drawing>
              <wp:anchor distT="0" distB="0" distL="114300" distR="114300" simplePos="0" relativeHeight="251729920" behindDoc="0" locked="0" layoutInCell="1" allowOverlap="1" wp14:anchorId="207B2D58" wp14:editId="30873F25">
                <wp:simplePos x="0" y="0"/>
                <wp:positionH relativeFrom="column">
                  <wp:posOffset>4820285</wp:posOffset>
                </wp:positionH>
                <wp:positionV relativeFrom="paragraph">
                  <wp:posOffset>5915025</wp:posOffset>
                </wp:positionV>
                <wp:extent cx="1965960" cy="739140"/>
                <wp:effectExtent l="0" t="0" r="0" b="3810"/>
                <wp:wrapNone/>
                <wp:docPr id="346" name="Zone de texte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0A2986" w:rsidRDefault="000A2986"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0A2986" w:rsidRDefault="000A2986" w:rsidP="00613CD6">
                            <w:pPr>
                              <w:spacing w:after="0"/>
                              <w:rPr>
                                <w:rFonts w:ascii="Tahoma" w:hAnsi="Tahoma" w:cs="Tahoma"/>
                                <w:sz w:val="16"/>
                                <w:szCs w:val="16"/>
                              </w:rPr>
                            </w:pPr>
                            <w:r>
                              <w:rPr>
                                <w:rFonts w:ascii="Tahoma" w:hAnsi="Tahoma" w:cs="Tahoma"/>
                                <w:sz w:val="16"/>
                                <w:szCs w:val="16"/>
                              </w:rPr>
                              <w:t>Créer des horaires</w:t>
                            </w:r>
                          </w:p>
                          <w:p w:rsidR="000A2986" w:rsidRPr="00613CD6" w:rsidRDefault="000A2986" w:rsidP="00613CD6">
                            <w:pPr>
                              <w:rPr>
                                <w:rFonts w:ascii="Tahoma" w:hAnsi="Tahoma" w:cs="Tahoma"/>
                                <w:sz w:val="16"/>
                                <w:szCs w:val="16"/>
                              </w:rPr>
                            </w:pPr>
                            <w:r>
                              <w:rPr>
                                <w:rFonts w:ascii="Tahoma" w:hAnsi="Tahoma" w:cs="Tahoma"/>
                                <w:sz w:val="16"/>
                                <w:szCs w:val="16"/>
                              </w:rPr>
                              <w:t>Consulter des dossiers employés</w:t>
                            </w:r>
                          </w:p>
                          <w:p w:rsidR="000A2986" w:rsidRPr="00613CD6"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6" o:spid="_x0000_s1150" type="#_x0000_t202" style="position:absolute;margin-left:379.55pt;margin-top:465.75pt;width:154.8pt;height:58.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" filled="f" stroked="f">
                <v:textbox>
                  <w:txbxContent>
                    <w:p w:rsidR="000A2986" w:rsidRDefault="000A2986" w:rsidP="00613CD6">
                      <w:pPr>
                        <w:spacing w:after="0"/>
                        <w:rPr>
                          <w:rFonts w:ascii="Tahoma" w:hAnsi="Tahoma" w:cs="Tahoma"/>
                          <w:sz w:val="16"/>
                          <w:szCs w:val="16"/>
                        </w:rPr>
                      </w:pPr>
                      <w:r w:rsidRPr="00613CD6">
                        <w:rPr>
                          <w:rFonts w:ascii="Tahoma" w:hAnsi="Tahoma" w:cs="Tahoma"/>
                          <w:sz w:val="16"/>
                          <w:szCs w:val="16"/>
                        </w:rPr>
                        <w:t>Consulte</w:t>
                      </w:r>
                      <w:r>
                        <w:rPr>
                          <w:rFonts w:ascii="Tahoma" w:hAnsi="Tahoma" w:cs="Tahoma"/>
                          <w:sz w:val="16"/>
                          <w:szCs w:val="16"/>
                        </w:rPr>
                        <w:t xml:space="preserve">r l’inventaire </w:t>
                      </w:r>
                    </w:p>
                    <w:p w:rsidR="000A2986" w:rsidRDefault="000A2986" w:rsidP="00613CD6">
                      <w:pPr>
                        <w:spacing w:after="0"/>
                        <w:rPr>
                          <w:rFonts w:ascii="Tahoma" w:hAnsi="Tahoma" w:cs="Tahoma"/>
                          <w:sz w:val="16"/>
                          <w:szCs w:val="16"/>
                        </w:rPr>
                      </w:pPr>
                      <w:r>
                        <w:rPr>
                          <w:rFonts w:ascii="Tahoma" w:hAnsi="Tahoma" w:cs="Tahoma"/>
                          <w:sz w:val="16"/>
                          <w:szCs w:val="16"/>
                        </w:rPr>
                        <w:t>Faire</w:t>
                      </w:r>
                      <w:r w:rsidRPr="00613CD6">
                        <w:rPr>
                          <w:rFonts w:ascii="Tahoma" w:hAnsi="Tahoma" w:cs="Tahoma"/>
                          <w:sz w:val="16"/>
                          <w:szCs w:val="16"/>
                        </w:rPr>
                        <w:t xml:space="preserve"> les commandes pour son hôtel</w:t>
                      </w:r>
                    </w:p>
                    <w:p w:rsidR="000A2986" w:rsidRDefault="000A2986" w:rsidP="00613CD6">
                      <w:pPr>
                        <w:spacing w:after="0"/>
                        <w:rPr>
                          <w:rFonts w:ascii="Tahoma" w:hAnsi="Tahoma" w:cs="Tahoma"/>
                          <w:sz w:val="16"/>
                          <w:szCs w:val="16"/>
                        </w:rPr>
                      </w:pPr>
                      <w:r>
                        <w:rPr>
                          <w:rFonts w:ascii="Tahoma" w:hAnsi="Tahoma" w:cs="Tahoma"/>
                          <w:sz w:val="16"/>
                          <w:szCs w:val="16"/>
                        </w:rPr>
                        <w:t>Créer des horaires</w:t>
                      </w:r>
                    </w:p>
                    <w:p w:rsidR="000A2986" w:rsidRPr="00613CD6" w:rsidRDefault="000A2986" w:rsidP="00613CD6">
                      <w:pPr>
                        <w:rPr>
                          <w:rFonts w:ascii="Tahoma" w:hAnsi="Tahoma" w:cs="Tahoma"/>
                          <w:sz w:val="16"/>
                          <w:szCs w:val="16"/>
                        </w:rPr>
                      </w:pPr>
                      <w:r>
                        <w:rPr>
                          <w:rFonts w:ascii="Tahoma" w:hAnsi="Tahoma" w:cs="Tahoma"/>
                          <w:sz w:val="16"/>
                          <w:szCs w:val="16"/>
                        </w:rPr>
                        <w:t>Consulter des dossiers employés</w:t>
                      </w:r>
                    </w:p>
                    <w:p w:rsidR="000A2986" w:rsidRPr="00613CD6" w:rsidRDefault="000A2986" w:rsidP="00BC4009">
                      <w:pPr>
                        <w:rPr>
                          <w:rFonts w:ascii="Tahoma" w:hAnsi="Tahoma" w:cs="Tahoma"/>
                          <w:sz w:val="16"/>
                          <w:szCs w:val="16"/>
                        </w:rPr>
                      </w:pPr>
                    </w:p>
                  </w:txbxContent>
                </v:textbox>
              </v:shape>
            </w:pict>
          </mc:Fallback>
        </mc:AlternateContent>
      </w:r>
      <w:r w:rsidR="00510C17" w:rsidRPr="0047048A">
        <w:rPr>
          <w:noProof/>
          <w:lang w:eastAsia="fr-CA"/>
        </w:rPr>
        <mc:AlternateContent>
          <mc:Choice Requires="wpc">
            <w:drawing>
              <wp:anchor distT="0" distB="0" distL="114300" distR="114300" simplePos="0" relativeHeight="251709440" behindDoc="0" locked="0" layoutInCell="1" allowOverlap="1" wp14:anchorId="4F8E2E6E" wp14:editId="1C981073">
                <wp:simplePos x="0" y="0"/>
                <wp:positionH relativeFrom="column">
                  <wp:posOffset>-688340</wp:posOffset>
                </wp:positionH>
                <wp:positionV relativeFrom="paragraph">
                  <wp:posOffset>4672965</wp:posOffset>
                </wp:positionV>
                <wp:extent cx="914400" cy="1379855"/>
                <wp:effectExtent l="0" t="0" r="0" b="10795"/>
                <wp:wrapNone/>
                <wp:docPr id="323" name="Zone de dessin 3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16" name="Group 12"/>
                        <wpg:cNvGrpSpPr>
                          <a:grpSpLocks/>
                        </wpg:cNvGrpSpPr>
                        <wpg:grpSpPr bwMode="auto">
                          <a:xfrm>
                            <a:off x="228500" y="114203"/>
                            <a:ext cx="407700" cy="796419"/>
                            <a:chOff x="210" y="60"/>
                            <a:chExt cx="1110" cy="2336"/>
                          </a:xfrm>
                        </wpg:grpSpPr>
                        <wps:wsp>
                          <wps:cNvPr id="317" name="Oval 152"/>
                          <wps:cNvSpPr>
                            <a:spLocks noChangeArrowheads="1"/>
                          </wps:cNvSpPr>
                          <wps:spPr bwMode="auto">
                            <a:xfrm>
                              <a:off x="375" y="60"/>
                              <a:ext cx="765" cy="764"/>
                            </a:xfrm>
                            <a:prstGeom prst="ellipse">
                              <a:avLst/>
                            </a:prstGeom>
                            <a:solidFill>
                              <a:srgbClr val="FFFFCC"/>
                            </a:solidFill>
                            <a:ln w="12700">
                              <a:solidFill>
                                <a:srgbClr val="990033"/>
                              </a:solidFill>
                              <a:round/>
                              <a:headEnd/>
                              <a:tailEnd/>
                            </a:ln>
                          </wps:spPr>
                          <wps:txbx>
                            <w:txbxContent>
                              <w:p w:rsidR="000A2986" w:rsidRPr="001014CB" w:rsidRDefault="000A2986" w:rsidP="00BC4009">
                                <w:pPr>
                                  <w:jc w:val="center"/>
                                  <w:rPr>
                                    <w:rFonts w:ascii="Tahoma" w:hAnsi="Tahoma" w:cs="Tahoma"/>
                                    <w:b/>
                                    <w:bCs/>
                                    <w:color w:val="000000"/>
                                    <w:sz w:val="17"/>
                                    <w:lang w:val="en-US"/>
                                  </w:rPr>
                                </w:pPr>
                              </w:p>
                            </w:txbxContent>
                          </wps:txbx>
                          <wps:bodyPr rot="0" vert="horz" wrap="square" lIns="91440" tIns="45720" rIns="91440" bIns="45720" anchor="t" anchorCtr="0" upright="1">
                            <a:noAutofit/>
                          </wps:bodyPr>
                        </wps:wsp>
                        <wps:wsp>
                          <wps:cNvPr id="318" name="Line 153"/>
                          <wps:cNvCnPr/>
                          <wps:spPr bwMode="auto">
                            <a:xfrm>
                              <a:off x="765" y="839"/>
                              <a:ext cx="1" cy="778"/>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19" name="Line 154"/>
                          <wps:cNvCnPr/>
                          <wps:spPr bwMode="auto">
                            <a:xfrm>
                              <a:off x="300" y="1138"/>
                              <a:ext cx="930" cy="1"/>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0" name="Line 155"/>
                          <wps:cNvCnPr/>
                          <wps:spPr bwMode="auto">
                            <a:xfrm flipH="1">
                              <a:off x="210"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s:wsp>
                          <wps:cNvPr id="321" name="Line 156"/>
                          <wps:cNvCnPr/>
                          <wps:spPr bwMode="auto">
                            <a:xfrm>
                              <a:off x="765" y="1617"/>
                              <a:ext cx="555" cy="779"/>
                            </a:xfrm>
                            <a:prstGeom prst="line">
                              <a:avLst/>
                            </a:prstGeom>
                            <a:noFill/>
                            <a:ln w="12700">
                              <a:solidFill>
                                <a:srgbClr val="990033"/>
                              </a:solidFill>
                              <a:round/>
                              <a:headEnd/>
                              <a:tailEnd/>
                            </a:ln>
                            <a:extLst>
                              <a:ext uri="{909E8E84-426E-40DD-AFC4-6F175D3DCCD1}">
                                <a14:hiddenFill xmlns:a14="http://schemas.microsoft.com/office/drawing/2010/main">
                                  <a:noFill/>
                                </a14:hiddenFill>
                              </a:ext>
                            </a:extLst>
                          </wps:spPr>
                          <wps:bodyPr/>
                        </wps:wsp>
                      </wpg:wgp>
                      <wps:wsp>
                        <wps:cNvPr id="322" name="Rectangle 157"/>
                        <wps:cNvSpPr>
                          <a:spLocks noChangeArrowheads="1"/>
                        </wps:cNvSpPr>
                        <wps:spPr bwMode="auto">
                          <a:xfrm>
                            <a:off x="0" y="953723"/>
                            <a:ext cx="9144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Zone de dessin 323" o:spid="_x0000_s1151" editas="canvas" style="position:absolute;margin-left:-54.2pt;margin-top:367.95pt;width:1in;height:108.65pt;z-index:251709440" coordsize="9144,13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">
                <v:shape id="_x0000_s1152" type="#_x0000_t75" style="position:absolute;width:9144;height:13798;visibility:visible;mso-wrap-style:square">
                  <v:fill o:detectmouseclick="t"/>
                  <v:path o:connecttype="none"/>
                </v:shape>
                <v:group id="Group 12" o:spid="_x0000_s1153" style="position:absolute;left:2285;top:1142;width:4077;height:7964" coordorigin="210,60" coordsize="111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oval id="Oval 152" o:spid="_x0000_s1154" style="position:absolute;left:375;top:60;width:765;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UYQcMA&#10;AADcAAAADwAAAGRycy9kb3ducmV2LnhtbESPUWsCMRCE3wv9D2GFvtWcFls5jVJajlboi9YfsCTr&#10;5fCyuV62ev33jSD4OMzMN8xyPYRWnahPTWQDk3EBithG13BtYP9dPc5BJUF22EYmA3+UYL26v1ti&#10;6eKZt3TaSa0yhFOJBrxIV2qdrKeAaRw74uwdYh9Qsuxr7Xo8Z3ho9bQonnXAhvOCx47ePNnj7jcY&#10;SLNWy3G6sfNNJZX3P/b9A7+MeRgNrwtQQoPcwtf2pzPwNHmBy5l8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UYQcMAAADcAAAADwAAAAAAAAAAAAAAAACYAgAAZHJzL2Rv&#10;d25yZXYueG1sUEsFBgAAAAAEAAQA9QAAAIgDAAAAAA==&#10;" fillcolor="#ffc" strokecolor="#903" strokeweight="1pt">
                    <v:textbox>
                      <w:txbxContent>
                        <w:p w:rsidR="000A2986" w:rsidRPr="001014CB" w:rsidRDefault="000A2986" w:rsidP="00BC4009">
                          <w:pPr>
                            <w:jc w:val="center"/>
                            <w:rPr>
                              <w:rFonts w:ascii="Tahoma" w:hAnsi="Tahoma" w:cs="Tahoma"/>
                              <w:b/>
                              <w:bCs/>
                              <w:color w:val="000000"/>
                              <w:sz w:val="17"/>
                              <w:lang w:val="en-US"/>
                            </w:rPr>
                          </w:pPr>
                        </w:p>
                      </w:txbxContent>
                    </v:textbox>
                  </v:oval>
                  <v:line id="Line 153" o:spid="_x0000_s1155" style="position:absolute;visibility:visible;mso-wrap-style:square" from="765,839" to="766,1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YgU8EAAADcAAAADwAAAGRycy9kb3ducmV2LnhtbERPy4rCMBTdC/5DuII7TR0ZR6tRpIPg&#10;ZoTxAS4vzbUpNjelSbXz95OF4PJw3qtNZyvxoMaXjhVMxgkI4tzpkgsF59NuNAfhA7LGyjEp+CMP&#10;m3W/t8JUuyf/0uMYChFD2KeowIRQp1L63JBFP3Y1ceRurrEYImwKqRt8xnBbyY8kmUmLJccGgzVl&#10;hvL7sbUK2uLgf66Zm7Vhb74Oi+8dZ58XpYaDbrsEEagLb/HLvdcKppO4Np6JR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iBTwQAAANwAAAAPAAAAAAAAAAAAAAAA&#10;AKECAABkcnMvZG93bnJldi54bWxQSwUGAAAAAAQABAD5AAAAjwMAAAAA&#10;" strokecolor="#903" strokeweight="1pt"/>
                  <v:line id="Line 154" o:spid="_x0000_s1156" style="position:absolute;visibility:visible;mso-wrap-style:square" from="300,1138" to="1230,1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yMUAAADcAAAADwAAAGRycy9kb3ducmV2LnhtbESPT2vCQBTE7wW/w/KE3upGS63GrCIp&#10;gpcK9Q94fGSf2WD2bchuTPrtu4VCj8PM/IbJNoOtxYNaXzlWMJ0kIIgLpysuFZxPu5cFCB+QNdaO&#10;ScE3edisR08Zptr1/EWPYyhFhLBPUYEJoUml9IUhi37iGuLo3VxrMUTZllK32Ee4reUsSebSYsVx&#10;wWBDuaHifuysgq48+M9r7uZd2Jv3w/Jjx/nbRann8bBdgQg0hP/wX3uvFbxOl/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qFyMUAAADcAAAADwAAAAAAAAAA&#10;AAAAAAChAgAAZHJzL2Rvd25yZXYueG1sUEsFBgAAAAAEAAQA+QAAAJMDAAAAAA==&#10;" strokecolor="#903" strokeweight="1pt"/>
                  <v:line id="Line 155" o:spid="_x0000_s1157" style="position:absolute;flip:x;visibility:visible;mso-wrap-style:square" from="210,1617" to="765,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QHNMAAAADcAAAADwAAAGRycy9kb3ducmV2LnhtbERPy4rCMBTdD/gP4QruxlTFcegYxQqK&#10;Gwcf8wF3mmtbbG5KEmv9e7MQXB7Oe77sTC1acr6yrGA0TEAQ51ZXXCj4O28+v0H4gKyxtkwKHuRh&#10;ueh9zDHV9s5Hak+hEDGEfYoKyhCaVEqfl2TQD21DHLmLdQZDhK6Q2uE9hptajpPkSxqsODaU2NC6&#10;pPx6uhkF61y6IA9t3c305Xeb/Web/TRTatDvVj8gAnXhLX65d1rBZBznxzPx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RkBzTAAAAA3AAAAA8AAAAAAAAAAAAAAAAA&#10;oQIAAGRycy9kb3ducmV2LnhtbFBLBQYAAAAABAAEAPkAAACOAwAAAAA=&#10;" strokecolor="#903" strokeweight="1pt"/>
                  <v:line id="Line 156" o:spid="_x0000_s1158" style="position:absolute;visibility:visible;mso-wrap-style:square" from="765,1617" to="1320,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Dc8UAAADcAAAADwAAAGRycy9kb3ducmV2LnhtbESPQWvCQBSE70L/w/IK3nSjUtumWaVE&#10;BC8KTVvo8ZF9zYZm34bsxsR/3xUEj8PMfMNk29E24kydrx0rWMwTEMSl0zVXCr4+97MXED4ga2wc&#10;k4ILedhuHiYZptoN/EHnIlQiQtinqMCE0KZS+tKQRT93LXH0fl1nMUTZVVJ3OES4beQySdbSYs1x&#10;wWBLuaHyr+itgr46+eNP7tZ9OJjn0+tuz/nTt1LTx/H9DUSgMdzDt/ZBK1gtF3A9E4+A3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BDc8UAAADcAAAADwAAAAAAAAAA&#10;AAAAAAChAgAAZHJzL2Rvd25yZXYueG1sUEsFBgAAAAAEAAQA+QAAAJMDAAAAAA==&#10;" strokecolor="#903" strokeweight="1pt"/>
                </v:group>
                <v:rect id="Rectangle 157" o:spid="_x0000_s1159" style="position:absolute;top:9537;width:914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79MYA&#10;AADcAAAADwAAAGRycy9kb3ducmV2LnhtbESPQWvCQBSE70L/w/IKvYhuTEE0zUZKQehBENMe2tsj&#10;+5pNm30bsquJ/vquIHgcZuYbJt+MthUn6n3jWMFinoAgrpxuuFbw+bGdrUD4gKyxdUwKzuRhUzxM&#10;csy0G/hApzLUIkLYZ6jAhNBlUvrKkEU/dx1x9H5cbzFE2ddS9zhEuG1lmiRLabHhuGCwozdD1V95&#10;tAq2+6+G+CIP0/VqcL9V+l2aXafU0+P4+gIi0Bju4Vv7XSt4TlO4nolHQB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T79MYAAADcAAAADwAAAAAAAAAAAAAAAACYAgAAZHJz&#10;L2Rvd25yZXYueG1sUEsFBgAAAAAEAAQA9QAAAIsDAAAAAA==&#10;" filled="f" stroked="f">
                  <v:textbox style="mso-fit-shape-to-text:t" inset="0,0,0,0">
                    <w:txbxContent>
                      <w:p w:rsidR="000A2986" w:rsidRPr="00A53502" w:rsidRDefault="000A2986" w:rsidP="00BC4009">
                        <w:pPr>
                          <w:jc w:val="center"/>
                          <w:rPr>
                            <w:rFonts w:ascii="Tahoma" w:hAnsi="Tahoma" w:cs="Tahoma"/>
                            <w:b/>
                            <w:bCs/>
                            <w:color w:val="000000"/>
                            <w:sz w:val="17"/>
                          </w:rPr>
                        </w:pPr>
                        <w:r w:rsidRPr="00A53502">
                          <w:rPr>
                            <w:rFonts w:ascii="Tahoma" w:hAnsi="Tahoma" w:cs="Tahoma"/>
                            <w:b/>
                            <w:bCs/>
                            <w:color w:val="000000"/>
                            <w:sz w:val="17"/>
                          </w:rPr>
                          <w:t>Gestionnaire des ventes</w:t>
                        </w:r>
                      </w:p>
                    </w:txbxContent>
                  </v:textbox>
                </v:rect>
              </v:group>
            </w:pict>
          </mc:Fallback>
        </mc:AlternateContent>
      </w:r>
      <w:r w:rsidR="00510C17" w:rsidRPr="0047048A">
        <w:rPr>
          <w:noProof/>
          <w:lang w:eastAsia="fr-CA"/>
        </w:rPr>
        <mc:AlternateContent>
          <mc:Choice Requires="wps">
            <w:drawing>
              <wp:anchor distT="0" distB="0" distL="114300" distR="114300" simplePos="0" relativeHeight="251721728" behindDoc="0" locked="0" layoutInCell="1" allowOverlap="1" wp14:anchorId="10BBC121" wp14:editId="0DECCF0E">
                <wp:simplePos x="0" y="0"/>
                <wp:positionH relativeFrom="column">
                  <wp:posOffset>-1112520</wp:posOffset>
                </wp:positionH>
                <wp:positionV relativeFrom="paragraph">
                  <wp:posOffset>5844443</wp:posOffset>
                </wp:positionV>
                <wp:extent cx="2002155" cy="640715"/>
                <wp:effectExtent l="0" t="0" r="0" b="6985"/>
                <wp:wrapNone/>
                <wp:docPr id="342" name="Zone de texte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15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2986" w:rsidRDefault="000A2986" w:rsidP="00E5732E">
                            <w:pPr>
                              <w:spacing w:after="0"/>
                              <w:rPr>
                                <w:rFonts w:ascii="Tahoma" w:hAnsi="Tahoma" w:cs="Tahoma"/>
                                <w:sz w:val="16"/>
                                <w:szCs w:val="16"/>
                              </w:rPr>
                            </w:pPr>
                            <w:r w:rsidRPr="00C907A7">
                              <w:rPr>
                                <w:rFonts w:ascii="Tahoma" w:hAnsi="Tahoma" w:cs="Tahoma"/>
                                <w:sz w:val="16"/>
                                <w:szCs w:val="16"/>
                              </w:rPr>
                              <w:t>Consulte les rapports de statistiques</w:t>
                            </w:r>
                          </w:p>
                          <w:p w:rsidR="000A2986" w:rsidRDefault="000A2986" w:rsidP="00E5732E">
                            <w:pPr>
                              <w:spacing w:after="0"/>
                              <w:rPr>
                                <w:rFonts w:ascii="Tahoma" w:hAnsi="Tahoma" w:cs="Tahoma"/>
                                <w:sz w:val="16"/>
                                <w:szCs w:val="16"/>
                              </w:rPr>
                            </w:pPr>
                            <w:r>
                              <w:rPr>
                                <w:rFonts w:ascii="Tahoma" w:hAnsi="Tahoma" w:cs="Tahoma"/>
                                <w:sz w:val="16"/>
                                <w:szCs w:val="16"/>
                              </w:rPr>
                              <w:t>Regarder les dossiers employés</w:t>
                            </w:r>
                          </w:p>
                          <w:p w:rsidR="000A2986" w:rsidRDefault="000A2986" w:rsidP="00E5732E">
                            <w:pPr>
                              <w:spacing w:after="0"/>
                              <w:rPr>
                                <w:rFonts w:ascii="Tahoma" w:hAnsi="Tahoma" w:cs="Tahoma"/>
                                <w:sz w:val="16"/>
                                <w:szCs w:val="16"/>
                              </w:rPr>
                            </w:pPr>
                            <w:r>
                              <w:rPr>
                                <w:rFonts w:ascii="Tahoma" w:hAnsi="Tahoma" w:cs="Tahoma"/>
                                <w:sz w:val="16"/>
                                <w:szCs w:val="16"/>
                              </w:rPr>
                              <w:t xml:space="preserve">Créer des rabais </w:t>
                            </w:r>
                          </w:p>
                          <w:p w:rsidR="000A2986" w:rsidRPr="00E5732E" w:rsidRDefault="000A2986" w:rsidP="00E5732E">
                            <w:pPr>
                              <w:spacing w:after="0"/>
                              <w:rPr>
                                <w:rFonts w:ascii="Tahoma" w:hAnsi="Tahoma" w:cs="Tahoma"/>
                                <w:sz w:val="16"/>
                                <w:szCs w:val="16"/>
                              </w:rPr>
                            </w:pPr>
                            <w:r>
                              <w:rPr>
                                <w:rFonts w:ascii="Tahoma" w:hAnsi="Tahoma" w:cs="Tahoma"/>
                                <w:sz w:val="16"/>
                                <w:szCs w:val="16"/>
                              </w:rPr>
                              <w:t>Créer des forfaits</w:t>
                            </w:r>
                          </w:p>
                          <w:p w:rsidR="000A2986" w:rsidRPr="00E5732E" w:rsidRDefault="000A2986" w:rsidP="00BC4009">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342" o:spid="_x0000_s1160" type="#_x0000_t202" style="position:absolute;margin-left:-87.6pt;margin-top:460.2pt;width:157.65pt;height:5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" filled="f" stroked="f">
                <v:textbox>
                  <w:txbxContent>
                    <w:p w:rsidR="000A2986" w:rsidRDefault="000A2986" w:rsidP="00E5732E">
                      <w:pPr>
                        <w:spacing w:after="0"/>
                        <w:rPr>
                          <w:rFonts w:ascii="Tahoma" w:hAnsi="Tahoma" w:cs="Tahoma"/>
                          <w:sz w:val="16"/>
                          <w:szCs w:val="16"/>
                        </w:rPr>
                      </w:pPr>
                      <w:r w:rsidRPr="00C907A7">
                        <w:rPr>
                          <w:rFonts w:ascii="Tahoma" w:hAnsi="Tahoma" w:cs="Tahoma"/>
                          <w:sz w:val="16"/>
                          <w:szCs w:val="16"/>
                        </w:rPr>
                        <w:t>Consulte les rapports de statistiques</w:t>
                      </w:r>
                    </w:p>
                    <w:p w:rsidR="000A2986" w:rsidRDefault="000A2986" w:rsidP="00E5732E">
                      <w:pPr>
                        <w:spacing w:after="0"/>
                        <w:rPr>
                          <w:rFonts w:ascii="Tahoma" w:hAnsi="Tahoma" w:cs="Tahoma"/>
                          <w:sz w:val="16"/>
                          <w:szCs w:val="16"/>
                        </w:rPr>
                      </w:pPr>
                      <w:r>
                        <w:rPr>
                          <w:rFonts w:ascii="Tahoma" w:hAnsi="Tahoma" w:cs="Tahoma"/>
                          <w:sz w:val="16"/>
                          <w:szCs w:val="16"/>
                        </w:rPr>
                        <w:t>Regarder les dossiers employés</w:t>
                      </w:r>
                    </w:p>
                    <w:p w:rsidR="000A2986" w:rsidRDefault="000A2986" w:rsidP="00E5732E">
                      <w:pPr>
                        <w:spacing w:after="0"/>
                        <w:rPr>
                          <w:rFonts w:ascii="Tahoma" w:hAnsi="Tahoma" w:cs="Tahoma"/>
                          <w:sz w:val="16"/>
                          <w:szCs w:val="16"/>
                        </w:rPr>
                      </w:pPr>
                      <w:r>
                        <w:rPr>
                          <w:rFonts w:ascii="Tahoma" w:hAnsi="Tahoma" w:cs="Tahoma"/>
                          <w:sz w:val="16"/>
                          <w:szCs w:val="16"/>
                        </w:rPr>
                        <w:t xml:space="preserve">Créer des rabais </w:t>
                      </w:r>
                    </w:p>
                    <w:p w:rsidR="000A2986" w:rsidRPr="00E5732E" w:rsidRDefault="000A2986" w:rsidP="00E5732E">
                      <w:pPr>
                        <w:spacing w:after="0"/>
                        <w:rPr>
                          <w:rFonts w:ascii="Tahoma" w:hAnsi="Tahoma" w:cs="Tahoma"/>
                          <w:sz w:val="16"/>
                          <w:szCs w:val="16"/>
                        </w:rPr>
                      </w:pPr>
                      <w:r>
                        <w:rPr>
                          <w:rFonts w:ascii="Tahoma" w:hAnsi="Tahoma" w:cs="Tahoma"/>
                          <w:sz w:val="16"/>
                          <w:szCs w:val="16"/>
                        </w:rPr>
                        <w:t>Créer des forfaits</w:t>
                      </w:r>
                    </w:p>
                    <w:p w:rsidR="000A2986" w:rsidRPr="00E5732E" w:rsidRDefault="000A2986" w:rsidP="00BC4009">
                      <w:pPr>
                        <w:rPr>
                          <w:rFonts w:ascii="Tahoma" w:hAnsi="Tahoma" w:cs="Tahoma"/>
                          <w:sz w:val="16"/>
                          <w:szCs w:val="16"/>
                        </w:rPr>
                      </w:pPr>
                    </w:p>
                  </w:txbxContent>
                </v:textbox>
              </v:shape>
            </w:pict>
          </mc:Fallback>
        </mc:AlternateContent>
      </w:r>
      <w:r w:rsidR="005A3F06" w:rsidRPr="0047048A">
        <w:t>Diagramme de contexte</w:t>
      </w:r>
      <w:r w:rsidR="005A3F06" w:rsidRPr="0047048A">
        <w:br w:type="page"/>
      </w:r>
      <w:bookmarkEnd w:id="4"/>
    </w:p>
    <w:p w:rsidR="00FF57B9" w:rsidRPr="00FF57B9" w:rsidRDefault="00FF57B9" w:rsidP="00FF57B9"/>
    <w:p w:rsidR="00E50FC8" w:rsidRDefault="0047048A" w:rsidP="0047048A">
      <w:pPr>
        <w:pStyle w:val="Titre1"/>
      </w:pPr>
      <w:r w:rsidRPr="0047048A">
        <w:t>Diagramme de cas d’utilisation</w:t>
      </w:r>
    </w:p>
    <w:p w:rsidR="00CA10B0" w:rsidRPr="00CA10B0" w:rsidRDefault="00CA10B0" w:rsidP="00CA10B0">
      <w:pPr>
        <w:pStyle w:val="Titre2"/>
      </w:pPr>
      <w:r>
        <w:t>Réservation</w:t>
      </w:r>
    </w:p>
    <w:p w:rsidR="00CA10B0" w:rsidRDefault="00CA10B0" w:rsidP="000A2986">
      <w:r>
        <w:rPr>
          <w:noProof/>
          <w:lang w:eastAsia="fr-CA"/>
        </w:rPr>
        <w:drawing>
          <wp:inline distT="0" distB="0" distL="0" distR="0">
            <wp:extent cx="5106691" cy="366534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107123" cy="3665659"/>
                    </a:xfrm>
                    <a:prstGeom prst="rect">
                      <a:avLst/>
                    </a:prstGeom>
                  </pic:spPr>
                </pic:pic>
              </a:graphicData>
            </a:graphic>
          </wp:inline>
        </w:drawing>
      </w:r>
      <w:r w:rsidRPr="000A2986">
        <w:rPr>
          <w:rStyle w:val="Titre2Car"/>
        </w:rPr>
        <w:t>Personnel</w:t>
      </w:r>
    </w:p>
    <w:p w:rsidR="00CA10B0" w:rsidRDefault="000A2986" w:rsidP="00CA10B0">
      <w:r>
        <w:rPr>
          <w:noProof/>
          <w:lang w:eastAsia="fr-CA"/>
        </w:rPr>
        <w:drawing>
          <wp:inline distT="0" distB="0" distL="0" distR="0">
            <wp:extent cx="5101693" cy="2882685"/>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106691" cy="2885509"/>
                    </a:xfrm>
                    <a:prstGeom prst="rect">
                      <a:avLst/>
                    </a:prstGeom>
                  </pic:spPr>
                </pic:pic>
              </a:graphicData>
            </a:graphic>
          </wp:inline>
        </w:drawing>
      </w:r>
    </w:p>
    <w:p w:rsidR="000A2986" w:rsidRDefault="000A2986" w:rsidP="000A2986">
      <w:pPr>
        <w:pStyle w:val="Titre2"/>
      </w:pPr>
      <w:r>
        <w:lastRenderedPageBreak/>
        <w:t>Approvisionnement</w:t>
      </w:r>
    </w:p>
    <w:p w:rsidR="000A2986" w:rsidRDefault="000A2986" w:rsidP="00CA10B0">
      <w:r>
        <w:rPr>
          <w:noProof/>
          <w:lang w:eastAsia="fr-CA"/>
        </w:rPr>
        <w:drawing>
          <wp:inline distT="0" distB="0" distL="0" distR="0">
            <wp:extent cx="5486400" cy="34664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66465"/>
                    </a:xfrm>
                    <a:prstGeom prst="rect">
                      <a:avLst/>
                    </a:prstGeom>
                  </pic:spPr>
                </pic:pic>
              </a:graphicData>
            </a:graphic>
          </wp:inline>
        </w:drawing>
      </w:r>
    </w:p>
    <w:p w:rsidR="000A2986" w:rsidRDefault="000A2986" w:rsidP="000A2986">
      <w:pPr>
        <w:pStyle w:val="Titre2"/>
      </w:pPr>
      <w:r>
        <w:t>Console administration</w:t>
      </w:r>
    </w:p>
    <w:p w:rsidR="00CA10B0" w:rsidRPr="00CA10B0" w:rsidRDefault="000A2986" w:rsidP="00CA10B0">
      <w:r>
        <w:rPr>
          <w:noProof/>
          <w:lang w:eastAsia="fr-CA"/>
        </w:rPr>
        <w:drawing>
          <wp:inline distT="0" distB="0" distL="0" distR="0">
            <wp:extent cx="5486400" cy="32677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67710"/>
                    </a:xfrm>
                    <a:prstGeom prst="rect">
                      <a:avLst/>
                    </a:prstGeom>
                  </pic:spPr>
                </pic:pic>
              </a:graphicData>
            </a:graphic>
          </wp:inline>
        </w:drawing>
      </w:r>
    </w:p>
    <w:p w:rsidR="00196B22" w:rsidRDefault="00196B22" w:rsidP="0047048A">
      <w:pPr>
        <w:pStyle w:val="Titre1"/>
      </w:pPr>
      <w:bookmarkStart w:id="5" w:name="_GoBack"/>
      <w:bookmarkEnd w:id="5"/>
    </w:p>
    <w:p w:rsidR="0047048A" w:rsidRDefault="0047048A" w:rsidP="0047048A">
      <w:pPr>
        <w:pStyle w:val="Titre1"/>
      </w:pPr>
      <w:r w:rsidRPr="0047048A">
        <w:t xml:space="preserve">Cas d’utilisation </w:t>
      </w:r>
    </w:p>
    <w:tbl>
      <w:tblPr>
        <w:tblpPr w:leftFromText="141" w:rightFromText="141" w:vertAnchor="text" w:tblpY="109"/>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61"/>
        <w:gridCol w:w="2835"/>
        <w:gridCol w:w="1346"/>
      </w:tblGrid>
      <w:tr w:rsidR="00196B22" w:rsidRPr="00ED054E" w:rsidTr="00196B22">
        <w:trPr>
          <w:trHeight w:val="283"/>
        </w:trPr>
        <w:tc>
          <w:tcPr>
            <w:tcW w:w="9142" w:type="dxa"/>
            <w:gridSpan w:val="3"/>
            <w:shd w:val="clear" w:color="auto" w:fill="F2F2F2" w:themeFill="background1" w:themeFillShade="F2"/>
          </w:tcPr>
          <w:p w:rsidR="00196B22" w:rsidRPr="00196B22" w:rsidRDefault="00196B22" w:rsidP="00196B22">
            <w:pPr>
              <w:spacing w:before="120" w:after="0"/>
              <w:ind w:left="40"/>
              <w:rPr>
                <w:rFonts w:ascii="Arial" w:hAnsi="Arial" w:cs="Arial"/>
                <w:b/>
                <w:sz w:val="20"/>
                <w:szCs w:val="20"/>
              </w:rPr>
            </w:pPr>
          </w:p>
        </w:tc>
      </w:tr>
      <w:tr w:rsidR="00196B22" w:rsidRPr="00ED054E" w:rsidTr="00196B22">
        <w:trPr>
          <w:trHeight w:val="708"/>
        </w:trPr>
        <w:tc>
          <w:tcPr>
            <w:tcW w:w="7796" w:type="dxa"/>
            <w:gridSpan w:val="2"/>
            <w:vAlign w:val="center"/>
          </w:tcPr>
          <w:p w:rsidR="00196B22" w:rsidRPr="00196B22" w:rsidRDefault="00196B22" w:rsidP="00196B22">
            <w:pPr>
              <w:spacing w:before="120" w:after="0"/>
              <w:rPr>
                <w:rFonts w:ascii="Arial" w:hAnsi="Arial" w:cs="Arial"/>
                <w:i/>
                <w:sz w:val="20"/>
                <w:szCs w:val="20"/>
              </w:rPr>
            </w:pPr>
            <w:r w:rsidRPr="00196B22">
              <w:rPr>
                <w:rFonts w:ascii="Arial" w:hAnsi="Arial" w:cs="Arial"/>
                <w:b/>
                <w:i/>
                <w:sz w:val="20"/>
                <w:szCs w:val="20"/>
              </w:rPr>
              <w:t xml:space="preserve">Titre du cas d’utilisation : </w:t>
            </w:r>
            <w:r w:rsidRPr="00196B22">
              <w:rPr>
                <w:rStyle w:val="Titre2Car"/>
              </w:rPr>
              <w:t>Se connecter</w:t>
            </w:r>
          </w:p>
        </w:tc>
        <w:tc>
          <w:tcPr>
            <w:tcW w:w="1346" w:type="dxa"/>
            <w:vAlign w:val="center"/>
          </w:tcPr>
          <w:p w:rsidR="00196B22" w:rsidRPr="00196B22" w:rsidRDefault="00196B22" w:rsidP="00196B22">
            <w:pPr>
              <w:spacing w:before="120" w:after="0"/>
              <w:ind w:left="38"/>
              <w:rPr>
                <w:rFonts w:ascii="Arial" w:hAnsi="Arial" w:cs="Arial"/>
                <w:i/>
                <w:sz w:val="20"/>
                <w:szCs w:val="20"/>
              </w:rPr>
            </w:pPr>
            <w:r w:rsidRPr="00196B22">
              <w:rPr>
                <w:rFonts w:ascii="Arial" w:hAnsi="Arial" w:cs="Arial"/>
                <w:b/>
                <w:i/>
                <w:sz w:val="20"/>
                <w:szCs w:val="20"/>
              </w:rPr>
              <w:t>Numéro: 1</w:t>
            </w:r>
          </w:p>
        </w:tc>
      </w:tr>
      <w:tr w:rsidR="00196B22" w:rsidRPr="00ED054E" w:rsidTr="00196B22">
        <w:trPr>
          <w:trHeight w:val="113"/>
        </w:trPr>
        <w:tc>
          <w:tcPr>
            <w:tcW w:w="9142" w:type="dxa"/>
            <w:gridSpan w:val="3"/>
            <w:shd w:val="clear" w:color="auto" w:fill="F2F2F2" w:themeFill="background1" w:themeFillShade="F2"/>
          </w:tcPr>
          <w:p w:rsidR="00196B22" w:rsidRPr="00196B22" w:rsidRDefault="00196B22" w:rsidP="00196B22">
            <w:pPr>
              <w:spacing w:before="120" w:after="0"/>
              <w:ind w:left="40"/>
              <w:rPr>
                <w:rFonts w:ascii="Arial" w:hAnsi="Arial" w:cs="Arial"/>
                <w:b/>
                <w:sz w:val="20"/>
                <w:szCs w:val="20"/>
              </w:rPr>
            </w:pPr>
          </w:p>
        </w:tc>
      </w:tr>
      <w:tr w:rsidR="00196B22" w:rsidRPr="00ED054E" w:rsidTr="00196B22">
        <w:trPr>
          <w:trHeight w:val="674"/>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 xml:space="preserve">Description: </w:t>
            </w:r>
          </w:p>
          <w:p w:rsidR="00196B22" w:rsidRPr="00196B22" w:rsidRDefault="00196B22" w:rsidP="00196B22">
            <w:pPr>
              <w:spacing w:before="120" w:after="0"/>
              <w:rPr>
                <w:rFonts w:ascii="Arial" w:hAnsi="Arial" w:cs="Arial"/>
                <w:sz w:val="20"/>
                <w:szCs w:val="20"/>
              </w:rPr>
            </w:pPr>
            <w:r w:rsidRPr="00196B22">
              <w:rPr>
                <w:rFonts w:ascii="Arial" w:hAnsi="Arial" w:cs="Arial"/>
                <w:sz w:val="20"/>
                <w:szCs w:val="20"/>
              </w:rPr>
              <w:t>Connexion d’un employé au système</w:t>
            </w:r>
          </w:p>
        </w:tc>
      </w:tr>
      <w:tr w:rsidR="00196B22" w:rsidRPr="00ED054E" w:rsidTr="00196B22">
        <w:trPr>
          <w:trHeight w:val="316"/>
        </w:trPr>
        <w:tc>
          <w:tcPr>
            <w:tcW w:w="9142" w:type="dxa"/>
            <w:gridSpan w:val="3"/>
          </w:tcPr>
          <w:p w:rsidR="00196B22" w:rsidRPr="00196B22" w:rsidRDefault="00196B22" w:rsidP="00196B22">
            <w:pPr>
              <w:spacing w:before="120" w:after="0"/>
              <w:rPr>
                <w:rFonts w:ascii="Arial" w:hAnsi="Arial" w:cs="Arial"/>
                <w:sz w:val="20"/>
                <w:szCs w:val="20"/>
              </w:rPr>
            </w:pPr>
            <w:r w:rsidRPr="00196B22">
              <w:rPr>
                <w:rFonts w:ascii="Arial" w:hAnsi="Arial" w:cs="Arial"/>
                <w:b/>
                <w:i/>
                <w:sz w:val="20"/>
                <w:szCs w:val="20"/>
              </w:rPr>
              <w:t xml:space="preserve">Acteur primaire: </w:t>
            </w:r>
            <w:r w:rsidRPr="00196B22">
              <w:rPr>
                <w:rFonts w:ascii="Arial" w:hAnsi="Arial" w:cs="Arial"/>
                <w:sz w:val="20"/>
                <w:szCs w:val="20"/>
              </w:rPr>
              <w:t>Tout le monde.</w:t>
            </w:r>
          </w:p>
        </w:tc>
      </w:tr>
      <w:tr w:rsidR="00196B22" w:rsidRPr="00ED054E" w:rsidTr="00196B22">
        <w:trPr>
          <w:trHeight w:val="338"/>
        </w:trPr>
        <w:tc>
          <w:tcPr>
            <w:tcW w:w="9142" w:type="dxa"/>
            <w:gridSpan w:val="3"/>
          </w:tcPr>
          <w:p w:rsidR="00196B22" w:rsidRPr="00196B22" w:rsidRDefault="00196B22" w:rsidP="00196B22">
            <w:pPr>
              <w:spacing w:before="120" w:after="0"/>
              <w:rPr>
                <w:rFonts w:ascii="Arial" w:hAnsi="Arial" w:cs="Arial"/>
                <w:sz w:val="20"/>
                <w:szCs w:val="20"/>
              </w:rPr>
            </w:pPr>
            <w:r w:rsidRPr="00196B22">
              <w:rPr>
                <w:rFonts w:ascii="Arial" w:hAnsi="Arial" w:cs="Arial"/>
                <w:b/>
                <w:i/>
                <w:sz w:val="20"/>
                <w:szCs w:val="20"/>
              </w:rPr>
              <w:t xml:space="preserve">Acteur secondaire : </w:t>
            </w:r>
            <w:r w:rsidRPr="00196B22">
              <w:rPr>
                <w:rFonts w:ascii="Arial" w:hAnsi="Arial" w:cs="Arial"/>
                <w:sz w:val="20"/>
                <w:szCs w:val="20"/>
              </w:rPr>
              <w:t>Aucun</w:t>
            </w:r>
          </w:p>
        </w:tc>
      </w:tr>
      <w:tr w:rsidR="00196B22" w:rsidRPr="00ED054E" w:rsidTr="00196B22">
        <w:trPr>
          <w:trHeight w:val="374"/>
        </w:trPr>
        <w:tc>
          <w:tcPr>
            <w:tcW w:w="4961" w:type="dxa"/>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Date de création : 7 septembre 2014</w:t>
            </w:r>
          </w:p>
        </w:tc>
        <w:tc>
          <w:tcPr>
            <w:tcW w:w="4181" w:type="dxa"/>
            <w:gridSpan w:val="2"/>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Date de modification : 8 septembre 2014</w:t>
            </w:r>
          </w:p>
        </w:tc>
      </w:tr>
      <w:tr w:rsidR="00196B22" w:rsidRPr="00ED054E" w:rsidTr="00196B22">
        <w:trPr>
          <w:trHeight w:val="396"/>
        </w:trPr>
        <w:tc>
          <w:tcPr>
            <w:tcW w:w="4961" w:type="dxa"/>
          </w:tcPr>
          <w:p w:rsidR="00196B22" w:rsidRPr="00196B22" w:rsidRDefault="00196B22" w:rsidP="00196B22">
            <w:pPr>
              <w:spacing w:before="120" w:after="0"/>
              <w:rPr>
                <w:rFonts w:ascii="Arial" w:hAnsi="Arial" w:cs="Arial"/>
                <w:sz w:val="20"/>
                <w:szCs w:val="20"/>
              </w:rPr>
            </w:pPr>
            <w:r w:rsidRPr="00196B22">
              <w:rPr>
                <w:rFonts w:ascii="Arial" w:hAnsi="Arial" w:cs="Arial"/>
                <w:b/>
                <w:i/>
                <w:sz w:val="20"/>
                <w:szCs w:val="20"/>
              </w:rPr>
              <w:t>Version : 2</w:t>
            </w:r>
          </w:p>
        </w:tc>
        <w:tc>
          <w:tcPr>
            <w:tcW w:w="4181" w:type="dxa"/>
            <w:gridSpan w:val="2"/>
          </w:tcPr>
          <w:p w:rsidR="00196B22" w:rsidRPr="00196B22" w:rsidRDefault="00196B22" w:rsidP="00196B22">
            <w:pPr>
              <w:spacing w:before="120" w:after="0"/>
              <w:rPr>
                <w:rFonts w:ascii="Arial" w:hAnsi="Arial" w:cs="Arial"/>
                <w:sz w:val="20"/>
                <w:szCs w:val="20"/>
              </w:rPr>
            </w:pPr>
            <w:r w:rsidRPr="00196B22">
              <w:rPr>
                <w:rFonts w:ascii="Arial" w:hAnsi="Arial" w:cs="Arial"/>
                <w:b/>
                <w:i/>
                <w:sz w:val="20"/>
                <w:szCs w:val="20"/>
              </w:rPr>
              <w:t>Responsable : François Morin</w:t>
            </w:r>
          </w:p>
        </w:tc>
      </w:tr>
      <w:tr w:rsidR="00196B22" w:rsidRPr="00ED054E" w:rsidTr="00196B22">
        <w:trPr>
          <w:trHeight w:val="196"/>
        </w:trPr>
        <w:tc>
          <w:tcPr>
            <w:tcW w:w="9142" w:type="dxa"/>
            <w:gridSpan w:val="3"/>
            <w:shd w:val="clear" w:color="auto" w:fill="F2F2F2" w:themeFill="background1" w:themeFillShade="F2"/>
          </w:tcPr>
          <w:p w:rsidR="00196B22" w:rsidRPr="00196B22" w:rsidRDefault="00196B22" w:rsidP="00196B22">
            <w:pPr>
              <w:spacing w:before="120" w:after="0"/>
              <w:ind w:left="40"/>
              <w:rPr>
                <w:rFonts w:ascii="Arial" w:hAnsi="Arial" w:cs="Arial"/>
                <w:b/>
                <w:sz w:val="20"/>
                <w:szCs w:val="20"/>
              </w:rPr>
            </w:pPr>
          </w:p>
        </w:tc>
      </w:tr>
      <w:tr w:rsidR="00196B22" w:rsidRPr="00ED054E" w:rsidTr="00196B22">
        <w:trPr>
          <w:trHeight w:val="655"/>
        </w:trPr>
        <w:tc>
          <w:tcPr>
            <w:tcW w:w="9142" w:type="dxa"/>
            <w:gridSpan w:val="3"/>
          </w:tcPr>
          <w:p w:rsidR="00196B22" w:rsidRPr="00196B22" w:rsidRDefault="00196B22" w:rsidP="00196B22">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196B22">
              <w:rPr>
                <w:rFonts w:ascii="Arial" w:hAnsi="Arial" w:cs="Arial"/>
                <w:b/>
                <w:i/>
                <w:sz w:val="20"/>
                <w:szCs w:val="20"/>
              </w:rPr>
              <w:t>Préconditions :</w:t>
            </w:r>
          </w:p>
          <w:p w:rsidR="00196B22" w:rsidRPr="00196B22" w:rsidRDefault="00196B22" w:rsidP="00196B22">
            <w:pPr>
              <w:widowControl w:val="0"/>
              <w:tabs>
                <w:tab w:val="left" w:pos="460"/>
              </w:tabs>
              <w:autoSpaceDE w:val="0"/>
              <w:autoSpaceDN w:val="0"/>
              <w:adjustRightInd w:val="0"/>
              <w:spacing w:before="120" w:after="0" w:line="240" w:lineRule="exact"/>
              <w:ind w:left="360" w:right="91" w:hanging="360"/>
              <w:jc w:val="both"/>
              <w:rPr>
                <w:rFonts w:ascii="Arial" w:eastAsia="Arial Unicode MS" w:hAnsi="Arial" w:cs="Arial"/>
                <w:color w:val="000000"/>
                <w:spacing w:val="-2"/>
                <w:sz w:val="20"/>
                <w:szCs w:val="20"/>
              </w:rPr>
            </w:pPr>
            <w:r w:rsidRPr="00196B22">
              <w:rPr>
                <w:rFonts w:ascii="Arial" w:eastAsia="Arial Unicode MS" w:hAnsi="Arial" w:cs="Arial"/>
                <w:color w:val="000000"/>
                <w:spacing w:val="-2"/>
                <w:sz w:val="20"/>
                <w:szCs w:val="20"/>
              </w:rPr>
              <w:t xml:space="preserve">Aucune. </w:t>
            </w:r>
          </w:p>
        </w:tc>
      </w:tr>
      <w:tr w:rsidR="00196B22" w:rsidRPr="00ED054E" w:rsidTr="00196B22">
        <w:trPr>
          <w:trHeight w:val="632"/>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 xml:space="preserve">Déclencheur : </w:t>
            </w:r>
          </w:p>
          <w:p w:rsidR="00196B22" w:rsidRPr="00196B22" w:rsidRDefault="00196B22" w:rsidP="00196B22">
            <w:pPr>
              <w:spacing w:before="120" w:after="0"/>
              <w:rPr>
                <w:rFonts w:ascii="Arial" w:hAnsi="Arial" w:cs="Arial"/>
                <w:sz w:val="20"/>
                <w:szCs w:val="20"/>
              </w:rPr>
            </w:pPr>
            <w:r w:rsidRPr="00196B22">
              <w:rPr>
                <w:rFonts w:ascii="Arial" w:hAnsi="Arial" w:cs="Arial"/>
                <w:sz w:val="20"/>
                <w:szCs w:val="20"/>
              </w:rPr>
              <w:t>L’employé ouvre le système de gestion</w:t>
            </w:r>
          </w:p>
        </w:tc>
      </w:tr>
      <w:tr w:rsidR="00196B22" w:rsidRPr="00ED054E" w:rsidTr="00196B22">
        <w:trPr>
          <w:trHeight w:val="1382"/>
        </w:trPr>
        <w:tc>
          <w:tcPr>
            <w:tcW w:w="9142" w:type="dxa"/>
            <w:gridSpan w:val="3"/>
          </w:tcPr>
          <w:p w:rsidR="00196B22" w:rsidRPr="00196B22" w:rsidRDefault="00196B22" w:rsidP="00196B22">
            <w:pPr>
              <w:widowControl w:val="0"/>
              <w:tabs>
                <w:tab w:val="left" w:pos="460"/>
              </w:tabs>
              <w:autoSpaceDE w:val="0"/>
              <w:autoSpaceDN w:val="0"/>
              <w:adjustRightInd w:val="0"/>
              <w:spacing w:before="120" w:after="0" w:line="240" w:lineRule="exact"/>
              <w:ind w:left="360" w:right="88" w:hanging="360"/>
              <w:jc w:val="both"/>
              <w:rPr>
                <w:rFonts w:ascii="Arial" w:eastAsia="Arial Unicode MS" w:hAnsi="Arial" w:cs="Arial"/>
                <w:color w:val="000000"/>
                <w:spacing w:val="-2"/>
                <w:sz w:val="20"/>
                <w:szCs w:val="20"/>
              </w:rPr>
            </w:pPr>
            <w:r w:rsidRPr="00196B22">
              <w:rPr>
                <w:rFonts w:ascii="Arial" w:hAnsi="Arial" w:cs="Arial"/>
                <w:b/>
                <w:i/>
                <w:sz w:val="20"/>
                <w:szCs w:val="20"/>
              </w:rPr>
              <w:t>Processus nominal :</w:t>
            </w:r>
            <w:r w:rsidRPr="00196B22">
              <w:rPr>
                <w:rFonts w:ascii="Arial" w:eastAsia="Arial Unicode MS" w:hAnsi="Arial" w:cs="Arial"/>
                <w:color w:val="000000"/>
                <w:sz w:val="20"/>
                <w:szCs w:val="20"/>
              </w:rPr>
              <w:t xml:space="preserve"> </w:t>
            </w:r>
          </w:p>
          <w:p w:rsidR="00196B22" w:rsidRPr="00196B22" w:rsidRDefault="00196B22" w:rsidP="00196B22">
            <w:pPr>
              <w:pStyle w:val="Paragraphedeliste"/>
              <w:numPr>
                <w:ilvl w:val="0"/>
                <w:numId w:val="25"/>
              </w:numPr>
              <w:spacing w:before="120" w:after="0" w:line="240" w:lineRule="auto"/>
              <w:rPr>
                <w:rFonts w:ascii="Arial" w:hAnsi="Arial" w:cs="Arial"/>
                <w:b/>
                <w:i/>
                <w:sz w:val="20"/>
                <w:szCs w:val="20"/>
              </w:rPr>
            </w:pPr>
            <w:r w:rsidRPr="00196B22">
              <w:rPr>
                <w:rFonts w:ascii="Arial" w:hAnsi="Arial" w:cs="Arial"/>
                <w:sz w:val="20"/>
                <w:szCs w:val="20"/>
              </w:rPr>
              <w:t>L’employé ouvre le système de gestion.</w:t>
            </w:r>
          </w:p>
          <w:p w:rsidR="00196B22" w:rsidRPr="00196B22" w:rsidRDefault="00196B22" w:rsidP="00196B22">
            <w:pPr>
              <w:pStyle w:val="Paragraphedeliste"/>
              <w:numPr>
                <w:ilvl w:val="0"/>
                <w:numId w:val="25"/>
              </w:numPr>
              <w:spacing w:before="120" w:after="0" w:line="240" w:lineRule="auto"/>
              <w:rPr>
                <w:rFonts w:ascii="Arial" w:hAnsi="Arial" w:cs="Arial"/>
                <w:b/>
                <w:i/>
                <w:sz w:val="20"/>
                <w:szCs w:val="20"/>
              </w:rPr>
            </w:pPr>
            <w:r w:rsidRPr="00196B22">
              <w:rPr>
                <w:rFonts w:ascii="Arial" w:hAnsi="Arial" w:cs="Arial"/>
                <w:sz w:val="20"/>
                <w:szCs w:val="20"/>
              </w:rPr>
              <w:t>L’employé entre son identifiant personnel.</w:t>
            </w:r>
          </w:p>
          <w:p w:rsidR="00196B22" w:rsidRPr="00196B22" w:rsidRDefault="00196B22" w:rsidP="00196B22">
            <w:pPr>
              <w:pStyle w:val="Paragraphedeliste"/>
              <w:numPr>
                <w:ilvl w:val="0"/>
                <w:numId w:val="25"/>
              </w:numPr>
              <w:spacing w:before="120" w:after="0" w:line="240" w:lineRule="auto"/>
              <w:rPr>
                <w:rFonts w:ascii="Arial" w:hAnsi="Arial" w:cs="Arial"/>
                <w:b/>
                <w:i/>
                <w:sz w:val="20"/>
                <w:szCs w:val="20"/>
              </w:rPr>
            </w:pPr>
            <w:r w:rsidRPr="00196B22">
              <w:rPr>
                <w:rFonts w:ascii="Arial" w:hAnsi="Arial" w:cs="Arial"/>
                <w:sz w:val="20"/>
                <w:szCs w:val="20"/>
              </w:rPr>
              <w:t>L’employé entre son mot de passe</w:t>
            </w:r>
          </w:p>
          <w:p w:rsidR="00196B22" w:rsidRPr="00196B22" w:rsidRDefault="00196B22" w:rsidP="00196B22">
            <w:pPr>
              <w:pStyle w:val="Paragraphedeliste"/>
              <w:numPr>
                <w:ilvl w:val="0"/>
                <w:numId w:val="25"/>
              </w:numPr>
              <w:spacing w:before="120" w:after="0" w:line="240" w:lineRule="auto"/>
              <w:rPr>
                <w:rFonts w:ascii="Arial" w:hAnsi="Arial" w:cs="Arial"/>
                <w:b/>
                <w:i/>
                <w:sz w:val="20"/>
                <w:szCs w:val="20"/>
              </w:rPr>
            </w:pPr>
            <w:r w:rsidRPr="00196B22">
              <w:rPr>
                <w:rFonts w:ascii="Arial" w:hAnsi="Arial" w:cs="Arial"/>
                <w:sz w:val="20"/>
                <w:szCs w:val="20"/>
              </w:rPr>
              <w:t>Le technicien appuis sur le bouton de connexion.</w:t>
            </w:r>
          </w:p>
        </w:tc>
      </w:tr>
      <w:tr w:rsidR="00196B22" w:rsidRPr="00ED054E" w:rsidTr="00196B22">
        <w:trPr>
          <w:trHeight w:val="834"/>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 xml:space="preserve">Arrêt : </w:t>
            </w:r>
          </w:p>
          <w:p w:rsidR="00196B22" w:rsidRPr="00196B22" w:rsidRDefault="00196B22" w:rsidP="00196B22">
            <w:pPr>
              <w:pStyle w:val="Paragraphedeliste"/>
              <w:numPr>
                <w:ilvl w:val="0"/>
                <w:numId w:val="26"/>
              </w:numPr>
              <w:spacing w:before="120" w:after="0" w:line="240" w:lineRule="auto"/>
              <w:rPr>
                <w:rFonts w:ascii="Arial" w:hAnsi="Arial" w:cs="Arial"/>
                <w:sz w:val="20"/>
                <w:szCs w:val="20"/>
              </w:rPr>
            </w:pPr>
            <w:r w:rsidRPr="00196B22">
              <w:rPr>
                <w:rFonts w:ascii="Arial" w:hAnsi="Arial" w:cs="Arial"/>
                <w:sz w:val="20"/>
                <w:szCs w:val="20"/>
              </w:rPr>
              <w:t>Le cas se termine normalement.</w:t>
            </w:r>
          </w:p>
          <w:p w:rsidR="00196B22" w:rsidRPr="00196B22" w:rsidRDefault="00196B22" w:rsidP="00196B22">
            <w:pPr>
              <w:pStyle w:val="Paragraphedeliste"/>
              <w:numPr>
                <w:ilvl w:val="0"/>
                <w:numId w:val="26"/>
              </w:numPr>
              <w:spacing w:before="120" w:after="0" w:line="240" w:lineRule="auto"/>
              <w:rPr>
                <w:rFonts w:ascii="Arial" w:hAnsi="Arial" w:cs="Arial"/>
                <w:sz w:val="20"/>
                <w:szCs w:val="20"/>
              </w:rPr>
            </w:pPr>
            <w:r w:rsidRPr="00196B22">
              <w:rPr>
                <w:rFonts w:ascii="Arial" w:hAnsi="Arial" w:cs="Arial"/>
                <w:sz w:val="20"/>
                <w:szCs w:val="20"/>
              </w:rPr>
              <w:t>Le cas s’arrête lorsque l’employé appuis sur annuler.</w:t>
            </w:r>
          </w:p>
        </w:tc>
      </w:tr>
      <w:tr w:rsidR="00196B22" w:rsidRPr="00ED054E" w:rsidTr="00196B22">
        <w:trPr>
          <w:trHeight w:val="847"/>
        </w:trPr>
        <w:tc>
          <w:tcPr>
            <w:tcW w:w="9142" w:type="dxa"/>
            <w:gridSpan w:val="3"/>
          </w:tcPr>
          <w:p w:rsidR="00196B22" w:rsidRPr="00196B22" w:rsidRDefault="00196B22" w:rsidP="00196B22">
            <w:pPr>
              <w:widowControl w:val="0"/>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196B22">
              <w:rPr>
                <w:rFonts w:ascii="Arial" w:hAnsi="Arial" w:cs="Arial"/>
                <w:b/>
                <w:i/>
                <w:sz w:val="20"/>
                <w:szCs w:val="20"/>
              </w:rPr>
              <w:t>Post Conditions :</w:t>
            </w:r>
            <w:r w:rsidRPr="00196B22">
              <w:rPr>
                <w:rFonts w:ascii="Arial" w:eastAsia="Arial Unicode MS" w:hAnsi="Arial" w:cs="Arial"/>
                <w:color w:val="000000"/>
                <w:spacing w:val="-2"/>
                <w:sz w:val="20"/>
                <w:szCs w:val="20"/>
              </w:rPr>
              <w:t xml:space="preserve"> </w:t>
            </w:r>
          </w:p>
          <w:p w:rsidR="00196B22" w:rsidRPr="00196B22" w:rsidRDefault="00196B22" w:rsidP="00196B22">
            <w:pPr>
              <w:pStyle w:val="Paragraphedeliste"/>
              <w:widowControl w:val="0"/>
              <w:numPr>
                <w:ilvl w:val="0"/>
                <w:numId w:val="27"/>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196B22">
              <w:rPr>
                <w:rFonts w:ascii="Arial" w:eastAsia="Arial Unicode MS" w:hAnsi="Arial" w:cs="Arial"/>
                <w:color w:val="000000"/>
                <w:spacing w:val="-2"/>
                <w:sz w:val="20"/>
                <w:szCs w:val="20"/>
              </w:rPr>
              <w:t>L’employé est connecté au système de gestion.</w:t>
            </w:r>
          </w:p>
          <w:p w:rsidR="00196B22" w:rsidRPr="00196B22" w:rsidRDefault="00196B22" w:rsidP="00196B22">
            <w:pPr>
              <w:pStyle w:val="Paragraphedeliste"/>
              <w:widowControl w:val="0"/>
              <w:numPr>
                <w:ilvl w:val="0"/>
                <w:numId w:val="27"/>
              </w:numPr>
              <w:tabs>
                <w:tab w:val="left" w:pos="460"/>
              </w:tabs>
              <w:autoSpaceDE w:val="0"/>
              <w:autoSpaceDN w:val="0"/>
              <w:adjustRightInd w:val="0"/>
              <w:spacing w:before="120" w:after="0" w:line="220" w:lineRule="exact"/>
              <w:ind w:right="-20"/>
              <w:rPr>
                <w:rFonts w:ascii="Arial" w:eastAsia="Arial Unicode MS" w:hAnsi="Arial" w:cs="Arial"/>
                <w:color w:val="000000"/>
                <w:spacing w:val="-2"/>
                <w:sz w:val="20"/>
                <w:szCs w:val="20"/>
              </w:rPr>
            </w:pPr>
            <w:r w:rsidRPr="00196B22">
              <w:rPr>
                <w:rFonts w:ascii="Arial" w:eastAsia="Arial Unicode MS" w:hAnsi="Arial" w:cs="Arial"/>
                <w:color w:val="000000"/>
                <w:spacing w:val="-2"/>
                <w:sz w:val="20"/>
                <w:szCs w:val="20"/>
              </w:rPr>
              <w:t>Le système affiche l’interface appropriée.</w:t>
            </w:r>
          </w:p>
        </w:tc>
      </w:tr>
      <w:tr w:rsidR="00196B22" w:rsidRPr="00ED054E" w:rsidTr="00196B22">
        <w:trPr>
          <w:trHeight w:val="556"/>
        </w:trPr>
        <w:tc>
          <w:tcPr>
            <w:tcW w:w="9142" w:type="dxa"/>
            <w:gridSpan w:val="3"/>
            <w:shd w:val="clear" w:color="auto" w:fill="F2F2F2" w:themeFill="background1" w:themeFillShade="F2"/>
          </w:tcPr>
          <w:p w:rsidR="00196B22" w:rsidRDefault="00196B22" w:rsidP="00196B22">
            <w:pPr>
              <w:spacing w:before="120" w:after="0"/>
              <w:ind w:left="40"/>
              <w:rPr>
                <w:rFonts w:ascii="Arial" w:hAnsi="Arial" w:cs="Arial"/>
                <w:b/>
                <w:sz w:val="20"/>
                <w:szCs w:val="20"/>
              </w:rPr>
            </w:pPr>
          </w:p>
          <w:p w:rsidR="00196B22" w:rsidRPr="00196B22" w:rsidRDefault="00196B22" w:rsidP="00196B22">
            <w:pPr>
              <w:spacing w:before="120" w:after="0"/>
              <w:ind w:left="40"/>
              <w:rPr>
                <w:rFonts w:ascii="Arial" w:hAnsi="Arial" w:cs="Arial"/>
                <w:b/>
                <w:sz w:val="20"/>
                <w:szCs w:val="20"/>
              </w:rPr>
            </w:pPr>
          </w:p>
        </w:tc>
      </w:tr>
      <w:tr w:rsidR="00196B22" w:rsidRPr="00ED054E" w:rsidTr="00196B22">
        <w:trPr>
          <w:trHeight w:val="1901"/>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lastRenderedPageBreak/>
              <w:t xml:space="preserve">Exceptions/Extensions: </w:t>
            </w:r>
          </w:p>
          <w:p w:rsidR="00196B22" w:rsidRPr="00196B22" w:rsidRDefault="00196B22" w:rsidP="00196B22">
            <w:pPr>
              <w:spacing w:before="120" w:after="0"/>
              <w:rPr>
                <w:rFonts w:ascii="Arial" w:hAnsi="Arial" w:cs="Arial"/>
                <w:sz w:val="20"/>
                <w:szCs w:val="20"/>
              </w:rPr>
            </w:pPr>
            <w:r w:rsidRPr="00196B22">
              <w:rPr>
                <w:rFonts w:ascii="Arial" w:hAnsi="Arial" w:cs="Arial"/>
                <w:b/>
                <w:i/>
                <w:sz w:val="20"/>
                <w:szCs w:val="20"/>
              </w:rPr>
              <w:t>E1 </w:t>
            </w:r>
            <w:r w:rsidRPr="00196B22">
              <w:rPr>
                <w:rFonts w:ascii="Arial" w:hAnsi="Arial" w:cs="Arial"/>
                <w:sz w:val="20"/>
                <w:szCs w:val="20"/>
              </w:rPr>
              <w:t>: La connexion échoue.</w:t>
            </w:r>
          </w:p>
          <w:p w:rsidR="00196B22" w:rsidRPr="00196B22" w:rsidRDefault="00196B22" w:rsidP="00196B22">
            <w:pPr>
              <w:spacing w:before="120" w:after="0"/>
              <w:rPr>
                <w:rFonts w:ascii="Arial" w:hAnsi="Arial" w:cs="Arial"/>
                <w:sz w:val="20"/>
                <w:szCs w:val="20"/>
              </w:rPr>
            </w:pPr>
            <w:r w:rsidRPr="00196B22">
              <w:rPr>
                <w:rFonts w:ascii="Arial" w:hAnsi="Arial" w:cs="Arial"/>
                <w:sz w:val="20"/>
                <w:szCs w:val="20"/>
              </w:rPr>
              <w:t>Départ : 5</w:t>
            </w:r>
          </w:p>
          <w:p w:rsidR="00196B22" w:rsidRPr="00196B22" w:rsidRDefault="00196B22" w:rsidP="00196B22">
            <w:pPr>
              <w:pStyle w:val="Paragraphedeliste"/>
              <w:numPr>
                <w:ilvl w:val="0"/>
                <w:numId w:val="30"/>
              </w:numPr>
              <w:spacing w:before="120" w:after="0" w:line="240" w:lineRule="auto"/>
              <w:rPr>
                <w:rFonts w:ascii="Arial" w:hAnsi="Arial" w:cs="Arial"/>
                <w:sz w:val="20"/>
                <w:szCs w:val="20"/>
              </w:rPr>
            </w:pPr>
            <w:r w:rsidRPr="00196B22">
              <w:rPr>
                <w:rFonts w:ascii="Arial" w:hAnsi="Arial" w:cs="Arial"/>
                <w:sz w:val="20"/>
                <w:szCs w:val="20"/>
              </w:rPr>
              <w:t>Un message d’erreur apparait indiquant que l’identifiant ou le mot de passe son incorrect.</w:t>
            </w:r>
          </w:p>
          <w:p w:rsidR="00196B22" w:rsidRPr="00196B22" w:rsidRDefault="00196B22" w:rsidP="00196B22">
            <w:pPr>
              <w:pStyle w:val="Paragraphedeliste"/>
              <w:numPr>
                <w:ilvl w:val="0"/>
                <w:numId w:val="30"/>
              </w:numPr>
              <w:spacing w:before="120" w:after="0" w:line="240" w:lineRule="auto"/>
              <w:rPr>
                <w:rFonts w:ascii="Arial" w:hAnsi="Arial" w:cs="Arial"/>
                <w:sz w:val="20"/>
                <w:szCs w:val="20"/>
              </w:rPr>
            </w:pPr>
            <w:r w:rsidRPr="00196B22">
              <w:rPr>
                <w:rFonts w:ascii="Arial" w:hAnsi="Arial" w:cs="Arial"/>
                <w:sz w:val="20"/>
                <w:szCs w:val="20"/>
              </w:rPr>
              <w:t xml:space="preserve">L’employé retente de se connecter </w:t>
            </w:r>
          </w:p>
          <w:p w:rsidR="00196B22" w:rsidRPr="00196B22" w:rsidRDefault="00196B22" w:rsidP="00196B22">
            <w:pPr>
              <w:spacing w:before="120" w:after="0"/>
              <w:rPr>
                <w:rFonts w:ascii="Arial" w:hAnsi="Arial" w:cs="Arial"/>
                <w:sz w:val="20"/>
                <w:szCs w:val="20"/>
              </w:rPr>
            </w:pPr>
            <w:r w:rsidRPr="00196B22">
              <w:rPr>
                <w:rFonts w:ascii="Arial" w:hAnsi="Arial" w:cs="Arial"/>
                <w:sz w:val="20"/>
                <w:szCs w:val="20"/>
              </w:rPr>
              <w:t>Retour : 2</w:t>
            </w:r>
          </w:p>
        </w:tc>
      </w:tr>
      <w:tr w:rsidR="00196B22" w:rsidRPr="00ED054E" w:rsidTr="00196B22">
        <w:trPr>
          <w:trHeight w:val="699"/>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Scénarios Alternatifs:</w:t>
            </w:r>
          </w:p>
          <w:p w:rsidR="00196B22" w:rsidRPr="00196B22" w:rsidRDefault="00196B22" w:rsidP="00196B22">
            <w:pPr>
              <w:spacing w:before="120" w:after="0"/>
              <w:rPr>
                <w:rFonts w:ascii="Arial" w:hAnsi="Arial" w:cs="Arial"/>
                <w:sz w:val="20"/>
                <w:szCs w:val="20"/>
              </w:rPr>
            </w:pPr>
            <w:r w:rsidRPr="00196B22">
              <w:rPr>
                <w:rFonts w:ascii="Arial" w:hAnsi="Arial" w:cs="Arial"/>
                <w:sz w:val="20"/>
                <w:szCs w:val="20"/>
              </w:rPr>
              <w:t>Aucun.</w:t>
            </w:r>
          </w:p>
        </w:tc>
      </w:tr>
      <w:tr w:rsidR="00196B22" w:rsidRPr="00ED054E" w:rsidTr="00196B22">
        <w:trPr>
          <w:trHeight w:val="58"/>
        </w:trPr>
        <w:tc>
          <w:tcPr>
            <w:tcW w:w="9142" w:type="dxa"/>
            <w:gridSpan w:val="3"/>
            <w:shd w:val="clear" w:color="auto" w:fill="F2F2F2" w:themeFill="background1" w:themeFillShade="F2"/>
          </w:tcPr>
          <w:p w:rsidR="00196B22" w:rsidRPr="00196B22" w:rsidRDefault="00196B22" w:rsidP="00196B22">
            <w:pPr>
              <w:spacing w:before="120" w:after="0"/>
              <w:ind w:left="40"/>
              <w:rPr>
                <w:rFonts w:ascii="Arial" w:hAnsi="Arial" w:cs="Arial"/>
                <w:b/>
                <w:sz w:val="20"/>
                <w:szCs w:val="20"/>
              </w:rPr>
            </w:pPr>
          </w:p>
        </w:tc>
      </w:tr>
      <w:tr w:rsidR="00196B22" w:rsidRPr="00ED054E" w:rsidTr="00196B22">
        <w:trPr>
          <w:trHeight w:val="771"/>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Contraintes non-fonctionnelles:</w:t>
            </w:r>
          </w:p>
          <w:p w:rsidR="00196B22" w:rsidRPr="00196B22" w:rsidRDefault="00196B22" w:rsidP="00196B22">
            <w:pPr>
              <w:pStyle w:val="Paragraphedeliste"/>
              <w:numPr>
                <w:ilvl w:val="0"/>
                <w:numId w:val="29"/>
              </w:numPr>
              <w:spacing w:before="120" w:after="0" w:line="240" w:lineRule="auto"/>
              <w:rPr>
                <w:rFonts w:ascii="Arial" w:hAnsi="Arial" w:cs="Arial"/>
                <w:sz w:val="20"/>
                <w:szCs w:val="20"/>
              </w:rPr>
            </w:pPr>
            <w:r w:rsidRPr="00196B22">
              <w:rPr>
                <w:rFonts w:ascii="Arial" w:hAnsi="Arial" w:cs="Arial"/>
                <w:sz w:val="20"/>
                <w:szCs w:val="20"/>
              </w:rPr>
              <w:t>Aucune.</w:t>
            </w:r>
          </w:p>
        </w:tc>
      </w:tr>
      <w:tr w:rsidR="00196B22" w:rsidRPr="00ED054E" w:rsidTr="00196B22">
        <w:trPr>
          <w:trHeight w:val="706"/>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Contraintes liées à l'IHM:</w:t>
            </w:r>
          </w:p>
          <w:p w:rsidR="00196B22" w:rsidRPr="00196B22" w:rsidRDefault="00196B22" w:rsidP="00196B22">
            <w:pPr>
              <w:pStyle w:val="Paragraphedeliste"/>
              <w:numPr>
                <w:ilvl w:val="0"/>
                <w:numId w:val="28"/>
              </w:numPr>
              <w:spacing w:before="120" w:after="0" w:line="240" w:lineRule="auto"/>
              <w:rPr>
                <w:rFonts w:ascii="Arial" w:hAnsi="Arial" w:cs="Arial"/>
                <w:b/>
                <w:i/>
                <w:sz w:val="20"/>
                <w:szCs w:val="20"/>
              </w:rPr>
            </w:pPr>
            <w:r w:rsidRPr="00196B22">
              <w:rPr>
                <w:rFonts w:ascii="Arial" w:hAnsi="Arial" w:cs="Arial"/>
                <w:sz w:val="20"/>
                <w:szCs w:val="20"/>
              </w:rPr>
              <w:t>Un message d’erreur s’affiche lorsque l’une des informations de connexion est incorrecte.</w:t>
            </w:r>
          </w:p>
        </w:tc>
      </w:tr>
      <w:tr w:rsidR="00196B22" w:rsidRPr="00ED054E" w:rsidTr="00196B22">
        <w:trPr>
          <w:trHeight w:val="546"/>
        </w:trPr>
        <w:tc>
          <w:tcPr>
            <w:tcW w:w="9142" w:type="dxa"/>
            <w:gridSpan w:val="3"/>
          </w:tcPr>
          <w:p w:rsidR="00196B22" w:rsidRPr="00196B22" w:rsidRDefault="00196B22" w:rsidP="00196B22">
            <w:pPr>
              <w:spacing w:before="120" w:after="0"/>
              <w:rPr>
                <w:rFonts w:ascii="Arial" w:hAnsi="Arial" w:cs="Arial"/>
                <w:b/>
                <w:i/>
                <w:sz w:val="20"/>
                <w:szCs w:val="20"/>
              </w:rPr>
            </w:pPr>
            <w:r w:rsidRPr="00196B22">
              <w:rPr>
                <w:rFonts w:ascii="Arial" w:hAnsi="Arial" w:cs="Arial"/>
                <w:b/>
                <w:i/>
                <w:sz w:val="20"/>
                <w:szCs w:val="20"/>
              </w:rPr>
              <w:t>Divers:</w:t>
            </w:r>
          </w:p>
          <w:p w:rsidR="00196B22" w:rsidRPr="00196B22" w:rsidRDefault="00196B22" w:rsidP="00196B22">
            <w:pPr>
              <w:spacing w:before="120" w:after="0"/>
              <w:rPr>
                <w:rFonts w:ascii="Arial" w:hAnsi="Arial" w:cs="Arial"/>
                <w:i/>
                <w:sz w:val="20"/>
                <w:szCs w:val="20"/>
              </w:rPr>
            </w:pPr>
            <w:r w:rsidRPr="00196B22">
              <w:rPr>
                <w:rFonts w:ascii="Arial" w:hAnsi="Arial" w:cs="Arial"/>
                <w:i/>
                <w:sz w:val="20"/>
                <w:szCs w:val="20"/>
              </w:rPr>
              <w:t>Aucun.</w:t>
            </w:r>
          </w:p>
        </w:tc>
      </w:tr>
    </w:tbl>
    <w:p w:rsidR="00196B22" w:rsidRPr="00196B22" w:rsidRDefault="00196B22" w:rsidP="00196B22"/>
    <w:p w:rsidR="00196B22" w:rsidRDefault="00196B22" w:rsidP="0047048A">
      <w:pPr>
        <w:pStyle w:val="Titre1"/>
      </w:pPr>
    </w:p>
    <w:p w:rsidR="00196B22" w:rsidRDefault="00196B22" w:rsidP="0047048A">
      <w:pPr>
        <w:pStyle w:val="Titre1"/>
      </w:pPr>
    </w:p>
    <w:p w:rsidR="0047048A" w:rsidRDefault="0047048A" w:rsidP="0047048A">
      <w:pPr>
        <w:pStyle w:val="Titre1"/>
      </w:pPr>
      <w:r w:rsidRPr="0047048A">
        <w:t>Diagramme package</w:t>
      </w:r>
    </w:p>
    <w:p w:rsidR="000A2986" w:rsidRDefault="000A2986" w:rsidP="000A2986">
      <w:r>
        <w:rPr>
          <w:noProof/>
          <w:lang w:eastAsia="fr-CA"/>
        </w:rPr>
        <w:drawing>
          <wp:inline distT="0" distB="0" distL="0" distR="0">
            <wp:extent cx="4244708" cy="3261643"/>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4244708" cy="3261643"/>
                    </a:xfrm>
                    <a:prstGeom prst="rect">
                      <a:avLst/>
                    </a:prstGeom>
                  </pic:spPr>
                </pic:pic>
              </a:graphicData>
            </a:graphic>
          </wp:inline>
        </w:drawing>
      </w:r>
    </w:p>
    <w:p w:rsidR="00196B22" w:rsidRPr="000A2986" w:rsidRDefault="00196B22" w:rsidP="000A2986"/>
    <w:p w:rsidR="0047048A" w:rsidRDefault="0047048A" w:rsidP="0047048A">
      <w:pPr>
        <w:pStyle w:val="Titre1"/>
      </w:pPr>
      <w:r w:rsidRPr="0047048A">
        <w:lastRenderedPageBreak/>
        <w:t>Diagramme de classe</w:t>
      </w:r>
    </w:p>
    <w:p w:rsidR="000A2986" w:rsidRDefault="00196B22" w:rsidP="00196B22">
      <w:pPr>
        <w:pStyle w:val="Titre2"/>
      </w:pPr>
      <w:r>
        <w:t>Réservation</w:t>
      </w:r>
    </w:p>
    <w:p w:rsidR="00196B22" w:rsidRDefault="00196B22" w:rsidP="00196B22">
      <w:r>
        <w:rPr>
          <w:noProof/>
          <w:lang w:eastAsia="fr-CA"/>
        </w:rPr>
        <w:drawing>
          <wp:inline distT="0" distB="0" distL="0" distR="0">
            <wp:extent cx="6424048" cy="2944678"/>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6431961" cy="2948305"/>
                    </a:xfrm>
                    <a:prstGeom prst="rect">
                      <a:avLst/>
                    </a:prstGeom>
                  </pic:spPr>
                </pic:pic>
              </a:graphicData>
            </a:graphic>
          </wp:inline>
        </w:drawing>
      </w:r>
    </w:p>
    <w:p w:rsidR="00196B22" w:rsidRDefault="00196B22" w:rsidP="00196B22">
      <w:pPr>
        <w:pStyle w:val="Titre2"/>
      </w:pPr>
      <w:r>
        <w:t>Personnel</w:t>
      </w:r>
    </w:p>
    <w:p w:rsidR="00196B22" w:rsidRDefault="00196B22" w:rsidP="00196B22">
      <w:r>
        <w:rPr>
          <w:noProof/>
          <w:lang w:eastAsia="fr-CA"/>
        </w:rPr>
        <w:drawing>
          <wp:inline distT="0" distB="0" distL="0" distR="0" wp14:anchorId="630F30D7" wp14:editId="58D180BF">
            <wp:extent cx="5486400" cy="37179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717925"/>
                    </a:xfrm>
                    <a:prstGeom prst="rect">
                      <a:avLst/>
                    </a:prstGeom>
                  </pic:spPr>
                </pic:pic>
              </a:graphicData>
            </a:graphic>
          </wp:inline>
        </w:drawing>
      </w:r>
    </w:p>
    <w:p w:rsidR="00196B22" w:rsidRDefault="00196B22" w:rsidP="00196B22">
      <w:pPr>
        <w:pStyle w:val="Titre2"/>
      </w:pPr>
      <w:r>
        <w:lastRenderedPageBreak/>
        <w:t>Approvisionnement</w:t>
      </w:r>
    </w:p>
    <w:p w:rsidR="00196B22" w:rsidRPr="00196B22" w:rsidRDefault="00196B22" w:rsidP="00196B22">
      <w:r>
        <w:rPr>
          <w:noProof/>
          <w:lang w:eastAsia="fr-CA"/>
        </w:rPr>
        <w:drawing>
          <wp:inline distT="0" distB="0" distL="0" distR="0">
            <wp:extent cx="5486400" cy="36906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90620"/>
                    </a:xfrm>
                    <a:prstGeom prst="rect">
                      <a:avLst/>
                    </a:prstGeom>
                  </pic:spPr>
                </pic:pic>
              </a:graphicData>
            </a:graphic>
          </wp:inline>
        </w:drawing>
      </w:r>
    </w:p>
    <w:sectPr w:rsidR="00196B22" w:rsidRPr="00196B22" w:rsidSect="00995B3C">
      <w:headerReference w:type="default" r:id="rId19"/>
      <w:footerReference w:type="default" r:id="rId2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E48" w:rsidRDefault="00AD7E48" w:rsidP="00995B3C">
      <w:pPr>
        <w:spacing w:after="0" w:line="240" w:lineRule="auto"/>
      </w:pPr>
      <w:r>
        <w:separator/>
      </w:r>
    </w:p>
  </w:endnote>
  <w:endnote w:type="continuationSeparator" w:id="0">
    <w:p w:rsidR="00AD7E48" w:rsidRDefault="00AD7E48" w:rsidP="0099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983"/>
      <w:gridCol w:w="887"/>
    </w:tblGrid>
    <w:tr w:rsidR="000A2986">
      <w:tc>
        <w:tcPr>
          <w:tcW w:w="4500" w:type="pct"/>
          <w:tcBorders>
            <w:top w:val="single" w:sz="4" w:space="0" w:color="000000" w:themeColor="text1"/>
          </w:tcBorders>
        </w:tcPr>
        <w:p w:rsidR="000A2986" w:rsidRDefault="000A2986">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Content>
              <w:r>
                <w:t>Techno Rangers</w:t>
              </w:r>
            </w:sdtContent>
          </w:sdt>
          <w:r>
            <w:rPr>
              <w:lang w:val="fr-FR"/>
            </w:rPr>
            <w:t xml:space="preserve"> | </w:t>
          </w:r>
          <w:r>
            <w:fldChar w:fldCharType="begin"/>
          </w:r>
          <w:r>
            <w:instrText xml:space="preserve"> STYLEREF  "1"  </w:instrText>
          </w:r>
          <w:r>
            <w:rPr>
              <w:lang w:val="fr-FR"/>
            </w:rPr>
            <w:fldChar w:fldCharType="end"/>
          </w:r>
        </w:p>
      </w:tc>
      <w:tc>
        <w:tcPr>
          <w:tcW w:w="500" w:type="pct"/>
          <w:tcBorders>
            <w:top w:val="single" w:sz="4" w:space="0" w:color="59B0B9" w:themeColor="accent2"/>
          </w:tcBorders>
          <w:shd w:val="clear" w:color="auto" w:fill="3C8890" w:themeFill="accent2" w:themeFillShade="BF"/>
        </w:tcPr>
        <w:p w:rsidR="000A2986" w:rsidRDefault="000A2986">
          <w:pPr>
            <w:pStyle w:val="En-tte"/>
            <w:rPr>
              <w:color w:val="FFFFFF" w:themeColor="background1"/>
            </w:rPr>
          </w:pPr>
          <w:r>
            <w:fldChar w:fldCharType="begin"/>
          </w:r>
          <w:r>
            <w:instrText>PAGE   \* MERGEFORMAT</w:instrText>
          </w:r>
          <w:r>
            <w:fldChar w:fldCharType="separate"/>
          </w:r>
          <w:r w:rsidR="003F7232" w:rsidRPr="003F7232">
            <w:rPr>
              <w:noProof/>
              <w:color w:val="FFFFFF" w:themeColor="background1"/>
              <w:lang w:val="fr-FR"/>
            </w:rPr>
            <w:t>9</w:t>
          </w:r>
          <w:r>
            <w:rPr>
              <w:color w:val="FFFFFF" w:themeColor="background1"/>
            </w:rPr>
            <w:fldChar w:fldCharType="end"/>
          </w:r>
        </w:p>
      </w:tc>
    </w:tr>
  </w:tbl>
  <w:p w:rsidR="000A2986" w:rsidRDefault="000A29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E48" w:rsidRDefault="00AD7E48" w:rsidP="00995B3C">
      <w:pPr>
        <w:spacing w:after="0" w:line="240" w:lineRule="auto"/>
      </w:pPr>
      <w:r>
        <w:separator/>
      </w:r>
    </w:p>
  </w:footnote>
  <w:footnote w:type="continuationSeparator" w:id="0">
    <w:p w:rsidR="00AD7E48" w:rsidRDefault="00AD7E48" w:rsidP="00995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209"/>
      <w:gridCol w:w="2661"/>
    </w:tblGrid>
    <w:tr w:rsidR="000A2986">
      <w:tc>
        <w:tcPr>
          <w:tcW w:w="3500" w:type="pct"/>
          <w:tcBorders>
            <w:bottom w:val="single" w:sz="4" w:space="0" w:color="auto"/>
          </w:tcBorders>
          <w:vAlign w:val="bottom"/>
        </w:tcPr>
        <w:p w:rsidR="000A2986" w:rsidRDefault="000A2986">
          <w:pPr>
            <w:pStyle w:val="En-tte"/>
            <w:jc w:val="right"/>
            <w:rPr>
              <w:color w:val="A68100" w:themeColor="accent3" w:themeShade="BF"/>
              <w:sz w:val="24"/>
              <w:szCs w:val="24"/>
            </w:rPr>
          </w:pPr>
          <w:r>
            <w:rPr>
              <w:b/>
              <w:bCs/>
              <w:color w:val="A68100" w:themeColor="accent3" w:themeShade="BF"/>
              <w:sz w:val="24"/>
              <w:szCs w:val="24"/>
              <w:lang w:val="fr-FR"/>
            </w:rPr>
            <w:t>[</w:t>
          </w:r>
          <w:sdt>
            <w:sdtPr>
              <w:rPr>
                <w:b/>
                <w:bCs/>
                <w:caps/>
                <w:sz w:val="24"/>
                <w:szCs w:val="24"/>
              </w:rPr>
              <w:alias w:val="Titre"/>
              <w:id w:val="77677295"/>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Analyse fonctionnelle</w:t>
              </w:r>
            </w:sdtContent>
          </w:sdt>
          <w:r>
            <w:rPr>
              <w:b/>
              <w:bCs/>
              <w:color w:val="A68100" w:themeColor="accent3" w:themeShade="BF"/>
              <w:sz w:val="24"/>
              <w:szCs w:val="24"/>
              <w:lang w:val="fr-FR"/>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4-08-28T00:00:00Z">
            <w:dateFormat w:val="dd MMMM yyyy"/>
            <w:lid w:val="fr-FR"/>
            <w:storeMappedDataAs w:val="dateTime"/>
            <w:calendar w:val="gregorian"/>
          </w:date>
        </w:sdtPr>
        <w:sdtContent>
          <w:tc>
            <w:tcPr>
              <w:tcW w:w="1500" w:type="pct"/>
              <w:tcBorders>
                <w:bottom w:val="single" w:sz="4" w:space="0" w:color="3C8890" w:themeColor="accent2" w:themeShade="BF"/>
              </w:tcBorders>
              <w:shd w:val="clear" w:color="auto" w:fill="3C8890" w:themeFill="accent2" w:themeFillShade="BF"/>
              <w:vAlign w:val="bottom"/>
            </w:tcPr>
            <w:p w:rsidR="000A2986" w:rsidRDefault="000A2986">
              <w:pPr>
                <w:pStyle w:val="En-tte"/>
                <w:rPr>
                  <w:color w:val="FFFFFF" w:themeColor="background1"/>
                </w:rPr>
              </w:pPr>
              <w:r>
                <w:rPr>
                  <w:color w:val="FFFFFF" w:themeColor="background1"/>
                  <w:lang w:val="fr-FR"/>
                </w:rPr>
                <w:t>28 août 2014</w:t>
              </w:r>
            </w:p>
          </w:tc>
        </w:sdtContent>
      </w:sdt>
    </w:tr>
  </w:tbl>
  <w:p w:rsidR="000A2986" w:rsidRDefault="000A29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9pt;height:9pt" o:bullet="t">
        <v:imagedata r:id="rId1" o:title="BD15058_"/>
      </v:shape>
    </w:pict>
  </w:numPicBullet>
  <w:abstractNum w:abstractNumId="0">
    <w:nsid w:val="0045011E"/>
    <w:multiLevelType w:val="hybridMultilevel"/>
    <w:tmpl w:val="FC9A5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29F37FF"/>
    <w:multiLevelType w:val="hybridMultilevel"/>
    <w:tmpl w:val="CC427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4030C38"/>
    <w:multiLevelType w:val="hybridMultilevel"/>
    <w:tmpl w:val="D90A12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66F067E"/>
    <w:multiLevelType w:val="hybridMultilevel"/>
    <w:tmpl w:val="6E924B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67A2363"/>
    <w:multiLevelType w:val="hybridMultilevel"/>
    <w:tmpl w:val="8892A9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9983EF7"/>
    <w:multiLevelType w:val="hybridMultilevel"/>
    <w:tmpl w:val="A26A50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0E9551B"/>
    <w:multiLevelType w:val="hybridMultilevel"/>
    <w:tmpl w:val="7818CF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20ED5889"/>
    <w:multiLevelType w:val="hybridMultilevel"/>
    <w:tmpl w:val="94D40A2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1DA5DFA"/>
    <w:multiLevelType w:val="hybridMultilevel"/>
    <w:tmpl w:val="35F44A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5CF2B15"/>
    <w:multiLevelType w:val="hybridMultilevel"/>
    <w:tmpl w:val="0BFE62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26F1235A"/>
    <w:multiLevelType w:val="hybridMultilevel"/>
    <w:tmpl w:val="BA9C9C6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D64025D"/>
    <w:multiLevelType w:val="hybridMultilevel"/>
    <w:tmpl w:val="CE60B89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2">
    <w:nsid w:val="37395761"/>
    <w:multiLevelType w:val="hybridMultilevel"/>
    <w:tmpl w:val="F078D190"/>
    <w:lvl w:ilvl="0" w:tplc="0C0C0001">
      <w:start w:val="1"/>
      <w:numFmt w:val="bullet"/>
      <w:lvlText w:val=""/>
      <w:lvlJc w:val="left"/>
      <w:pPr>
        <w:ind w:left="684"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3DB46AE6"/>
    <w:multiLevelType w:val="hybridMultilevel"/>
    <w:tmpl w:val="919EC8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3EA3466C"/>
    <w:multiLevelType w:val="hybridMultilevel"/>
    <w:tmpl w:val="7D30F942"/>
    <w:lvl w:ilvl="0" w:tplc="23B06A5C">
      <w:start w:val="1"/>
      <w:numFmt w:val="decimal"/>
      <w:lvlText w:val="%1."/>
      <w:lvlJc w:val="left"/>
      <w:pPr>
        <w:ind w:left="720" w:hanging="360"/>
      </w:pPr>
      <w:rPr>
        <w:rFonts w:hint="default"/>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170157C"/>
    <w:multiLevelType w:val="hybridMultilevel"/>
    <w:tmpl w:val="EEAE1616"/>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4372CDA"/>
    <w:multiLevelType w:val="hybridMultilevel"/>
    <w:tmpl w:val="EB188B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468E77D9"/>
    <w:multiLevelType w:val="hybridMultilevel"/>
    <w:tmpl w:val="FFBC84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49D1239E"/>
    <w:multiLevelType w:val="hybridMultilevel"/>
    <w:tmpl w:val="52E46FF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nsid w:val="4ED1667D"/>
    <w:multiLevelType w:val="hybridMultilevel"/>
    <w:tmpl w:val="0BE6E8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09827E2"/>
    <w:multiLevelType w:val="hybridMultilevel"/>
    <w:tmpl w:val="88BAAD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58FA45F7"/>
    <w:multiLevelType w:val="hybridMultilevel"/>
    <w:tmpl w:val="AB6499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5C4D50C9"/>
    <w:multiLevelType w:val="hybridMultilevel"/>
    <w:tmpl w:val="DA441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01A200F"/>
    <w:multiLevelType w:val="hybridMultilevel"/>
    <w:tmpl w:val="1BEEF0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62093F65"/>
    <w:multiLevelType w:val="hybridMultilevel"/>
    <w:tmpl w:val="78E437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70872EE2"/>
    <w:multiLevelType w:val="hybridMultilevel"/>
    <w:tmpl w:val="8CD8D8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73EE33A3"/>
    <w:multiLevelType w:val="hybridMultilevel"/>
    <w:tmpl w:val="59324A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748D1690"/>
    <w:multiLevelType w:val="hybridMultilevel"/>
    <w:tmpl w:val="B1348A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75BC7D05"/>
    <w:multiLevelType w:val="hybridMultilevel"/>
    <w:tmpl w:val="E15C44C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9">
    <w:nsid w:val="7AA728FC"/>
    <w:multiLevelType w:val="hybridMultilevel"/>
    <w:tmpl w:val="289EB8F4"/>
    <w:lvl w:ilvl="0" w:tplc="016E15D6">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22"/>
  </w:num>
  <w:num w:numId="5">
    <w:abstractNumId w:val="4"/>
  </w:num>
  <w:num w:numId="6">
    <w:abstractNumId w:val="13"/>
  </w:num>
  <w:num w:numId="7">
    <w:abstractNumId w:val="26"/>
  </w:num>
  <w:num w:numId="8">
    <w:abstractNumId w:val="17"/>
  </w:num>
  <w:num w:numId="9">
    <w:abstractNumId w:val="12"/>
  </w:num>
  <w:num w:numId="10">
    <w:abstractNumId w:val="27"/>
  </w:num>
  <w:num w:numId="11">
    <w:abstractNumId w:val="18"/>
  </w:num>
  <w:num w:numId="12">
    <w:abstractNumId w:val="16"/>
  </w:num>
  <w:num w:numId="13">
    <w:abstractNumId w:val="28"/>
  </w:num>
  <w:num w:numId="14">
    <w:abstractNumId w:val="25"/>
  </w:num>
  <w:num w:numId="15">
    <w:abstractNumId w:val="11"/>
  </w:num>
  <w:num w:numId="16">
    <w:abstractNumId w:val="9"/>
  </w:num>
  <w:num w:numId="17">
    <w:abstractNumId w:val="21"/>
  </w:num>
  <w:num w:numId="18">
    <w:abstractNumId w:val="23"/>
  </w:num>
  <w:num w:numId="19">
    <w:abstractNumId w:val="6"/>
  </w:num>
  <w:num w:numId="20">
    <w:abstractNumId w:val="24"/>
  </w:num>
  <w:num w:numId="21">
    <w:abstractNumId w:val="20"/>
  </w:num>
  <w:num w:numId="22">
    <w:abstractNumId w:val="8"/>
  </w:num>
  <w:num w:numId="23">
    <w:abstractNumId w:val="1"/>
  </w:num>
  <w:num w:numId="24">
    <w:abstractNumId w:val="5"/>
  </w:num>
  <w:num w:numId="25">
    <w:abstractNumId w:val="14"/>
  </w:num>
  <w:num w:numId="26">
    <w:abstractNumId w:val="7"/>
  </w:num>
  <w:num w:numId="27">
    <w:abstractNumId w:val="15"/>
  </w:num>
  <w:num w:numId="28">
    <w:abstractNumId w:val="29"/>
  </w:num>
  <w:num w:numId="29">
    <w:abstractNumId w:val="1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C8"/>
    <w:rsid w:val="00083B08"/>
    <w:rsid w:val="000A2986"/>
    <w:rsid w:val="000C0AD7"/>
    <w:rsid w:val="000D01AE"/>
    <w:rsid w:val="000F1514"/>
    <w:rsid w:val="00117DF5"/>
    <w:rsid w:val="00154729"/>
    <w:rsid w:val="00196B22"/>
    <w:rsid w:val="00257B41"/>
    <w:rsid w:val="002E1FEF"/>
    <w:rsid w:val="00340AF3"/>
    <w:rsid w:val="0035373F"/>
    <w:rsid w:val="003874EA"/>
    <w:rsid w:val="003B6740"/>
    <w:rsid w:val="003F7232"/>
    <w:rsid w:val="00405C3B"/>
    <w:rsid w:val="00412422"/>
    <w:rsid w:val="004159B2"/>
    <w:rsid w:val="00426DCE"/>
    <w:rsid w:val="00456F4C"/>
    <w:rsid w:val="0047048A"/>
    <w:rsid w:val="004A13FD"/>
    <w:rsid w:val="004E7EE7"/>
    <w:rsid w:val="00510C17"/>
    <w:rsid w:val="00546BC6"/>
    <w:rsid w:val="005A3F06"/>
    <w:rsid w:val="005E0282"/>
    <w:rsid w:val="00613CD6"/>
    <w:rsid w:val="00680B6D"/>
    <w:rsid w:val="006B327C"/>
    <w:rsid w:val="006D6B80"/>
    <w:rsid w:val="006F01CE"/>
    <w:rsid w:val="00723AC9"/>
    <w:rsid w:val="00727D50"/>
    <w:rsid w:val="0077103D"/>
    <w:rsid w:val="0078576D"/>
    <w:rsid w:val="007F3CF8"/>
    <w:rsid w:val="008129BD"/>
    <w:rsid w:val="00825C47"/>
    <w:rsid w:val="00886013"/>
    <w:rsid w:val="008903D7"/>
    <w:rsid w:val="009873CF"/>
    <w:rsid w:val="00987FE9"/>
    <w:rsid w:val="00990525"/>
    <w:rsid w:val="00995B3C"/>
    <w:rsid w:val="009A3989"/>
    <w:rsid w:val="009A5C78"/>
    <w:rsid w:val="009F1891"/>
    <w:rsid w:val="009F2243"/>
    <w:rsid w:val="009F629A"/>
    <w:rsid w:val="00A222D5"/>
    <w:rsid w:val="00A53502"/>
    <w:rsid w:val="00A841C2"/>
    <w:rsid w:val="00AC011E"/>
    <w:rsid w:val="00AD7E48"/>
    <w:rsid w:val="00AF3AA1"/>
    <w:rsid w:val="00B2160F"/>
    <w:rsid w:val="00B2440C"/>
    <w:rsid w:val="00B332D7"/>
    <w:rsid w:val="00B50D32"/>
    <w:rsid w:val="00B51F83"/>
    <w:rsid w:val="00B93513"/>
    <w:rsid w:val="00BC4009"/>
    <w:rsid w:val="00BE3FE3"/>
    <w:rsid w:val="00C26A54"/>
    <w:rsid w:val="00C5384B"/>
    <w:rsid w:val="00C907A7"/>
    <w:rsid w:val="00CA10B0"/>
    <w:rsid w:val="00CB0F60"/>
    <w:rsid w:val="00D301F1"/>
    <w:rsid w:val="00D54CAA"/>
    <w:rsid w:val="00DC4D04"/>
    <w:rsid w:val="00E27CDE"/>
    <w:rsid w:val="00E50FC8"/>
    <w:rsid w:val="00E5732E"/>
    <w:rsid w:val="00E609BE"/>
    <w:rsid w:val="00E8264A"/>
    <w:rsid w:val="00E93883"/>
    <w:rsid w:val="00F10478"/>
    <w:rsid w:val="00F47074"/>
    <w:rsid w:val="00FF57B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95B3C"/>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7F3CF8"/>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95B3C"/>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95B3C"/>
    <w:rPr>
      <w:rFonts w:eastAsiaTheme="minorEastAsia"/>
      <w:lang w:eastAsia="fr-CA"/>
    </w:rPr>
  </w:style>
  <w:style w:type="paragraph" w:styleId="Textedebulles">
    <w:name w:val="Balloon Text"/>
    <w:basedOn w:val="Normal"/>
    <w:link w:val="TextedebullesCar"/>
    <w:uiPriority w:val="99"/>
    <w:semiHidden/>
    <w:unhideWhenUsed/>
    <w:rsid w:val="00995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5B3C"/>
    <w:rPr>
      <w:rFonts w:ascii="Tahoma" w:hAnsi="Tahoma" w:cs="Tahoma"/>
      <w:sz w:val="16"/>
      <w:szCs w:val="16"/>
    </w:rPr>
  </w:style>
  <w:style w:type="table" w:styleId="Grilledutableau">
    <w:name w:val="Table Grid"/>
    <w:basedOn w:val="TableauNormal"/>
    <w:rsid w:val="00995B3C"/>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995B3C"/>
    <w:pPr>
      <w:tabs>
        <w:tab w:val="center" w:pos="4320"/>
        <w:tab w:val="right" w:pos="8640"/>
      </w:tabs>
      <w:spacing w:after="0" w:line="240" w:lineRule="auto"/>
    </w:pPr>
  </w:style>
  <w:style w:type="character" w:customStyle="1" w:styleId="En-tteCar">
    <w:name w:val="En-tête Car"/>
    <w:basedOn w:val="Policepardfaut"/>
    <w:link w:val="En-tte"/>
    <w:uiPriority w:val="99"/>
    <w:rsid w:val="00995B3C"/>
  </w:style>
  <w:style w:type="paragraph" w:styleId="Pieddepage">
    <w:name w:val="footer"/>
    <w:basedOn w:val="Normal"/>
    <w:link w:val="PieddepageCar"/>
    <w:uiPriority w:val="99"/>
    <w:unhideWhenUsed/>
    <w:rsid w:val="00995B3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95B3C"/>
  </w:style>
  <w:style w:type="character" w:customStyle="1" w:styleId="Titre1Car">
    <w:name w:val="Titre 1 Car"/>
    <w:basedOn w:val="Policepardfaut"/>
    <w:link w:val="Titre1"/>
    <w:uiPriority w:val="9"/>
    <w:rsid w:val="00995B3C"/>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995B3C"/>
    <w:pPr>
      <w:outlineLvl w:val="9"/>
    </w:pPr>
    <w:rPr>
      <w:lang w:eastAsia="fr-CA"/>
    </w:rPr>
  </w:style>
  <w:style w:type="paragraph" w:styleId="TM2">
    <w:name w:val="toc 2"/>
    <w:basedOn w:val="Normal"/>
    <w:next w:val="Normal"/>
    <w:autoRedefine/>
    <w:uiPriority w:val="39"/>
    <w:semiHidden/>
    <w:unhideWhenUsed/>
    <w:qFormat/>
    <w:rsid w:val="00995B3C"/>
    <w:pPr>
      <w:spacing w:after="100"/>
      <w:ind w:left="220"/>
    </w:pPr>
    <w:rPr>
      <w:rFonts w:eastAsiaTheme="minorEastAsia"/>
      <w:lang w:eastAsia="fr-CA"/>
    </w:rPr>
  </w:style>
  <w:style w:type="paragraph" w:styleId="TM1">
    <w:name w:val="toc 1"/>
    <w:basedOn w:val="Normal"/>
    <w:next w:val="Normal"/>
    <w:autoRedefine/>
    <w:uiPriority w:val="39"/>
    <w:unhideWhenUsed/>
    <w:qFormat/>
    <w:rsid w:val="00995B3C"/>
    <w:pPr>
      <w:spacing w:after="100"/>
    </w:pPr>
    <w:rPr>
      <w:rFonts w:eastAsiaTheme="minorEastAsia"/>
      <w:lang w:eastAsia="fr-CA"/>
    </w:rPr>
  </w:style>
  <w:style w:type="paragraph" w:styleId="TM3">
    <w:name w:val="toc 3"/>
    <w:basedOn w:val="Normal"/>
    <w:next w:val="Normal"/>
    <w:autoRedefine/>
    <w:uiPriority w:val="39"/>
    <w:semiHidden/>
    <w:unhideWhenUsed/>
    <w:qFormat/>
    <w:rsid w:val="00995B3C"/>
    <w:pPr>
      <w:spacing w:after="100"/>
      <w:ind w:left="440"/>
    </w:pPr>
    <w:rPr>
      <w:rFonts w:eastAsiaTheme="minorEastAsia"/>
      <w:lang w:eastAsia="fr-CA"/>
    </w:rPr>
  </w:style>
  <w:style w:type="character" w:customStyle="1" w:styleId="Titre2Car">
    <w:name w:val="Titre 2 Car"/>
    <w:basedOn w:val="Policepardfaut"/>
    <w:link w:val="Titre2"/>
    <w:uiPriority w:val="9"/>
    <w:rsid w:val="007F3CF8"/>
    <w:rPr>
      <w:rFonts w:asciiTheme="majorHAnsi" w:eastAsiaTheme="majorEastAsia" w:hAnsiTheme="majorHAnsi" w:cstheme="majorBidi"/>
      <w:b/>
      <w:bCs/>
      <w:color w:val="98C723" w:themeColor="accent1"/>
      <w:sz w:val="26"/>
      <w:szCs w:val="26"/>
    </w:rPr>
  </w:style>
  <w:style w:type="paragraph" w:styleId="Paragraphedeliste">
    <w:name w:val="List Paragraph"/>
    <w:basedOn w:val="Normal"/>
    <w:uiPriority w:val="34"/>
    <w:qFormat/>
    <w:rsid w:val="00257B41"/>
    <w:pPr>
      <w:ind w:left="720"/>
      <w:contextualSpacing/>
    </w:pPr>
  </w:style>
  <w:style w:type="paragraph" w:styleId="Lgende">
    <w:name w:val="caption"/>
    <w:basedOn w:val="Normal"/>
    <w:next w:val="Normal"/>
    <w:unhideWhenUsed/>
    <w:qFormat/>
    <w:rsid w:val="005A3F06"/>
    <w:pPr>
      <w:spacing w:line="240" w:lineRule="auto"/>
    </w:pPr>
    <w:rPr>
      <w:rFonts w:ascii="Times New Roman" w:eastAsia="Times New Roman" w:hAnsi="Times New Roman" w:cs="Times New Roman"/>
      <w:b/>
      <w:bCs/>
      <w:color w:val="98C723" w:themeColor="accent1"/>
      <w:sz w:val="18"/>
      <w:szCs w:val="18"/>
      <w:lang w:val="fr-FR" w:eastAsia="fr-FR"/>
    </w:rPr>
  </w:style>
  <w:style w:type="character" w:styleId="Lienhypertexte">
    <w:name w:val="Hyperlink"/>
    <w:basedOn w:val="Policepardfaut"/>
    <w:uiPriority w:val="99"/>
    <w:unhideWhenUsed/>
    <w:rsid w:val="0078576D"/>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Documents\GitHub\Projet\Modele.dotx" TargetMode="External"/></Relationships>
</file>

<file path=word/theme/theme1.xml><?xml version="1.0" encoding="utf-8"?>
<a:theme xmlns:a="http://schemas.openxmlformats.org/drawingml/2006/main" name="Thèm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B349D1-DEC6-44F9-8667-735B0B00D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951</TotalTime>
  <Pages>14</Pages>
  <Words>1268</Words>
  <Characters>6979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Analyse fonctionnelle</vt:lpstr>
    </vt:vector>
  </TitlesOfParts>
  <Company>Techno Rangers</Company>
  <LinksUpToDate>false</LinksUpToDate>
  <CharactersWithSpaces>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fonctionnelle</dc:title>
  <dc:creator>Utilisateur</dc:creator>
  <cp:lastModifiedBy>Utilisateur</cp:lastModifiedBy>
  <cp:revision>69</cp:revision>
  <dcterms:created xsi:type="dcterms:W3CDTF">2014-08-28T17:22:00Z</dcterms:created>
  <dcterms:modified xsi:type="dcterms:W3CDTF">2014-10-10T17:17:00Z</dcterms:modified>
</cp:coreProperties>
</file>