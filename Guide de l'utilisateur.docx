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57158863"/>
        <w:docPartObj>
          <w:docPartGallery w:val="Cover Pages"/>
          <w:docPartUnique/>
        </w:docPartObj>
      </w:sdtPr>
      <w:sdtEndPr>
        <w:rPr>
          <w:rFonts w:eastAsiaTheme="minorEastAsia"/>
          <w:lang w:val="fr-FR" w:eastAsia="fr-CA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  <w:gridCol w:w="4896"/>
          </w:tblGrid>
          <w:tr w:rsidR="00995B3C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3C8890" w:themeFill="accent2" w:themeFillShade="BF"/>
              </w:tcPr>
              <w:p w:rsidR="00995B3C" w:rsidRDefault="00995B3C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nnée"/>
                <w:id w:val="15676118"/>
                <w:placeholder>
                  <w:docPart w:val="60643DB005F343A893E2057F88B0CF05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12-12T00:00:00Z">
                  <w:dateFormat w:val="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gridSpan w:val="2"/>
                    <w:tcBorders>
                      <w:left w:val="single" w:sz="4" w:space="0" w:color="FFFFFF" w:themeColor="background1"/>
                    </w:tcBorders>
                    <w:shd w:val="clear" w:color="auto" w:fill="3C8890" w:themeFill="accent2" w:themeFillShade="BF"/>
                    <w:vAlign w:val="bottom"/>
                  </w:tcPr>
                  <w:p w:rsidR="00995B3C" w:rsidRDefault="007F3CF8" w:rsidP="007F3CF8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fr-FR"/>
                      </w:rPr>
                      <w:t>2014</w:t>
                    </w:r>
                  </w:p>
                </w:tc>
              </w:sdtContent>
            </w:sdt>
          </w:tr>
          <w:tr w:rsidR="00995B3C" w:rsidTr="007F3CF8">
            <w:trPr>
              <w:gridAfter w:val="1"/>
              <w:wAfter w:w="4896" w:type="dxa"/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  <w:shd w:val="clear" w:color="auto" w:fill="auto"/>
              </w:tcPr>
              <w:p w:rsidR="00995B3C" w:rsidRDefault="00995B3C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A68100" w:themeColor="accent3" w:themeShade="BF"/>
                  </w:rPr>
                  <w:alias w:val="Société"/>
                  <w:id w:val="15676123"/>
                  <w:placeholder>
                    <w:docPart w:val="5DA78167CDC9403486486EC0E2AE7419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995B3C" w:rsidRDefault="007F3CF8">
                    <w:pPr>
                      <w:pStyle w:val="Sansinterligne"/>
                      <w:rPr>
                        <w:color w:val="A68100" w:themeColor="accent3" w:themeShade="BF"/>
                      </w:rPr>
                    </w:pPr>
                    <w:r>
                      <w:rPr>
                        <w:color w:val="A68100" w:themeColor="accent3" w:themeShade="BF"/>
                      </w:rPr>
                      <w:t>Techno Rangers</w:t>
                    </w:r>
                  </w:p>
                </w:sdtContent>
              </w:sdt>
              <w:p w:rsidR="00995B3C" w:rsidRDefault="00995B3C">
                <w:pPr>
                  <w:pStyle w:val="Sansinterligne"/>
                  <w:rPr>
                    <w:color w:val="A68100" w:themeColor="accent3" w:themeShade="BF"/>
                  </w:rPr>
                </w:pPr>
              </w:p>
              <w:p w:rsidR="00995B3C" w:rsidRDefault="00995B3C">
                <w:pPr>
                  <w:pStyle w:val="Sansinterligne"/>
                  <w:rPr>
                    <w:color w:val="A68100" w:themeColor="accent3" w:themeShade="BF"/>
                  </w:rPr>
                </w:pPr>
              </w:p>
              <w:p w:rsidR="00995B3C" w:rsidRDefault="00995B3C">
                <w:pPr>
                  <w:pStyle w:val="Sansinterligne"/>
                  <w:rPr>
                    <w:color w:val="A68100" w:themeColor="accent3" w:themeShade="BF"/>
                  </w:rPr>
                </w:pPr>
              </w:p>
            </w:tc>
          </w:tr>
        </w:tbl>
        <w:p w:rsidR="00995B3C" w:rsidRDefault="00995B3C"/>
        <w:p w:rsidR="00995B3C" w:rsidRDefault="00995B3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856"/>
          </w:tblGrid>
          <w:tr w:rsidR="00995B3C">
            <w:tc>
              <w:tcPr>
                <w:tcW w:w="0" w:type="auto"/>
              </w:tcPr>
              <w:p w:rsidR="00995B3C" w:rsidRDefault="00995B3C" w:rsidP="00FA2720">
                <w:pPr>
                  <w:pStyle w:val="Sansinterligne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A68100" w:themeColor="accent3" w:themeShade="BF"/>
                    <w:sz w:val="72"/>
                    <w:szCs w:val="72"/>
                    <w:lang w:val="fr-FR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re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FA2720">
                      <w:rPr>
                        <w:b/>
                        <w:bCs/>
                        <w:caps/>
                        <w:sz w:val="72"/>
                        <w:szCs w:val="72"/>
                      </w:rPr>
                      <w:t>Guide</w:t>
                    </w:r>
                    <w:r w:rsidR="000D30FB">
                      <w:rPr>
                        <w:b/>
                        <w:bCs/>
                        <w:caps/>
                        <w:sz w:val="72"/>
                        <w:szCs w:val="72"/>
                      </w:rPr>
                      <w:t xml:space="preserve"> de L’</w:t>
                    </w:r>
                    <w:r w:rsidR="00FA2720">
                      <w:rPr>
                        <w:b/>
                        <w:bCs/>
                        <w:caps/>
                        <w:sz w:val="72"/>
                        <w:szCs w:val="72"/>
                      </w:rPr>
                      <w:t>utilisateur</w:t>
                    </w:r>
                  </w:sdtContent>
                </w:sdt>
                <w:r>
                  <w:rPr>
                    <w:b/>
                    <w:bCs/>
                    <w:caps/>
                    <w:color w:val="A68100" w:themeColor="accent3" w:themeShade="BF"/>
                    <w:sz w:val="72"/>
                    <w:szCs w:val="72"/>
                    <w:lang w:val="fr-FR"/>
                  </w:rPr>
                  <w:t>]</w:t>
                </w:r>
              </w:p>
            </w:tc>
          </w:tr>
          <w:tr w:rsidR="00995B3C">
            <w:tc>
              <w:tcPr>
                <w:tcW w:w="0" w:type="auto"/>
              </w:tcPr>
              <w:p w:rsidR="00995B3C" w:rsidRDefault="00995B3C" w:rsidP="007F3CF8">
                <w:pPr>
                  <w:pStyle w:val="Sansinterligne"/>
                  <w:rPr>
                    <w:color w:val="808080" w:themeColor="background1" w:themeShade="80"/>
                  </w:rPr>
                </w:pPr>
              </w:p>
            </w:tc>
          </w:tr>
        </w:tbl>
        <w:p w:rsidR="00995B3C" w:rsidRDefault="00995B3C"/>
        <w:p w:rsidR="00995B3C" w:rsidRDefault="00B2160F">
          <w:pPr>
            <w:rPr>
              <w:rFonts w:eastAsiaTheme="minorEastAsia"/>
              <w:lang w:val="fr-FR" w:eastAsia="fr-CA"/>
            </w:rPr>
          </w:pPr>
          <w:r>
            <w:rPr>
              <w:rFonts w:eastAsiaTheme="minorEastAsia"/>
              <w:noProof/>
              <w:lang w:eastAsia="fr-CA"/>
            </w:rPr>
            <w:drawing>
              <wp:anchor distT="0" distB="0" distL="114300" distR="114300" simplePos="0" relativeHeight="251660288" behindDoc="1" locked="0" layoutInCell="1" allowOverlap="1" wp14:anchorId="083B97A0" wp14:editId="71348407">
                <wp:simplePos x="2004060" y="380238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693920" cy="3520440"/>
                <wp:effectExtent l="0" t="0" r="0" b="381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3920" cy="3520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95B3C">
            <w:rPr>
              <w:rFonts w:eastAsiaTheme="minorEastAsia"/>
              <w:lang w:val="fr-FR" w:eastAsia="fr-CA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-1911231274"/>
        <w:docPartObj>
          <w:docPartGallery w:val="Table of Contents"/>
          <w:docPartUnique/>
        </w:docPartObj>
      </w:sdtPr>
      <w:sdtContent>
        <w:p w:rsidR="00995B3C" w:rsidRDefault="00995B3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BF4D71" w:rsidRDefault="008E4B6F">
          <w:pPr>
            <w:pStyle w:val="TM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156302" w:history="1">
            <w:r w:rsidR="00BF4D71" w:rsidRPr="004D6C08">
              <w:rPr>
                <w:rStyle w:val="Lienhypertexte"/>
                <w:noProof/>
              </w:rPr>
              <w:t>Introduction au logiciel Techno Hôtel</w:t>
            </w:r>
            <w:r w:rsidR="00BF4D71">
              <w:rPr>
                <w:noProof/>
                <w:webHidden/>
              </w:rPr>
              <w:tab/>
            </w:r>
            <w:r w:rsidR="00BF4D71">
              <w:rPr>
                <w:noProof/>
                <w:webHidden/>
              </w:rPr>
              <w:fldChar w:fldCharType="begin"/>
            </w:r>
            <w:r w:rsidR="00BF4D71">
              <w:rPr>
                <w:noProof/>
                <w:webHidden/>
              </w:rPr>
              <w:instrText xml:space="preserve"> PAGEREF _Toc406156302 \h </w:instrText>
            </w:r>
            <w:r w:rsidR="00BF4D71">
              <w:rPr>
                <w:noProof/>
                <w:webHidden/>
              </w:rPr>
            </w:r>
            <w:r w:rsidR="00BF4D71">
              <w:rPr>
                <w:noProof/>
                <w:webHidden/>
              </w:rPr>
              <w:fldChar w:fldCharType="separate"/>
            </w:r>
            <w:r w:rsidR="00BF4D71">
              <w:rPr>
                <w:noProof/>
                <w:webHidden/>
              </w:rPr>
              <w:t>2</w:t>
            </w:r>
            <w:r w:rsidR="00BF4D71">
              <w:rPr>
                <w:noProof/>
                <w:webHidden/>
              </w:rPr>
              <w:fldChar w:fldCharType="end"/>
            </w:r>
          </w:hyperlink>
        </w:p>
        <w:p w:rsidR="00BF4D71" w:rsidRDefault="00BF4D71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06156303" w:history="1">
            <w:r w:rsidRPr="004D6C08">
              <w:rPr>
                <w:rStyle w:val="Lienhypertexte"/>
                <w:noProof/>
              </w:rPr>
              <w:t>1.1 : Module de réservation chambre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_Toc406156303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D71" w:rsidRDefault="00BF4D71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06156304" w:history="1">
            <w:r w:rsidRPr="004D6C08">
              <w:rPr>
                <w:rStyle w:val="Lienhypertexte"/>
                <w:noProof/>
              </w:rPr>
              <w:t>1.2 : Module de réservation salle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_Toc406156304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D71" w:rsidRDefault="00BF4D71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06156305" w:history="1">
            <w:r w:rsidRPr="004D6C08">
              <w:rPr>
                <w:rStyle w:val="Lienhypertexte"/>
                <w:noProof/>
              </w:rPr>
              <w:t>1.3 : Module de gestion inventaire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_Toc406156305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D71" w:rsidRDefault="00BF4D71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06156306" w:history="1">
            <w:r w:rsidRPr="004D6C08">
              <w:rPr>
                <w:rStyle w:val="Lienhypertexte"/>
                <w:noProof/>
              </w:rPr>
              <w:t>2.1 : Module de gestion des horaires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_Toc406156306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D71" w:rsidRDefault="00BF4D71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06156307" w:history="1">
            <w:r w:rsidRPr="004D6C08">
              <w:rPr>
                <w:rStyle w:val="Lienhypertexte"/>
                <w:noProof/>
              </w:rPr>
              <w:t>2.2 : Module pour la gestion de l’entretien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_Toc406156307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D71" w:rsidRDefault="00BF4D71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06156308" w:history="1">
            <w:r w:rsidRPr="004D6C08">
              <w:rPr>
                <w:rStyle w:val="Lienhypertexte"/>
                <w:noProof/>
              </w:rPr>
              <w:t>2.3 : Module de gestion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_Toc406156308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B3C" w:rsidRDefault="008E4B6F"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995B3C" w:rsidRDefault="00995B3C"/>
    <w:p w:rsidR="00995B3C" w:rsidRDefault="00F10478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6955155</wp:posOffset>
                </wp:positionV>
                <wp:extent cx="5783580" cy="792480"/>
                <wp:effectExtent l="0" t="0" r="2667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580" cy="792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-13.2pt;margin-top:547.65pt;width:455.4pt;height:6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" fillcolor="white [3201]" strokecolor="white [3212]" strokeweight="2pt"/>
            </w:pict>
          </mc:Fallback>
        </mc:AlternateContent>
      </w:r>
      <w:r w:rsidR="00995B3C">
        <w:br w:type="page"/>
      </w:r>
    </w:p>
    <w:p w:rsidR="00FA2720" w:rsidRDefault="00FA2720" w:rsidP="00FA2720">
      <w:pPr>
        <w:pStyle w:val="Titre1"/>
      </w:pPr>
    </w:p>
    <w:p w:rsidR="007F3CF8" w:rsidRDefault="0056272C" w:rsidP="00FA2720">
      <w:pPr>
        <w:pStyle w:val="Titre1"/>
      </w:pPr>
      <w:bookmarkStart w:id="0" w:name="_Toc406156302"/>
      <w:r>
        <w:t xml:space="preserve">Introduction au logiciel </w:t>
      </w:r>
      <w:r w:rsidR="000D30FB">
        <w:t>Techno Hôtel</w:t>
      </w:r>
      <w:bookmarkEnd w:id="0"/>
    </w:p>
    <w:p w:rsidR="000D30FB" w:rsidRDefault="000D30FB" w:rsidP="000D30FB"/>
    <w:p w:rsidR="008E4B6F" w:rsidRDefault="000D30FB" w:rsidP="000D30FB">
      <w:r>
        <w:t>Le guide de l’utilisateur présente toutes les possibilités et les fonctionnalités du logiciel Techno Hôtel ainsi que plusieurs permettant d’améliorer la rapidité et l’</w:t>
      </w:r>
      <w:r w:rsidR="008E4B6F">
        <w:t>efficacité des employés pour la gestion des hôtels.</w:t>
      </w:r>
    </w:p>
    <w:p w:rsidR="008E4B6F" w:rsidRDefault="008E4B6F" w:rsidP="000D30FB"/>
    <w:p w:rsidR="008E4B6F" w:rsidRDefault="008E4B6F" w:rsidP="000D30FB">
      <w:r>
        <w:t xml:space="preserve">Dans son ensemble le logiciel Techno Hôtel contient trois modules principaux ainsi que trois modules complémentaires. </w:t>
      </w:r>
    </w:p>
    <w:p w:rsidR="008E4B6F" w:rsidRDefault="008E4B6F" w:rsidP="00044CD1">
      <w:pPr>
        <w:pStyle w:val="Paragraphedeliste"/>
        <w:numPr>
          <w:ilvl w:val="0"/>
          <w:numId w:val="4"/>
        </w:numPr>
      </w:pPr>
      <w:r>
        <w:t>Principaux :</w:t>
      </w:r>
    </w:p>
    <w:p w:rsidR="008E4B6F" w:rsidRDefault="00EE7993" w:rsidP="00044CD1">
      <w:pPr>
        <w:pStyle w:val="Paragraphedeliste"/>
        <w:numPr>
          <w:ilvl w:val="1"/>
          <w:numId w:val="4"/>
        </w:numPr>
      </w:pPr>
      <w:r>
        <w:t>Module de réservation de chambres</w:t>
      </w:r>
    </w:p>
    <w:p w:rsidR="00EE7993" w:rsidRDefault="00EE7993" w:rsidP="00044CD1">
      <w:pPr>
        <w:pStyle w:val="Paragraphedeliste"/>
        <w:numPr>
          <w:ilvl w:val="1"/>
          <w:numId w:val="4"/>
        </w:numPr>
      </w:pPr>
      <w:r>
        <w:t>Module de réservation de salle</w:t>
      </w:r>
    </w:p>
    <w:p w:rsidR="00EE7993" w:rsidRDefault="00EE7993" w:rsidP="00044CD1">
      <w:pPr>
        <w:pStyle w:val="Paragraphedeliste"/>
        <w:numPr>
          <w:ilvl w:val="1"/>
          <w:numId w:val="4"/>
        </w:numPr>
      </w:pPr>
      <w:r>
        <w:t>Module d’inventaire</w:t>
      </w:r>
    </w:p>
    <w:p w:rsidR="00EE7993" w:rsidRDefault="00EE7993" w:rsidP="00044CD1">
      <w:pPr>
        <w:pStyle w:val="Paragraphedeliste"/>
        <w:numPr>
          <w:ilvl w:val="0"/>
          <w:numId w:val="4"/>
        </w:numPr>
      </w:pPr>
      <w:r>
        <w:t>Secondaire :</w:t>
      </w:r>
    </w:p>
    <w:p w:rsidR="00EE7993" w:rsidRDefault="00044CD1" w:rsidP="00044CD1">
      <w:pPr>
        <w:pStyle w:val="Paragraphedeliste"/>
        <w:numPr>
          <w:ilvl w:val="1"/>
          <w:numId w:val="6"/>
        </w:numPr>
      </w:pPr>
      <w:r>
        <w:t xml:space="preserve">   </w:t>
      </w:r>
      <w:r w:rsidR="00D63821">
        <w:t xml:space="preserve">Module de </w:t>
      </w:r>
      <w:r w:rsidR="00DF06EB">
        <w:t xml:space="preserve"> </w:t>
      </w:r>
      <w:r w:rsidR="00D63821">
        <w:t>gestion des horaires</w:t>
      </w:r>
    </w:p>
    <w:p w:rsidR="00D63821" w:rsidRDefault="00044CD1" w:rsidP="00044CD1">
      <w:pPr>
        <w:pStyle w:val="Paragraphedeliste"/>
        <w:numPr>
          <w:ilvl w:val="1"/>
          <w:numId w:val="6"/>
        </w:numPr>
      </w:pPr>
      <w:r>
        <w:t xml:space="preserve">   </w:t>
      </w:r>
      <w:r w:rsidR="00D63821">
        <w:t>Module pour la gestion de l’entretien</w:t>
      </w:r>
    </w:p>
    <w:p w:rsidR="00044CD1" w:rsidRDefault="00044CD1" w:rsidP="00044CD1">
      <w:pPr>
        <w:pStyle w:val="Paragraphedeliste"/>
        <w:numPr>
          <w:ilvl w:val="1"/>
          <w:numId w:val="6"/>
        </w:numPr>
      </w:pPr>
      <w:r>
        <w:t xml:space="preserve">   Module de gestion des données</w:t>
      </w:r>
    </w:p>
    <w:p w:rsidR="00044CD1" w:rsidRDefault="00044CD1" w:rsidP="00044CD1"/>
    <w:p w:rsidR="00DF06EB" w:rsidRDefault="00DF06EB" w:rsidP="00044CD1">
      <w:r>
        <w:t>Ces six modules réuni forme le logiciel dans son ensemble et permettent de de gérer un système d’une chaine hôtelière.</w:t>
      </w:r>
      <w:r w:rsidR="00F01272">
        <w:t xml:space="preserve"> Ces modules seront expliqués séparément </w:t>
      </w:r>
      <w:r>
        <w:t xml:space="preserve"> </w:t>
      </w:r>
      <w:r w:rsidR="00F01272">
        <w:t>pour pouvoir parler de leur fonctionnement ainsi que de toutes leurs fonctionnalités plus</w:t>
      </w:r>
      <w:r w:rsidR="00F01272" w:rsidRPr="00F01272">
        <w:t xml:space="preserve"> </w:t>
      </w:r>
      <w:r w:rsidR="00F01272">
        <w:t>exhaustivement.</w:t>
      </w:r>
    </w:p>
    <w:p w:rsidR="00044CD1" w:rsidRDefault="00044CD1" w:rsidP="00044CD1"/>
    <w:p w:rsidR="00044CD1" w:rsidRDefault="00044CD1" w:rsidP="00044CD1"/>
    <w:p w:rsidR="00044CD1" w:rsidRDefault="00044CD1" w:rsidP="00044CD1"/>
    <w:p w:rsidR="00044CD1" w:rsidRPr="000D30FB" w:rsidRDefault="00044CD1" w:rsidP="00044CD1"/>
    <w:p w:rsidR="00FA2720" w:rsidRDefault="00FA2720" w:rsidP="00FA2720"/>
    <w:p w:rsidR="00FA2720" w:rsidRDefault="00FA2720" w:rsidP="00FA2720"/>
    <w:p w:rsidR="00BF4D71" w:rsidRDefault="00BF4D71" w:rsidP="00FA2720"/>
    <w:p w:rsidR="00BF4D71" w:rsidRDefault="00BF4D71" w:rsidP="00FA2720"/>
    <w:p w:rsidR="00BF4D71" w:rsidRDefault="00BF4D71" w:rsidP="00FA2720"/>
    <w:p w:rsidR="00BF4D71" w:rsidRDefault="00BF4D71" w:rsidP="00FA2720"/>
    <w:p w:rsidR="00DF06EB" w:rsidRDefault="00BF4D71" w:rsidP="00BF4D71">
      <w:pPr>
        <w:pStyle w:val="Titre1"/>
      </w:pPr>
      <w:bookmarkStart w:id="1" w:name="_Toc406156303"/>
      <w:r>
        <w:t>1.1 : Module de réservation cham</w:t>
      </w:r>
      <w:r>
        <w:t>bre</w:t>
      </w:r>
      <w:bookmarkEnd w:id="1"/>
    </w:p>
    <w:p w:rsidR="00DA6E04" w:rsidRDefault="00DA6E04" w:rsidP="00DF06EB"/>
    <w:p w:rsidR="00DF06EB" w:rsidRDefault="00DF06EB" w:rsidP="00DF06EB">
      <w:pPr>
        <w:rPr>
          <w:rFonts w:asciiTheme="majorHAnsi" w:eastAsiaTheme="majorEastAsia" w:hAnsiTheme="majorHAnsi" w:cstheme="majorBidi"/>
          <w:color w:val="71941A" w:themeColor="accent1" w:themeShade="BF"/>
          <w:sz w:val="28"/>
          <w:szCs w:val="28"/>
        </w:rPr>
      </w:pPr>
      <w:bookmarkStart w:id="2" w:name="_GoBack"/>
      <w:bookmarkEnd w:id="2"/>
      <w:r>
        <w:br w:type="page"/>
      </w:r>
    </w:p>
    <w:p w:rsidR="00DF06EB" w:rsidRDefault="00DF06EB" w:rsidP="00BF4D71">
      <w:pPr>
        <w:pStyle w:val="Titre1"/>
      </w:pPr>
    </w:p>
    <w:p w:rsidR="00BF4D71" w:rsidRPr="00DF06EB" w:rsidRDefault="00BF4D71" w:rsidP="00DF06EB">
      <w:pPr>
        <w:pStyle w:val="Titre1"/>
      </w:pPr>
      <w:bookmarkStart w:id="3" w:name="_Toc406156304"/>
      <w:r>
        <w:t>1.2 :</w:t>
      </w:r>
      <w:r>
        <w:t xml:space="preserve"> Module de réservation </w:t>
      </w:r>
      <w:r>
        <w:t>salle</w:t>
      </w:r>
      <w:bookmarkEnd w:id="3"/>
    </w:p>
    <w:p w:rsidR="00DF06EB" w:rsidRDefault="00DF06EB" w:rsidP="00BF4D71">
      <w:pPr>
        <w:pStyle w:val="Titre1"/>
      </w:pPr>
      <w:bookmarkStart w:id="4" w:name="_Toc406156305"/>
    </w:p>
    <w:p w:rsidR="00DF06EB" w:rsidRDefault="00DF06EB">
      <w:pPr>
        <w:rPr>
          <w:rFonts w:asciiTheme="majorHAnsi" w:eastAsiaTheme="majorEastAsia" w:hAnsiTheme="majorHAnsi" w:cstheme="majorBidi"/>
          <w:b/>
          <w:bCs/>
          <w:color w:val="71941A" w:themeColor="accent1" w:themeShade="BF"/>
          <w:sz w:val="28"/>
          <w:szCs w:val="28"/>
        </w:rPr>
      </w:pPr>
      <w:r>
        <w:br w:type="page"/>
      </w:r>
    </w:p>
    <w:p w:rsidR="00DF06EB" w:rsidRDefault="00DF06EB" w:rsidP="00BF4D71">
      <w:pPr>
        <w:pStyle w:val="Titre1"/>
      </w:pPr>
    </w:p>
    <w:p w:rsidR="00DF06EB" w:rsidRDefault="00DF06EB" w:rsidP="00DF06EB">
      <w:pPr>
        <w:pStyle w:val="Titre1"/>
      </w:pPr>
      <w:r>
        <w:t>1.3 : Module de gestion inventaire</w:t>
      </w:r>
    </w:p>
    <w:p w:rsidR="00DF06EB" w:rsidRDefault="00DF06EB">
      <w:pPr>
        <w:rPr>
          <w:rFonts w:asciiTheme="majorHAnsi" w:eastAsiaTheme="majorEastAsia" w:hAnsiTheme="majorHAnsi" w:cstheme="majorBidi"/>
          <w:b/>
          <w:bCs/>
          <w:color w:val="71941A" w:themeColor="accent1" w:themeShade="BF"/>
          <w:sz w:val="28"/>
          <w:szCs w:val="28"/>
        </w:rPr>
      </w:pPr>
      <w:r>
        <w:br w:type="page"/>
      </w:r>
    </w:p>
    <w:p w:rsidR="00DF06EB" w:rsidRDefault="00DF06EB" w:rsidP="00BF4D71">
      <w:pPr>
        <w:pStyle w:val="Titre1"/>
      </w:pPr>
      <w:bookmarkStart w:id="5" w:name="_Toc406156306"/>
      <w:bookmarkEnd w:id="4"/>
    </w:p>
    <w:p w:rsidR="00BF4D71" w:rsidRDefault="00BF4D71" w:rsidP="00BF4D71">
      <w:pPr>
        <w:pStyle w:val="Titre1"/>
      </w:pPr>
      <w:r>
        <w:t>2.1 : Module de gestion des horaires</w:t>
      </w:r>
      <w:bookmarkEnd w:id="5"/>
    </w:p>
    <w:p w:rsidR="00DF06EB" w:rsidRDefault="00DF06EB" w:rsidP="00BF4D71">
      <w:pPr>
        <w:pStyle w:val="Titre1"/>
      </w:pPr>
      <w:bookmarkStart w:id="6" w:name="_Toc406156307"/>
    </w:p>
    <w:p w:rsidR="00DF06EB" w:rsidRDefault="00DF06EB" w:rsidP="00DF06EB">
      <w:pPr>
        <w:rPr>
          <w:rFonts w:asciiTheme="majorHAnsi" w:eastAsiaTheme="majorEastAsia" w:hAnsiTheme="majorHAnsi" w:cstheme="majorBidi"/>
          <w:color w:val="71941A" w:themeColor="accent1" w:themeShade="BF"/>
          <w:sz w:val="28"/>
          <w:szCs w:val="28"/>
        </w:rPr>
      </w:pPr>
      <w:r>
        <w:br w:type="page"/>
      </w:r>
    </w:p>
    <w:p w:rsidR="00DF06EB" w:rsidRDefault="00DF06EB" w:rsidP="00BF4D71">
      <w:pPr>
        <w:pStyle w:val="Titre1"/>
      </w:pPr>
    </w:p>
    <w:p w:rsidR="00DF06EB" w:rsidRDefault="00DF06EB" w:rsidP="00DF06EB">
      <w:pPr>
        <w:pStyle w:val="Titre1"/>
      </w:pPr>
      <w:r>
        <w:t>2.2 : Module pour la gestion de l’entretien</w:t>
      </w:r>
    </w:p>
    <w:p w:rsidR="00DF06EB" w:rsidRDefault="00DF06EB" w:rsidP="00DF06EB">
      <w:pPr>
        <w:rPr>
          <w:rFonts w:asciiTheme="majorHAnsi" w:eastAsiaTheme="majorEastAsia" w:hAnsiTheme="majorHAnsi" w:cstheme="majorBidi"/>
          <w:color w:val="71941A" w:themeColor="accent1" w:themeShade="BF"/>
          <w:sz w:val="28"/>
          <w:szCs w:val="28"/>
        </w:rPr>
      </w:pPr>
      <w:r>
        <w:br w:type="page"/>
      </w:r>
    </w:p>
    <w:p w:rsidR="00DF06EB" w:rsidRDefault="00DF06EB" w:rsidP="00BF4D71">
      <w:pPr>
        <w:pStyle w:val="Titre1"/>
      </w:pPr>
      <w:bookmarkStart w:id="7" w:name="_Toc406156308"/>
      <w:bookmarkEnd w:id="6"/>
    </w:p>
    <w:p w:rsidR="00BF4D71" w:rsidRPr="00BF4D71" w:rsidRDefault="00BF4D71" w:rsidP="00BF4D71">
      <w:pPr>
        <w:pStyle w:val="Titre1"/>
      </w:pPr>
      <w:r>
        <w:t>2.3 : Module de gestion des données</w:t>
      </w:r>
      <w:bookmarkEnd w:id="7"/>
    </w:p>
    <w:sectPr w:rsidR="00BF4D71" w:rsidRPr="00BF4D71" w:rsidSect="00995B3C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2CB" w:rsidRDefault="002A72CB" w:rsidP="00995B3C">
      <w:pPr>
        <w:spacing w:after="0" w:line="240" w:lineRule="auto"/>
      </w:pPr>
      <w:r>
        <w:separator/>
      </w:r>
    </w:p>
  </w:endnote>
  <w:endnote w:type="continuationSeparator" w:id="0">
    <w:p w:rsidR="002A72CB" w:rsidRDefault="002A72CB" w:rsidP="00995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83"/>
      <w:gridCol w:w="887"/>
    </w:tblGrid>
    <w:tr w:rsidR="008E4B6F">
      <w:tc>
        <w:tcPr>
          <w:tcW w:w="4500" w:type="pct"/>
          <w:tcBorders>
            <w:top w:val="single" w:sz="4" w:space="0" w:color="000000" w:themeColor="text1"/>
          </w:tcBorders>
        </w:tcPr>
        <w:p w:rsidR="008E4B6F" w:rsidRDefault="008E4B6F">
          <w:pPr>
            <w:pStyle w:val="Pieddepage"/>
            <w:jc w:val="right"/>
          </w:pPr>
          <w:sdt>
            <w:sdtPr>
              <w:alias w:val="Société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Techno Rangers</w:t>
              </w:r>
            </w:sdtContent>
          </w:sdt>
          <w:r>
            <w:rPr>
              <w:lang w:val="fr-FR"/>
            </w:rPr>
            <w:t xml:space="preserve"> | </w:t>
          </w:r>
          <w:r>
            <w:fldChar w:fldCharType="begin"/>
          </w:r>
          <w:r>
            <w:instrText xml:space="preserve"> STYLEREF  "1"  </w:instrText>
          </w:r>
          <w:r w:rsidR="007C19E9">
            <w:fldChar w:fldCharType="separate"/>
          </w:r>
          <w:r w:rsidR="007C19E9">
            <w:rPr>
              <w:noProof/>
            </w:rPr>
            <w:t>1.1 : Module de réservation chambre</w:t>
          </w:r>
          <w:r>
            <w:rPr>
              <w:lang w:val="fr-FR"/>
            </w:rPr>
            <w:fldChar w:fldCharType="end"/>
          </w:r>
        </w:p>
      </w:tc>
      <w:tc>
        <w:tcPr>
          <w:tcW w:w="500" w:type="pct"/>
          <w:tcBorders>
            <w:top w:val="single" w:sz="4" w:space="0" w:color="59B0B9" w:themeColor="accent2"/>
          </w:tcBorders>
          <w:shd w:val="clear" w:color="auto" w:fill="3C8890" w:themeFill="accent2" w:themeFillShade="BF"/>
        </w:tcPr>
        <w:p w:rsidR="008E4B6F" w:rsidRDefault="008E4B6F">
          <w:pPr>
            <w:pStyle w:val="En-tte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7C19E9" w:rsidRPr="007C19E9">
            <w:rPr>
              <w:noProof/>
              <w:color w:val="FFFFFF" w:themeColor="background1"/>
              <w:lang w:val="fr-FR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8E4B6F" w:rsidRDefault="008E4B6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2CB" w:rsidRDefault="002A72CB" w:rsidP="00995B3C">
      <w:pPr>
        <w:spacing w:after="0" w:line="240" w:lineRule="auto"/>
      </w:pPr>
      <w:r>
        <w:separator/>
      </w:r>
    </w:p>
  </w:footnote>
  <w:footnote w:type="continuationSeparator" w:id="0">
    <w:p w:rsidR="002A72CB" w:rsidRDefault="002A72CB" w:rsidP="00995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09"/>
      <w:gridCol w:w="2661"/>
    </w:tblGrid>
    <w:tr w:rsidR="008E4B6F">
      <w:tc>
        <w:tcPr>
          <w:tcW w:w="3500" w:type="pct"/>
          <w:tcBorders>
            <w:bottom w:val="single" w:sz="4" w:space="0" w:color="auto"/>
          </w:tcBorders>
          <w:vAlign w:val="bottom"/>
        </w:tcPr>
        <w:p w:rsidR="008E4B6F" w:rsidRDefault="008E4B6F">
          <w:pPr>
            <w:pStyle w:val="En-tte"/>
            <w:jc w:val="right"/>
            <w:rPr>
              <w:color w:val="A68100" w:themeColor="accent3" w:themeShade="BF"/>
              <w:sz w:val="24"/>
              <w:szCs w:val="24"/>
            </w:rPr>
          </w:pPr>
          <w:r>
            <w:rPr>
              <w:b/>
              <w:bCs/>
              <w:color w:val="A68100" w:themeColor="accent3" w:themeShade="BF"/>
              <w:sz w:val="24"/>
              <w:szCs w:val="24"/>
              <w:lang w:val="fr-FR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r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Guide de L’utilisateur</w:t>
              </w:r>
            </w:sdtContent>
          </w:sdt>
          <w:r>
            <w:rPr>
              <w:b/>
              <w:bCs/>
              <w:color w:val="A68100" w:themeColor="accent3" w:themeShade="BF"/>
              <w:sz w:val="24"/>
              <w:szCs w:val="24"/>
              <w:lang w:val="fr-FR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4-12-12T00:00:00Z">
            <w:dateFormat w:val="dd MMMM yyyy"/>
            <w:lid w:val="fr-FR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3C8890" w:themeColor="accent2" w:themeShade="BF"/>
              </w:tcBorders>
              <w:shd w:val="clear" w:color="auto" w:fill="3C8890" w:themeFill="accent2" w:themeFillShade="BF"/>
              <w:vAlign w:val="bottom"/>
            </w:tcPr>
            <w:p w:rsidR="008E4B6F" w:rsidRDefault="008E4B6F">
              <w:pPr>
                <w:pStyle w:val="En-tte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fr-FR"/>
                </w:rPr>
                <w:t>12 décembre 2014</w:t>
              </w:r>
            </w:p>
          </w:tc>
        </w:sdtContent>
      </w:sdt>
    </w:tr>
  </w:tbl>
  <w:p w:rsidR="008E4B6F" w:rsidRDefault="008E4B6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07452"/>
    <w:multiLevelType w:val="hybridMultilevel"/>
    <w:tmpl w:val="6E94C1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364D3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122778C"/>
    <w:multiLevelType w:val="multilevel"/>
    <w:tmpl w:val="37F03C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41A80196"/>
    <w:multiLevelType w:val="multilevel"/>
    <w:tmpl w:val="25FA6F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479D1DFC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20A56C2"/>
    <w:multiLevelType w:val="hybridMultilevel"/>
    <w:tmpl w:val="55F899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925D10"/>
    <w:multiLevelType w:val="multilevel"/>
    <w:tmpl w:val="F0DA8BD4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720"/>
    <w:rsid w:val="00044CD1"/>
    <w:rsid w:val="000D30FB"/>
    <w:rsid w:val="002A72CB"/>
    <w:rsid w:val="004E7EE7"/>
    <w:rsid w:val="00506DA4"/>
    <w:rsid w:val="0056272C"/>
    <w:rsid w:val="00680B6D"/>
    <w:rsid w:val="006F01CE"/>
    <w:rsid w:val="007C19E9"/>
    <w:rsid w:val="007F3CF8"/>
    <w:rsid w:val="008E4B6F"/>
    <w:rsid w:val="00995B3C"/>
    <w:rsid w:val="009F2243"/>
    <w:rsid w:val="00B2160F"/>
    <w:rsid w:val="00B51F83"/>
    <w:rsid w:val="00BF4D71"/>
    <w:rsid w:val="00C26A54"/>
    <w:rsid w:val="00C43965"/>
    <w:rsid w:val="00D63821"/>
    <w:rsid w:val="00D7322C"/>
    <w:rsid w:val="00DA6E04"/>
    <w:rsid w:val="00DF06EB"/>
    <w:rsid w:val="00EE7993"/>
    <w:rsid w:val="00F01272"/>
    <w:rsid w:val="00F10478"/>
    <w:rsid w:val="00FA2720"/>
    <w:rsid w:val="00FD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5B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F3C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95B3C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95B3C"/>
    <w:rPr>
      <w:rFonts w:eastAsiaTheme="minorEastAsia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9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5B3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995B3C"/>
    <w:pPr>
      <w:spacing w:after="0" w:line="240" w:lineRule="auto"/>
    </w:pPr>
    <w:rPr>
      <w:rFonts w:eastAsiaTheme="minorEastAsia"/>
      <w:lang w:val="fr-FR"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95B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5B3C"/>
  </w:style>
  <w:style w:type="paragraph" w:styleId="Pieddepage">
    <w:name w:val="footer"/>
    <w:basedOn w:val="Normal"/>
    <w:link w:val="PieddepageCar"/>
    <w:uiPriority w:val="99"/>
    <w:unhideWhenUsed/>
    <w:rsid w:val="00995B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5B3C"/>
  </w:style>
  <w:style w:type="character" w:customStyle="1" w:styleId="Titre1Car">
    <w:name w:val="Titre 1 Car"/>
    <w:basedOn w:val="Policepardfaut"/>
    <w:link w:val="Titre1"/>
    <w:uiPriority w:val="9"/>
    <w:rsid w:val="00995B3C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95B3C"/>
    <w:pPr>
      <w:outlineLvl w:val="9"/>
    </w:pPr>
    <w:rPr>
      <w:lang w:eastAsia="fr-CA"/>
    </w:r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995B3C"/>
    <w:pPr>
      <w:spacing w:after="100"/>
      <w:ind w:left="220"/>
    </w:pPr>
    <w:rPr>
      <w:rFonts w:eastAsiaTheme="minorEastAsia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995B3C"/>
    <w:pPr>
      <w:spacing w:after="100"/>
    </w:pPr>
    <w:rPr>
      <w:rFonts w:eastAsiaTheme="minorEastAsia"/>
      <w:lang w:eastAsia="fr-CA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995B3C"/>
    <w:pPr>
      <w:spacing w:after="100"/>
      <w:ind w:left="440"/>
    </w:pPr>
    <w:rPr>
      <w:rFonts w:eastAsiaTheme="minorEastAsia"/>
      <w:lang w:eastAsia="fr-CA"/>
    </w:rPr>
  </w:style>
  <w:style w:type="character" w:customStyle="1" w:styleId="Titre2Car">
    <w:name w:val="Titre 2 Car"/>
    <w:basedOn w:val="Policepardfaut"/>
    <w:link w:val="Titre2"/>
    <w:uiPriority w:val="9"/>
    <w:semiHidden/>
    <w:rsid w:val="007F3CF8"/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E4B6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F4D71"/>
    <w:rPr>
      <w:color w:val="26CBEC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5B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F3C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95B3C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95B3C"/>
    <w:rPr>
      <w:rFonts w:eastAsiaTheme="minorEastAsia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9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5B3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995B3C"/>
    <w:pPr>
      <w:spacing w:after="0" w:line="240" w:lineRule="auto"/>
    </w:pPr>
    <w:rPr>
      <w:rFonts w:eastAsiaTheme="minorEastAsia"/>
      <w:lang w:val="fr-FR"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95B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5B3C"/>
  </w:style>
  <w:style w:type="paragraph" w:styleId="Pieddepage">
    <w:name w:val="footer"/>
    <w:basedOn w:val="Normal"/>
    <w:link w:val="PieddepageCar"/>
    <w:uiPriority w:val="99"/>
    <w:unhideWhenUsed/>
    <w:rsid w:val="00995B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5B3C"/>
  </w:style>
  <w:style w:type="character" w:customStyle="1" w:styleId="Titre1Car">
    <w:name w:val="Titre 1 Car"/>
    <w:basedOn w:val="Policepardfaut"/>
    <w:link w:val="Titre1"/>
    <w:uiPriority w:val="9"/>
    <w:rsid w:val="00995B3C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95B3C"/>
    <w:pPr>
      <w:outlineLvl w:val="9"/>
    </w:pPr>
    <w:rPr>
      <w:lang w:eastAsia="fr-CA"/>
    </w:r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995B3C"/>
    <w:pPr>
      <w:spacing w:after="100"/>
      <w:ind w:left="220"/>
    </w:pPr>
    <w:rPr>
      <w:rFonts w:eastAsiaTheme="minorEastAsia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995B3C"/>
    <w:pPr>
      <w:spacing w:after="100"/>
    </w:pPr>
    <w:rPr>
      <w:rFonts w:eastAsiaTheme="minorEastAsia"/>
      <w:lang w:eastAsia="fr-CA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995B3C"/>
    <w:pPr>
      <w:spacing w:after="100"/>
      <w:ind w:left="440"/>
    </w:pPr>
    <w:rPr>
      <w:rFonts w:eastAsiaTheme="minorEastAsia"/>
      <w:lang w:eastAsia="fr-CA"/>
    </w:rPr>
  </w:style>
  <w:style w:type="character" w:customStyle="1" w:styleId="Titre2Car">
    <w:name w:val="Titre 2 Car"/>
    <w:basedOn w:val="Policepardfaut"/>
    <w:link w:val="Titre2"/>
    <w:uiPriority w:val="9"/>
    <w:semiHidden/>
    <w:rsid w:val="007F3CF8"/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E4B6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F4D71"/>
    <w:rPr>
      <w:color w:val="26CBE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ilisateur\Documents\GitHub\Projet\Mode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0643DB005F343A893E2057F88B0CF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344B07-41F9-43FA-A583-A59C1B42BC39}"/>
      </w:docPartPr>
      <w:docPartBody>
        <w:p w:rsidR="004F6576" w:rsidRDefault="005A4016">
          <w:pPr>
            <w:pStyle w:val="60643DB005F343A893E2057F88B0CF05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fr-FR"/>
            </w:rPr>
            <w:t>[Année]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016"/>
    <w:rsid w:val="004F6576"/>
    <w:rsid w:val="005A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0643DB005F343A893E2057F88B0CF05">
    <w:name w:val="60643DB005F343A893E2057F88B0CF05"/>
  </w:style>
  <w:style w:type="paragraph" w:customStyle="1" w:styleId="5DA78167CDC9403486486EC0E2AE7419">
    <w:name w:val="5DA78167CDC9403486486EC0E2AE7419"/>
  </w:style>
  <w:style w:type="paragraph" w:customStyle="1" w:styleId="AF7B73314C7F4F26B7EBFE7289B08FBB">
    <w:name w:val="AF7B73314C7F4F26B7EBFE7289B08FB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0643DB005F343A893E2057F88B0CF05">
    <w:name w:val="60643DB005F343A893E2057F88B0CF05"/>
  </w:style>
  <w:style w:type="paragraph" w:customStyle="1" w:styleId="5DA78167CDC9403486486EC0E2AE7419">
    <w:name w:val="5DA78167CDC9403486486EC0E2AE7419"/>
  </w:style>
  <w:style w:type="paragraph" w:customStyle="1" w:styleId="AF7B73314C7F4F26B7EBFE7289B08FBB">
    <w:name w:val="AF7B73314C7F4F26B7EBFE7289B08F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E54D59-DCD8-4FB2-9A2D-54A3ABFBF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Modele.dotx</Template>
  <TotalTime>3012</TotalTime>
  <Pages>9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de L’utilisateur</vt:lpstr>
    </vt:vector>
  </TitlesOfParts>
  <Company>Techno Rangers</Company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de L’utilisateur</dc:title>
  <dc:creator>Utilisateur</dc:creator>
  <cp:lastModifiedBy>Utilisateur</cp:lastModifiedBy>
  <cp:revision>3</cp:revision>
  <dcterms:created xsi:type="dcterms:W3CDTF">2014-12-12T13:51:00Z</dcterms:created>
  <dcterms:modified xsi:type="dcterms:W3CDTF">2014-12-14T20:00:00Z</dcterms:modified>
</cp:coreProperties>
</file>